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E456AB" w14:textId="77777777" w:rsidR="00A853C1" w:rsidRDefault="00A853C1" w:rsidP="00A853C1">
      <w:pPr>
        <w:tabs>
          <w:tab w:val="right" w:leader="dot" w:pos="8296"/>
        </w:tabs>
        <w:spacing w:after="200" w:line="276" w:lineRule="auto"/>
        <w:rPr>
          <w:rFonts w:ascii="Calibri" w:hAnsi="Calibri"/>
          <w:sz w:val="22"/>
          <w:szCs w:val="22"/>
          <w:lang w:bidi="en-US"/>
        </w:rPr>
      </w:pPr>
      <w:bookmarkStart w:id="0" w:name="_GoBack"/>
      <w:bookmarkEnd w:id="0"/>
    </w:p>
    <w:p w14:paraId="2ADDAAB3" w14:textId="77777777" w:rsidR="00A853C1" w:rsidRPr="00A853C1" w:rsidRDefault="00A853C1" w:rsidP="00A853C1">
      <w:pPr>
        <w:tabs>
          <w:tab w:val="right" w:leader="dot" w:pos="8296"/>
        </w:tabs>
        <w:spacing w:after="200" w:line="276" w:lineRule="auto"/>
        <w:jc w:val="center"/>
        <w:rPr>
          <w:rFonts w:ascii="Calibri" w:hAnsi="Calibri"/>
          <w:b/>
          <w:sz w:val="22"/>
          <w:szCs w:val="22"/>
          <w:lang w:bidi="en-US"/>
        </w:rPr>
      </w:pPr>
      <w:r w:rsidRPr="00A853C1">
        <w:rPr>
          <w:rFonts w:ascii="Calibri" w:hAnsi="Calibri" w:hint="eastAsia"/>
          <w:b/>
          <w:sz w:val="22"/>
          <w:szCs w:val="22"/>
          <w:lang w:bidi="en-US"/>
        </w:rPr>
        <w:t>目录</w:t>
      </w:r>
    </w:p>
    <w:p w14:paraId="14EA60EF" w14:textId="77777777" w:rsidR="00A853C1" w:rsidRPr="005D2611" w:rsidRDefault="00A853C1" w:rsidP="00A853C1">
      <w:pPr>
        <w:tabs>
          <w:tab w:val="right" w:leader="dot" w:pos="8296"/>
        </w:tabs>
        <w:spacing w:after="200" w:line="276" w:lineRule="auto"/>
        <w:rPr>
          <w:rFonts w:ascii="Calibri" w:hAnsi="Calibri"/>
          <w:noProof/>
          <w:kern w:val="2"/>
          <w:sz w:val="21"/>
          <w:szCs w:val="22"/>
        </w:rPr>
      </w:pPr>
      <w:r w:rsidRPr="005D2611">
        <w:rPr>
          <w:rFonts w:ascii="Calibri" w:hAnsi="Calibri"/>
          <w:sz w:val="22"/>
          <w:szCs w:val="22"/>
          <w:lang w:bidi="en-US"/>
        </w:rPr>
        <w:fldChar w:fldCharType="begin"/>
      </w:r>
      <w:r w:rsidRPr="005D2611">
        <w:rPr>
          <w:rFonts w:ascii="Calibri" w:hAnsi="Calibri"/>
          <w:sz w:val="22"/>
          <w:szCs w:val="22"/>
          <w:lang w:bidi="en-US"/>
        </w:rPr>
        <w:instrText xml:space="preserve"> TOC \o "1-3" \h \z \u </w:instrText>
      </w:r>
      <w:r w:rsidRPr="005D2611">
        <w:rPr>
          <w:rFonts w:ascii="Calibri" w:hAnsi="Calibri"/>
          <w:sz w:val="22"/>
          <w:szCs w:val="22"/>
          <w:lang w:bidi="en-US"/>
        </w:rPr>
        <w:fldChar w:fldCharType="separate"/>
      </w:r>
      <w:hyperlink w:anchor="_Toc353812312" w:history="1">
        <w:r w:rsidRPr="005D2611">
          <w:rPr>
            <w:rFonts w:ascii="宋体" w:hAnsi="宋体"/>
            <w:noProof/>
            <w:spacing w:val="5"/>
            <w:kern w:val="28"/>
            <w:sz w:val="22"/>
            <w:szCs w:val="22"/>
            <w:lang w:bidi="en-US"/>
          </w:rPr>
          <w:t>1</w:t>
        </w:r>
        <w:r w:rsidRPr="005D2611">
          <w:rPr>
            <w:rFonts w:ascii="宋体" w:hAnsi="宋体" w:hint="eastAsia"/>
            <w:noProof/>
            <w:spacing w:val="5"/>
            <w:kern w:val="28"/>
            <w:sz w:val="22"/>
            <w:szCs w:val="22"/>
            <w:lang w:bidi="en-US"/>
          </w:rPr>
          <w:t>．引言</w:t>
        </w:r>
        <w:r w:rsidRPr="005D2611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tab/>
        </w:r>
        <w:r w:rsidRPr="005D2611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fldChar w:fldCharType="begin"/>
        </w:r>
        <w:r w:rsidRPr="005D2611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instrText xml:space="preserve"> PAGEREF _Toc353812312 \h </w:instrText>
        </w:r>
        <w:r w:rsidRPr="005D2611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</w:r>
        <w:r w:rsidRPr="005D2611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fldChar w:fldCharType="separate"/>
        </w:r>
        <w:r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t>2</w:t>
        </w:r>
        <w:r w:rsidRPr="005D2611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fldChar w:fldCharType="end"/>
        </w:r>
      </w:hyperlink>
    </w:p>
    <w:p w14:paraId="7E95645F" w14:textId="77777777" w:rsidR="00A853C1" w:rsidRPr="005D2611" w:rsidRDefault="001961C7" w:rsidP="00A853C1">
      <w:pPr>
        <w:tabs>
          <w:tab w:val="right" w:leader="dot" w:pos="8296"/>
        </w:tabs>
        <w:spacing w:after="200" w:line="276" w:lineRule="auto"/>
        <w:ind w:leftChars="200" w:left="400"/>
        <w:rPr>
          <w:rFonts w:ascii="Calibri" w:hAnsi="Calibri"/>
          <w:noProof/>
          <w:kern w:val="2"/>
          <w:sz w:val="21"/>
          <w:szCs w:val="22"/>
        </w:rPr>
      </w:pPr>
      <w:hyperlink w:anchor="_Toc353812313" w:history="1">
        <w:r w:rsidR="00A853C1" w:rsidRPr="005D2611">
          <w:rPr>
            <w:rFonts w:ascii="宋体" w:hAnsi="宋体"/>
            <w:noProof/>
            <w:sz w:val="22"/>
            <w:szCs w:val="22"/>
            <w:lang w:bidi="en-US"/>
          </w:rPr>
          <w:t>1.1.</w:t>
        </w:r>
        <w:r w:rsidR="00A853C1" w:rsidRPr="005D2611">
          <w:rPr>
            <w:rFonts w:ascii="宋体" w:hAnsi="宋体" w:hint="eastAsia"/>
            <w:noProof/>
            <w:sz w:val="22"/>
            <w:szCs w:val="22"/>
            <w:lang w:bidi="en-US"/>
          </w:rPr>
          <w:t>编写目的</w:t>
        </w:r>
        <w:r w:rsidR="00A853C1" w:rsidRPr="005D2611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tab/>
        </w:r>
        <w:r w:rsidR="00A853C1" w:rsidRPr="005D2611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fldChar w:fldCharType="begin"/>
        </w:r>
        <w:r w:rsidR="00A853C1" w:rsidRPr="005D2611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instrText xml:space="preserve"> PAGEREF _Toc353812313 \h </w:instrText>
        </w:r>
        <w:r w:rsidR="00A853C1" w:rsidRPr="005D2611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</w:r>
        <w:r w:rsidR="00A853C1" w:rsidRPr="005D2611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fldChar w:fldCharType="separate"/>
        </w:r>
        <w:r w:rsidR="00A853C1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t>2</w:t>
        </w:r>
        <w:r w:rsidR="00A853C1" w:rsidRPr="005D2611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fldChar w:fldCharType="end"/>
        </w:r>
      </w:hyperlink>
    </w:p>
    <w:p w14:paraId="44388F84" w14:textId="77777777" w:rsidR="00A853C1" w:rsidRPr="005D2611" w:rsidRDefault="001961C7" w:rsidP="00A853C1">
      <w:pPr>
        <w:tabs>
          <w:tab w:val="right" w:leader="dot" w:pos="8296"/>
        </w:tabs>
        <w:spacing w:after="200" w:line="276" w:lineRule="auto"/>
        <w:ind w:leftChars="200" w:left="400"/>
        <w:rPr>
          <w:rFonts w:ascii="Calibri" w:hAnsi="Calibri"/>
          <w:noProof/>
          <w:kern w:val="2"/>
          <w:sz w:val="21"/>
          <w:szCs w:val="22"/>
        </w:rPr>
      </w:pPr>
      <w:hyperlink w:anchor="_Toc353812314" w:history="1">
        <w:r w:rsidR="00A853C1" w:rsidRPr="005D2611">
          <w:rPr>
            <w:rFonts w:ascii="宋体" w:hAnsi="宋体"/>
            <w:noProof/>
            <w:sz w:val="22"/>
            <w:szCs w:val="22"/>
            <w:lang w:bidi="en-US"/>
          </w:rPr>
          <w:t>1.2.</w:t>
        </w:r>
        <w:r w:rsidR="00A853C1" w:rsidRPr="005D2611">
          <w:rPr>
            <w:rFonts w:ascii="宋体" w:hAnsi="宋体" w:hint="eastAsia"/>
            <w:noProof/>
            <w:sz w:val="22"/>
            <w:szCs w:val="22"/>
            <w:lang w:bidi="en-US"/>
          </w:rPr>
          <w:t>角色及责任人</w:t>
        </w:r>
        <w:r w:rsidR="00A853C1" w:rsidRPr="005D2611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tab/>
        </w:r>
        <w:r w:rsidR="00A853C1" w:rsidRPr="005D2611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fldChar w:fldCharType="begin"/>
        </w:r>
        <w:r w:rsidR="00A853C1" w:rsidRPr="005D2611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instrText xml:space="preserve"> PAGEREF _Toc353812314 \h </w:instrText>
        </w:r>
        <w:r w:rsidR="00A853C1" w:rsidRPr="005D2611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</w:r>
        <w:r w:rsidR="00A853C1" w:rsidRPr="005D2611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fldChar w:fldCharType="separate"/>
        </w:r>
        <w:r w:rsidR="00A853C1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t>2</w:t>
        </w:r>
        <w:r w:rsidR="00A853C1" w:rsidRPr="005D2611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fldChar w:fldCharType="end"/>
        </w:r>
      </w:hyperlink>
    </w:p>
    <w:p w14:paraId="48E6904C" w14:textId="77777777" w:rsidR="00A853C1" w:rsidRPr="005D2611" w:rsidRDefault="001961C7" w:rsidP="00A853C1">
      <w:pPr>
        <w:tabs>
          <w:tab w:val="right" w:leader="dot" w:pos="8296"/>
        </w:tabs>
        <w:spacing w:after="200" w:line="276" w:lineRule="auto"/>
        <w:ind w:leftChars="200" w:left="400"/>
        <w:rPr>
          <w:rFonts w:ascii="Calibri" w:hAnsi="Calibri"/>
          <w:noProof/>
          <w:kern w:val="2"/>
          <w:sz w:val="21"/>
          <w:szCs w:val="22"/>
        </w:rPr>
      </w:pPr>
      <w:hyperlink w:anchor="_Toc353812315" w:history="1">
        <w:r w:rsidR="00A853C1" w:rsidRPr="005D2611">
          <w:rPr>
            <w:rFonts w:ascii="宋体" w:hAnsi="宋体"/>
            <w:noProof/>
            <w:sz w:val="22"/>
            <w:szCs w:val="22"/>
            <w:lang w:bidi="en-US"/>
          </w:rPr>
          <w:t>1.3.</w:t>
        </w:r>
        <w:r w:rsidR="00A853C1" w:rsidRPr="005D2611">
          <w:rPr>
            <w:rFonts w:ascii="宋体" w:hAnsi="宋体" w:hint="eastAsia"/>
            <w:noProof/>
            <w:sz w:val="22"/>
            <w:szCs w:val="22"/>
            <w:lang w:bidi="en-US"/>
          </w:rPr>
          <w:t>服务范围：</w:t>
        </w:r>
        <w:r w:rsidR="00A853C1" w:rsidRPr="005D2611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tab/>
        </w:r>
        <w:r w:rsidR="00A853C1" w:rsidRPr="005D2611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fldChar w:fldCharType="begin"/>
        </w:r>
        <w:r w:rsidR="00A853C1" w:rsidRPr="005D2611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instrText xml:space="preserve"> PAGEREF _Toc353812315 \h </w:instrText>
        </w:r>
        <w:r w:rsidR="00A853C1" w:rsidRPr="005D2611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</w:r>
        <w:r w:rsidR="00A853C1" w:rsidRPr="005D2611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fldChar w:fldCharType="separate"/>
        </w:r>
        <w:r w:rsidR="00A853C1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t>2</w:t>
        </w:r>
        <w:r w:rsidR="00A853C1" w:rsidRPr="005D2611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fldChar w:fldCharType="end"/>
        </w:r>
      </w:hyperlink>
    </w:p>
    <w:p w14:paraId="503A892D" w14:textId="77777777" w:rsidR="00A853C1" w:rsidRPr="005D2611" w:rsidRDefault="001961C7" w:rsidP="00A853C1">
      <w:pPr>
        <w:tabs>
          <w:tab w:val="right" w:leader="dot" w:pos="8296"/>
        </w:tabs>
        <w:spacing w:after="200" w:line="276" w:lineRule="auto"/>
        <w:ind w:leftChars="200" w:left="400"/>
        <w:rPr>
          <w:rFonts w:ascii="Calibri" w:hAnsi="Calibri"/>
          <w:noProof/>
          <w:kern w:val="2"/>
          <w:sz w:val="21"/>
          <w:szCs w:val="22"/>
        </w:rPr>
      </w:pPr>
      <w:hyperlink w:anchor="_Toc353812316" w:history="1">
        <w:r w:rsidR="00A853C1" w:rsidRPr="005D2611">
          <w:rPr>
            <w:rFonts w:ascii="宋体" w:hAnsi="宋体"/>
            <w:noProof/>
            <w:sz w:val="22"/>
            <w:szCs w:val="22"/>
            <w:lang w:bidi="en-US"/>
          </w:rPr>
          <w:t>1.4.</w:t>
        </w:r>
        <w:r w:rsidR="00A853C1" w:rsidRPr="005D2611">
          <w:rPr>
            <w:rFonts w:ascii="宋体" w:hAnsi="宋体" w:hint="eastAsia"/>
            <w:noProof/>
            <w:sz w:val="22"/>
            <w:szCs w:val="22"/>
            <w:lang w:bidi="en-US"/>
          </w:rPr>
          <w:t>术语定义：</w:t>
        </w:r>
        <w:r w:rsidR="00A853C1" w:rsidRPr="005D2611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tab/>
        </w:r>
        <w:r w:rsidR="00A853C1" w:rsidRPr="005D2611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fldChar w:fldCharType="begin"/>
        </w:r>
        <w:r w:rsidR="00A853C1" w:rsidRPr="005D2611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instrText xml:space="preserve"> PAGEREF _Toc353812316 \h </w:instrText>
        </w:r>
        <w:r w:rsidR="00A853C1" w:rsidRPr="005D2611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</w:r>
        <w:r w:rsidR="00A853C1" w:rsidRPr="005D2611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fldChar w:fldCharType="separate"/>
        </w:r>
        <w:r w:rsidR="00A853C1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t>2</w:t>
        </w:r>
        <w:r w:rsidR="00A853C1" w:rsidRPr="005D2611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fldChar w:fldCharType="end"/>
        </w:r>
      </w:hyperlink>
    </w:p>
    <w:p w14:paraId="70AD6DD1" w14:textId="77777777" w:rsidR="00A853C1" w:rsidRPr="005D2611" w:rsidRDefault="001961C7" w:rsidP="00A853C1">
      <w:pPr>
        <w:tabs>
          <w:tab w:val="right" w:leader="dot" w:pos="8296"/>
        </w:tabs>
        <w:spacing w:after="200" w:line="276" w:lineRule="auto"/>
        <w:rPr>
          <w:rFonts w:ascii="Calibri" w:hAnsi="Calibri"/>
          <w:noProof/>
          <w:kern w:val="2"/>
          <w:sz w:val="21"/>
          <w:szCs w:val="22"/>
        </w:rPr>
      </w:pPr>
      <w:hyperlink w:anchor="_Toc353812317" w:history="1">
        <w:r w:rsidR="00A853C1" w:rsidRPr="005D2611">
          <w:rPr>
            <w:rFonts w:ascii="宋体" w:hAnsi="宋体"/>
            <w:noProof/>
            <w:spacing w:val="5"/>
            <w:kern w:val="28"/>
            <w:sz w:val="22"/>
            <w:szCs w:val="22"/>
            <w:lang w:bidi="en-US"/>
          </w:rPr>
          <w:t>2.</w:t>
        </w:r>
        <w:r w:rsidR="00A853C1" w:rsidRPr="005D2611">
          <w:rPr>
            <w:rFonts w:ascii="宋体" w:hAnsi="宋体" w:hint="eastAsia"/>
            <w:noProof/>
            <w:spacing w:val="5"/>
            <w:kern w:val="28"/>
            <w:sz w:val="22"/>
            <w:szCs w:val="22"/>
            <w:lang w:bidi="en-US"/>
          </w:rPr>
          <w:t>备份策略</w:t>
        </w:r>
        <w:r w:rsidR="00A853C1" w:rsidRPr="005D2611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tab/>
        </w:r>
        <w:r w:rsidR="00A853C1" w:rsidRPr="005D2611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fldChar w:fldCharType="begin"/>
        </w:r>
        <w:r w:rsidR="00A853C1" w:rsidRPr="005D2611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instrText xml:space="preserve"> PAGEREF _Toc353812317 \h </w:instrText>
        </w:r>
        <w:r w:rsidR="00A853C1" w:rsidRPr="005D2611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</w:r>
        <w:r w:rsidR="00A853C1" w:rsidRPr="005D2611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fldChar w:fldCharType="separate"/>
        </w:r>
        <w:r w:rsidR="00A853C1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t>2</w:t>
        </w:r>
        <w:r w:rsidR="00A853C1" w:rsidRPr="005D2611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fldChar w:fldCharType="end"/>
        </w:r>
      </w:hyperlink>
    </w:p>
    <w:p w14:paraId="485AEF66" w14:textId="77777777" w:rsidR="00A853C1" w:rsidRPr="005D2611" w:rsidRDefault="001961C7" w:rsidP="00A853C1">
      <w:pPr>
        <w:tabs>
          <w:tab w:val="right" w:leader="dot" w:pos="8296"/>
        </w:tabs>
        <w:spacing w:after="200" w:line="276" w:lineRule="auto"/>
        <w:ind w:leftChars="200" w:left="400"/>
        <w:rPr>
          <w:rFonts w:ascii="Calibri" w:hAnsi="Calibri"/>
          <w:noProof/>
          <w:kern w:val="2"/>
          <w:sz w:val="21"/>
          <w:szCs w:val="22"/>
        </w:rPr>
      </w:pPr>
      <w:hyperlink w:anchor="_Toc353812318" w:history="1">
        <w:r w:rsidR="00A853C1" w:rsidRPr="005D2611">
          <w:rPr>
            <w:rFonts w:ascii="宋体" w:hAnsi="宋体"/>
            <w:noProof/>
            <w:sz w:val="22"/>
            <w:szCs w:val="22"/>
            <w:lang w:bidi="en-US"/>
          </w:rPr>
          <w:t>2.1.</w:t>
        </w:r>
        <w:r w:rsidR="00A853C1" w:rsidRPr="005D2611">
          <w:rPr>
            <w:rFonts w:ascii="宋体" w:hAnsi="宋体" w:hint="eastAsia"/>
            <w:noProof/>
            <w:sz w:val="22"/>
            <w:szCs w:val="22"/>
            <w:lang w:bidi="en-US"/>
          </w:rPr>
          <w:t>系统环境</w:t>
        </w:r>
        <w:r w:rsidR="00A853C1" w:rsidRPr="005D2611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tab/>
        </w:r>
        <w:r w:rsidR="00A853C1" w:rsidRPr="005D2611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fldChar w:fldCharType="begin"/>
        </w:r>
        <w:r w:rsidR="00A853C1" w:rsidRPr="005D2611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instrText xml:space="preserve"> PAGEREF _Toc353812318 \h </w:instrText>
        </w:r>
        <w:r w:rsidR="00A853C1" w:rsidRPr="005D2611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</w:r>
        <w:r w:rsidR="00A853C1" w:rsidRPr="005D2611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fldChar w:fldCharType="separate"/>
        </w:r>
        <w:r w:rsidR="00A853C1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t>2</w:t>
        </w:r>
        <w:r w:rsidR="00A853C1" w:rsidRPr="005D2611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fldChar w:fldCharType="end"/>
        </w:r>
      </w:hyperlink>
    </w:p>
    <w:p w14:paraId="639EFB49" w14:textId="77777777" w:rsidR="00A853C1" w:rsidRPr="005D2611" w:rsidRDefault="001961C7" w:rsidP="00A853C1">
      <w:pPr>
        <w:tabs>
          <w:tab w:val="right" w:leader="dot" w:pos="8296"/>
        </w:tabs>
        <w:spacing w:after="200" w:line="276" w:lineRule="auto"/>
        <w:ind w:leftChars="200" w:left="400"/>
        <w:rPr>
          <w:rFonts w:ascii="Calibri" w:hAnsi="Calibri"/>
          <w:noProof/>
          <w:kern w:val="2"/>
          <w:sz w:val="21"/>
          <w:szCs w:val="22"/>
        </w:rPr>
      </w:pPr>
      <w:hyperlink w:anchor="_Toc353812319" w:history="1">
        <w:r w:rsidR="00A853C1" w:rsidRPr="005D2611">
          <w:rPr>
            <w:rFonts w:ascii="宋体" w:hAnsi="宋体"/>
            <w:noProof/>
            <w:sz w:val="22"/>
            <w:szCs w:val="22"/>
            <w:lang w:bidi="en-US"/>
          </w:rPr>
          <w:t>2.2.</w:t>
        </w:r>
        <w:r w:rsidR="00A853C1" w:rsidRPr="005D2611">
          <w:rPr>
            <w:rFonts w:ascii="宋体" w:hAnsi="宋体" w:hint="eastAsia"/>
            <w:noProof/>
            <w:sz w:val="22"/>
            <w:szCs w:val="22"/>
            <w:lang w:bidi="en-US"/>
          </w:rPr>
          <w:t>业务承受前提</w:t>
        </w:r>
        <w:r w:rsidR="00A853C1" w:rsidRPr="005D2611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tab/>
        </w:r>
        <w:r w:rsidR="00A853C1" w:rsidRPr="005D2611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fldChar w:fldCharType="begin"/>
        </w:r>
        <w:r w:rsidR="00A853C1" w:rsidRPr="005D2611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instrText xml:space="preserve"> PAGEREF _Toc353812319 \h </w:instrText>
        </w:r>
        <w:r w:rsidR="00A853C1" w:rsidRPr="005D2611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</w:r>
        <w:r w:rsidR="00A853C1" w:rsidRPr="005D2611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fldChar w:fldCharType="separate"/>
        </w:r>
        <w:r w:rsidR="00A853C1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t>2</w:t>
        </w:r>
        <w:r w:rsidR="00A853C1" w:rsidRPr="005D2611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fldChar w:fldCharType="end"/>
        </w:r>
      </w:hyperlink>
    </w:p>
    <w:p w14:paraId="651B1A8D" w14:textId="77777777" w:rsidR="00A853C1" w:rsidRPr="005D2611" w:rsidRDefault="001961C7" w:rsidP="00A853C1">
      <w:pPr>
        <w:tabs>
          <w:tab w:val="right" w:leader="dot" w:pos="8296"/>
        </w:tabs>
        <w:spacing w:after="200" w:line="276" w:lineRule="auto"/>
        <w:ind w:leftChars="200" w:left="400"/>
        <w:rPr>
          <w:rFonts w:ascii="Calibri" w:hAnsi="Calibri"/>
          <w:noProof/>
          <w:kern w:val="2"/>
          <w:sz w:val="21"/>
          <w:szCs w:val="22"/>
        </w:rPr>
      </w:pPr>
      <w:hyperlink w:anchor="_Toc353812320" w:history="1">
        <w:r w:rsidR="00A853C1" w:rsidRPr="005D2611">
          <w:rPr>
            <w:rFonts w:ascii="宋体" w:hAnsi="宋体"/>
            <w:noProof/>
            <w:sz w:val="22"/>
            <w:szCs w:val="22"/>
            <w:lang w:bidi="en-US"/>
          </w:rPr>
          <w:t>2.3.</w:t>
        </w:r>
        <w:r w:rsidR="00A853C1" w:rsidRPr="005D2611">
          <w:rPr>
            <w:rFonts w:ascii="宋体" w:hAnsi="宋体" w:hint="eastAsia"/>
            <w:noProof/>
            <w:sz w:val="22"/>
            <w:szCs w:val="22"/>
            <w:lang w:bidi="en-US"/>
          </w:rPr>
          <w:t>备份信息</w:t>
        </w:r>
        <w:r w:rsidR="00A853C1" w:rsidRPr="005D2611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tab/>
        </w:r>
        <w:r w:rsidR="00A853C1" w:rsidRPr="005D2611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fldChar w:fldCharType="begin"/>
        </w:r>
        <w:r w:rsidR="00A853C1" w:rsidRPr="005D2611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instrText xml:space="preserve"> PAGEREF _Toc353812320 \h </w:instrText>
        </w:r>
        <w:r w:rsidR="00A853C1" w:rsidRPr="005D2611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</w:r>
        <w:r w:rsidR="00A853C1" w:rsidRPr="005D2611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fldChar w:fldCharType="separate"/>
        </w:r>
        <w:r w:rsidR="00A853C1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t>2</w:t>
        </w:r>
        <w:r w:rsidR="00A853C1" w:rsidRPr="005D2611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fldChar w:fldCharType="end"/>
        </w:r>
      </w:hyperlink>
    </w:p>
    <w:p w14:paraId="5BD676CD" w14:textId="77777777" w:rsidR="00A853C1" w:rsidRPr="005D2611" w:rsidRDefault="001961C7" w:rsidP="00A853C1">
      <w:pPr>
        <w:tabs>
          <w:tab w:val="right" w:leader="dot" w:pos="8296"/>
        </w:tabs>
        <w:spacing w:after="200" w:line="276" w:lineRule="auto"/>
        <w:ind w:leftChars="200" w:left="400"/>
        <w:rPr>
          <w:rFonts w:ascii="Calibri" w:hAnsi="Calibri"/>
          <w:noProof/>
          <w:kern w:val="2"/>
          <w:sz w:val="21"/>
          <w:szCs w:val="22"/>
        </w:rPr>
      </w:pPr>
      <w:hyperlink w:anchor="_Toc353812321" w:history="1">
        <w:r w:rsidR="00A853C1" w:rsidRPr="005D2611">
          <w:rPr>
            <w:rFonts w:ascii="宋体" w:hAnsi="宋体"/>
            <w:noProof/>
            <w:sz w:val="22"/>
            <w:szCs w:val="22"/>
            <w:lang w:bidi="en-US"/>
          </w:rPr>
          <w:t>2.4.</w:t>
        </w:r>
        <w:r w:rsidR="00A853C1" w:rsidRPr="005D2611">
          <w:rPr>
            <w:rFonts w:ascii="宋体" w:hAnsi="宋体" w:hint="eastAsia"/>
            <w:noProof/>
            <w:sz w:val="22"/>
            <w:szCs w:val="22"/>
            <w:lang w:bidi="en-US"/>
          </w:rPr>
          <w:t>备份恢复及可用性检查</w:t>
        </w:r>
        <w:r w:rsidR="00A853C1" w:rsidRPr="005D2611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tab/>
        </w:r>
        <w:r w:rsidR="00A853C1" w:rsidRPr="005D2611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fldChar w:fldCharType="begin"/>
        </w:r>
        <w:r w:rsidR="00A853C1" w:rsidRPr="005D2611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instrText xml:space="preserve"> PAGEREF _Toc353812321 \h </w:instrText>
        </w:r>
        <w:r w:rsidR="00A853C1" w:rsidRPr="005D2611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</w:r>
        <w:r w:rsidR="00A853C1" w:rsidRPr="005D2611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fldChar w:fldCharType="separate"/>
        </w:r>
        <w:r w:rsidR="00A853C1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t>2</w:t>
        </w:r>
        <w:r w:rsidR="00A853C1" w:rsidRPr="005D2611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fldChar w:fldCharType="end"/>
        </w:r>
      </w:hyperlink>
    </w:p>
    <w:p w14:paraId="4D987FAC" w14:textId="77777777" w:rsidR="00A853C1" w:rsidRPr="005D2611" w:rsidRDefault="001961C7" w:rsidP="00A853C1">
      <w:pPr>
        <w:tabs>
          <w:tab w:val="right" w:leader="dot" w:pos="8296"/>
        </w:tabs>
        <w:spacing w:after="200" w:line="276" w:lineRule="auto"/>
        <w:rPr>
          <w:rFonts w:ascii="Calibri" w:hAnsi="Calibri"/>
          <w:noProof/>
          <w:kern w:val="2"/>
          <w:sz w:val="21"/>
          <w:szCs w:val="22"/>
        </w:rPr>
      </w:pPr>
      <w:hyperlink w:anchor="_Toc353812322" w:history="1">
        <w:r w:rsidR="00A853C1" w:rsidRPr="005D2611">
          <w:rPr>
            <w:rFonts w:ascii="宋体" w:hAnsi="宋体"/>
            <w:noProof/>
            <w:spacing w:val="5"/>
            <w:kern w:val="28"/>
            <w:sz w:val="22"/>
            <w:szCs w:val="22"/>
            <w:lang w:bidi="en-US"/>
          </w:rPr>
          <w:t>3.</w:t>
        </w:r>
        <w:r w:rsidR="00A853C1" w:rsidRPr="005D2611">
          <w:rPr>
            <w:rFonts w:ascii="宋体" w:hAnsi="宋体" w:hint="eastAsia"/>
            <w:noProof/>
            <w:spacing w:val="5"/>
            <w:kern w:val="28"/>
            <w:sz w:val="22"/>
            <w:szCs w:val="22"/>
            <w:lang w:bidi="en-US"/>
          </w:rPr>
          <w:t>备份恢复检查</w:t>
        </w:r>
        <w:r w:rsidR="00A853C1" w:rsidRPr="005D2611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tab/>
        </w:r>
        <w:r w:rsidR="00A853C1" w:rsidRPr="005D2611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fldChar w:fldCharType="begin"/>
        </w:r>
        <w:r w:rsidR="00A853C1" w:rsidRPr="005D2611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instrText xml:space="preserve"> PAGEREF _Toc353812322 \h </w:instrText>
        </w:r>
        <w:r w:rsidR="00A853C1" w:rsidRPr="005D2611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</w:r>
        <w:r w:rsidR="00A853C1" w:rsidRPr="005D2611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fldChar w:fldCharType="separate"/>
        </w:r>
        <w:r w:rsidR="00A853C1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t>3</w:t>
        </w:r>
        <w:r w:rsidR="00A853C1" w:rsidRPr="005D2611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fldChar w:fldCharType="end"/>
        </w:r>
      </w:hyperlink>
    </w:p>
    <w:p w14:paraId="6E66C438" w14:textId="77777777" w:rsidR="005D2611" w:rsidRPr="00A853C1" w:rsidRDefault="00A853C1" w:rsidP="00A853C1">
      <w:pPr>
        <w:pStyle w:val="ad"/>
        <w:spacing w:line="276" w:lineRule="auto"/>
        <w:jc w:val="left"/>
        <w:rPr>
          <w:rFonts w:ascii="Times New Roman" w:eastAsiaTheme="minorEastAsia" w:hAnsi="Times New Roman"/>
          <w:color w:val="000000"/>
          <w:lang w:eastAsia="zh-CN"/>
        </w:rPr>
        <w:sectPr w:rsidR="005D2611" w:rsidRPr="00A853C1" w:rsidSect="00C02273">
          <w:headerReference w:type="default" r:id="rId7"/>
          <w:footerReference w:type="default" r:id="rId8"/>
          <w:pgSz w:w="11907" w:h="16839" w:code="9"/>
          <w:pgMar w:top="958" w:right="1440" w:bottom="1134" w:left="1338" w:header="539" w:footer="0" w:gutter="0"/>
          <w:cols w:space="720"/>
          <w:docGrid w:linePitch="360"/>
        </w:sectPr>
      </w:pPr>
      <w:r w:rsidRPr="005D2611">
        <w:rPr>
          <w:rFonts w:ascii="Calibri" w:hAnsi="Calibri"/>
          <w:sz w:val="22"/>
          <w:szCs w:val="22"/>
          <w:lang w:bidi="en-US"/>
        </w:rPr>
        <w:fldChar w:fldCharType="end"/>
      </w:r>
    </w:p>
    <w:p w14:paraId="77829745" w14:textId="77777777" w:rsidR="005D2611" w:rsidRPr="005D2611" w:rsidRDefault="005D2611" w:rsidP="005D2611">
      <w:pPr>
        <w:keepNext/>
        <w:keepLines/>
        <w:spacing w:after="0" w:line="276" w:lineRule="auto"/>
        <w:outlineLvl w:val="0"/>
        <w:rPr>
          <w:rFonts w:ascii="宋体" w:hAnsi="宋体"/>
          <w:b/>
          <w:bCs/>
          <w:color w:val="17365D"/>
          <w:spacing w:val="5"/>
          <w:kern w:val="28"/>
          <w:sz w:val="36"/>
          <w:lang w:bidi="en-US"/>
        </w:rPr>
      </w:pPr>
      <w:bookmarkStart w:id="1" w:name="_Toc353812312"/>
      <w:r w:rsidRPr="005D2611">
        <w:rPr>
          <w:rFonts w:ascii="宋体" w:hAnsi="宋体"/>
          <w:b/>
          <w:bCs/>
          <w:color w:val="17365D"/>
          <w:spacing w:val="5"/>
          <w:kern w:val="28"/>
          <w:sz w:val="36"/>
          <w:lang w:bidi="en-US"/>
        </w:rPr>
        <w:lastRenderedPageBreak/>
        <w:t>1</w:t>
      </w:r>
      <w:r w:rsidRPr="005D2611">
        <w:rPr>
          <w:rFonts w:ascii="宋体" w:hAnsi="宋体" w:hint="eastAsia"/>
          <w:b/>
          <w:bCs/>
          <w:color w:val="17365D"/>
          <w:spacing w:val="5"/>
          <w:kern w:val="28"/>
          <w:sz w:val="36"/>
          <w:lang w:bidi="en-US"/>
        </w:rPr>
        <w:t>．</w:t>
      </w:r>
      <w:r w:rsidRPr="005D2611">
        <w:rPr>
          <w:rFonts w:ascii="宋体" w:hAnsi="宋体"/>
          <w:b/>
          <w:bCs/>
          <w:color w:val="17365D"/>
          <w:spacing w:val="5"/>
          <w:kern w:val="28"/>
          <w:sz w:val="36"/>
          <w:lang w:bidi="en-US"/>
        </w:rPr>
        <w:t>引言</w:t>
      </w:r>
      <w:bookmarkEnd w:id="1"/>
    </w:p>
    <w:p w14:paraId="67F226E1" w14:textId="77777777" w:rsidR="005D2611" w:rsidRPr="005D2611" w:rsidRDefault="005D2611" w:rsidP="005D2611">
      <w:pPr>
        <w:spacing w:after="0" w:line="276" w:lineRule="auto"/>
        <w:rPr>
          <w:rFonts w:ascii="宋体" w:hAnsi="宋体"/>
          <w:bCs/>
          <w:color w:val="365F91"/>
          <w:sz w:val="24"/>
          <w:lang w:bidi="en-US"/>
        </w:rPr>
      </w:pPr>
      <w:bookmarkStart w:id="2" w:name="_Toc353812313"/>
      <w:r w:rsidRPr="005D2611">
        <w:rPr>
          <w:rFonts w:ascii="宋体" w:hAnsi="宋体"/>
          <w:bCs/>
          <w:color w:val="365F91"/>
          <w:sz w:val="24"/>
          <w:lang w:bidi="en-US"/>
        </w:rPr>
        <w:t>1.1</w:t>
      </w:r>
      <w:r w:rsidRPr="005D2611">
        <w:rPr>
          <w:rFonts w:ascii="宋体" w:hAnsi="宋体" w:hint="eastAsia"/>
          <w:bCs/>
          <w:color w:val="365F91"/>
          <w:sz w:val="24"/>
          <w:lang w:bidi="en-US"/>
        </w:rPr>
        <w:t>.</w:t>
      </w:r>
      <w:r w:rsidRPr="005D2611">
        <w:rPr>
          <w:rFonts w:ascii="宋体" w:hAnsi="宋体"/>
          <w:bCs/>
          <w:color w:val="365F91"/>
          <w:sz w:val="24"/>
          <w:lang w:bidi="en-US"/>
        </w:rPr>
        <w:t>编写目的</w:t>
      </w:r>
      <w:bookmarkEnd w:id="2"/>
    </w:p>
    <w:p w14:paraId="4FCA6678" w14:textId="77777777" w:rsidR="005D2611" w:rsidRPr="005D2611" w:rsidRDefault="005D2611" w:rsidP="005D2611">
      <w:pPr>
        <w:spacing w:after="0" w:line="276" w:lineRule="auto"/>
        <w:rPr>
          <w:rFonts w:ascii="Calibri" w:hAnsi="Calibri"/>
          <w:szCs w:val="20"/>
          <w:lang w:bidi="en-US"/>
        </w:rPr>
      </w:pPr>
      <w:r w:rsidRPr="005D2611">
        <w:rPr>
          <w:rFonts w:ascii="Calibri" w:hAnsi="Calibri"/>
          <w:szCs w:val="20"/>
          <w:lang w:bidi="en-US"/>
        </w:rPr>
        <w:t>阐明编写手册的目的，</w:t>
      </w:r>
    </w:p>
    <w:p w14:paraId="22C9F68B" w14:textId="77777777" w:rsidR="005D2611" w:rsidRPr="005D2611" w:rsidRDefault="005D2611" w:rsidP="005D2611">
      <w:pPr>
        <w:spacing w:after="0" w:line="276" w:lineRule="auto"/>
        <w:rPr>
          <w:rFonts w:ascii="宋体" w:hAnsi="宋体"/>
          <w:bCs/>
          <w:color w:val="365F91"/>
          <w:sz w:val="24"/>
          <w:lang w:bidi="en-US"/>
        </w:rPr>
      </w:pPr>
      <w:bookmarkStart w:id="3" w:name="_Toc353812314"/>
      <w:r w:rsidRPr="005D2611">
        <w:rPr>
          <w:rFonts w:ascii="宋体" w:hAnsi="宋体"/>
          <w:bCs/>
          <w:color w:val="365F91"/>
          <w:sz w:val="24"/>
          <w:lang w:bidi="en-US"/>
        </w:rPr>
        <w:t>1.2</w:t>
      </w:r>
      <w:r w:rsidRPr="005D2611">
        <w:rPr>
          <w:rFonts w:ascii="宋体" w:hAnsi="宋体" w:hint="eastAsia"/>
          <w:bCs/>
          <w:color w:val="365F91"/>
          <w:sz w:val="24"/>
          <w:lang w:bidi="en-US"/>
        </w:rPr>
        <w:t>.角色及责任人</w:t>
      </w:r>
      <w:bookmarkEnd w:id="3"/>
    </w:p>
    <w:p w14:paraId="3903EA05" w14:textId="77777777" w:rsidR="005D2611" w:rsidRPr="005D2611" w:rsidRDefault="005D2611" w:rsidP="005D2611">
      <w:pPr>
        <w:spacing w:after="0" w:line="276" w:lineRule="auto"/>
        <w:rPr>
          <w:rFonts w:ascii="Calibri" w:hAnsi="Calibri"/>
          <w:szCs w:val="20"/>
          <w:lang w:bidi="en-US"/>
        </w:rPr>
      </w:pPr>
      <w:r w:rsidRPr="005D2611">
        <w:rPr>
          <w:rFonts w:ascii="Calibri" w:hAnsi="Calibri" w:hint="eastAsia"/>
          <w:szCs w:val="20"/>
          <w:lang w:bidi="en-US"/>
        </w:rPr>
        <w:t>应用系统的负责人：</w:t>
      </w:r>
    </w:p>
    <w:p w14:paraId="66358C25" w14:textId="77777777" w:rsidR="005D2611" w:rsidRPr="005D2611" w:rsidRDefault="005D2611" w:rsidP="005D2611">
      <w:pPr>
        <w:spacing w:after="0" w:line="276" w:lineRule="auto"/>
        <w:rPr>
          <w:rFonts w:ascii="Calibri" w:hAnsi="Calibri"/>
          <w:szCs w:val="20"/>
          <w:lang w:bidi="en-US"/>
        </w:rPr>
      </w:pPr>
      <w:r w:rsidRPr="005D2611">
        <w:rPr>
          <w:rFonts w:ascii="Calibri" w:hAnsi="Calibri" w:hint="eastAsia"/>
          <w:szCs w:val="20"/>
          <w:lang w:bidi="en-US"/>
        </w:rPr>
        <w:t>备份策略制定人：</w:t>
      </w:r>
    </w:p>
    <w:p w14:paraId="2F4E487A" w14:textId="77777777" w:rsidR="005D2611" w:rsidRPr="005D2611" w:rsidRDefault="005D2611" w:rsidP="005D2611">
      <w:pPr>
        <w:spacing w:after="0" w:line="276" w:lineRule="auto"/>
        <w:rPr>
          <w:rFonts w:ascii="Calibri" w:hAnsi="Calibri"/>
          <w:szCs w:val="20"/>
          <w:lang w:bidi="en-US"/>
        </w:rPr>
      </w:pPr>
      <w:r w:rsidRPr="005D2611">
        <w:rPr>
          <w:rFonts w:ascii="Calibri" w:hAnsi="Calibri" w:hint="eastAsia"/>
          <w:szCs w:val="20"/>
          <w:lang w:bidi="en-US"/>
        </w:rPr>
        <w:t>备份执行人：</w:t>
      </w:r>
    </w:p>
    <w:p w14:paraId="693F2C69" w14:textId="77777777" w:rsidR="005D2611" w:rsidRPr="005D2611" w:rsidRDefault="005D2611" w:rsidP="005D2611">
      <w:pPr>
        <w:spacing w:after="0" w:line="276" w:lineRule="auto"/>
        <w:rPr>
          <w:rFonts w:ascii="Calibri" w:hAnsi="Calibri"/>
          <w:szCs w:val="20"/>
          <w:lang w:bidi="en-US"/>
        </w:rPr>
      </w:pPr>
      <w:r w:rsidRPr="005D2611">
        <w:rPr>
          <w:rFonts w:ascii="Calibri" w:hAnsi="Calibri" w:hint="eastAsia"/>
          <w:szCs w:val="20"/>
          <w:lang w:bidi="en-US"/>
        </w:rPr>
        <w:t>备份检查负责人：</w:t>
      </w:r>
    </w:p>
    <w:p w14:paraId="3797ABE9" w14:textId="77777777" w:rsidR="005D2611" w:rsidRPr="005D2611" w:rsidRDefault="005D2611" w:rsidP="005D2611">
      <w:pPr>
        <w:spacing w:after="0" w:line="276" w:lineRule="auto"/>
        <w:rPr>
          <w:rFonts w:ascii="Calibri" w:hAnsi="Calibri"/>
          <w:color w:val="365F91"/>
          <w:sz w:val="22"/>
          <w:szCs w:val="22"/>
          <w:lang w:bidi="en-US"/>
        </w:rPr>
      </w:pPr>
      <w:bookmarkStart w:id="4" w:name="_Toc353812315"/>
      <w:r w:rsidRPr="005D2611">
        <w:rPr>
          <w:rFonts w:ascii="宋体" w:hAnsi="宋体"/>
          <w:bCs/>
          <w:color w:val="365F91"/>
          <w:sz w:val="24"/>
          <w:lang w:bidi="en-US"/>
        </w:rPr>
        <w:t>1.</w:t>
      </w:r>
      <w:r w:rsidRPr="005D2611">
        <w:rPr>
          <w:rFonts w:ascii="宋体" w:hAnsi="宋体" w:hint="eastAsia"/>
          <w:bCs/>
          <w:color w:val="365F91"/>
          <w:sz w:val="24"/>
          <w:lang w:bidi="en-US"/>
        </w:rPr>
        <w:t>3.服务范围</w:t>
      </w:r>
      <w:r w:rsidRPr="005D2611">
        <w:rPr>
          <w:rFonts w:ascii="宋体" w:hAnsi="宋体"/>
          <w:bCs/>
          <w:color w:val="365F91"/>
          <w:sz w:val="24"/>
          <w:lang w:bidi="en-US"/>
        </w:rPr>
        <w:t>：</w:t>
      </w:r>
      <w:bookmarkEnd w:id="4"/>
    </w:p>
    <w:p w14:paraId="50AAD579" w14:textId="77777777" w:rsidR="005D2611" w:rsidRPr="005D2611" w:rsidRDefault="005D2611" w:rsidP="005D2611">
      <w:pPr>
        <w:spacing w:after="0" w:line="276" w:lineRule="auto"/>
        <w:rPr>
          <w:rFonts w:ascii="Calibri" w:hAnsi="Calibri"/>
          <w:szCs w:val="20"/>
          <w:lang w:bidi="en-US"/>
        </w:rPr>
      </w:pPr>
      <w:r w:rsidRPr="005D2611">
        <w:rPr>
          <w:rFonts w:ascii="Calibri" w:hAnsi="Calibri"/>
          <w:szCs w:val="20"/>
          <w:lang w:bidi="en-US"/>
        </w:rPr>
        <w:t>说明</w:t>
      </w:r>
      <w:r w:rsidRPr="005D2611">
        <w:rPr>
          <w:rFonts w:ascii="Calibri" w:hAnsi="Calibri" w:hint="eastAsia"/>
          <w:szCs w:val="20"/>
          <w:lang w:bidi="en-US"/>
        </w:rPr>
        <w:t>应用系统服务的部门信息。</w:t>
      </w:r>
    </w:p>
    <w:p w14:paraId="44CC55E7" w14:textId="77777777" w:rsidR="005D2611" w:rsidRPr="005D2611" w:rsidRDefault="005D2611" w:rsidP="005D2611">
      <w:pPr>
        <w:spacing w:after="0" w:line="276" w:lineRule="auto"/>
        <w:rPr>
          <w:rFonts w:ascii="Calibri" w:hAnsi="Calibri"/>
          <w:color w:val="365F91"/>
          <w:sz w:val="22"/>
          <w:szCs w:val="22"/>
          <w:lang w:bidi="en-US"/>
        </w:rPr>
      </w:pPr>
      <w:bookmarkStart w:id="5" w:name="_Toc353812316"/>
      <w:r w:rsidRPr="005D2611">
        <w:rPr>
          <w:rFonts w:ascii="宋体" w:hAnsi="宋体"/>
          <w:bCs/>
          <w:color w:val="365F91"/>
          <w:sz w:val="24"/>
          <w:lang w:bidi="en-US"/>
        </w:rPr>
        <w:t>1</w:t>
      </w:r>
      <w:r w:rsidRPr="005D2611">
        <w:rPr>
          <w:rFonts w:ascii="宋体" w:hAnsi="宋体" w:hint="eastAsia"/>
          <w:bCs/>
          <w:color w:val="365F91"/>
          <w:sz w:val="24"/>
          <w:lang w:bidi="en-US"/>
        </w:rPr>
        <w:t>.4.术语</w:t>
      </w:r>
      <w:r w:rsidRPr="005D2611">
        <w:rPr>
          <w:rFonts w:ascii="宋体" w:hAnsi="宋体"/>
          <w:bCs/>
          <w:color w:val="365F91"/>
          <w:sz w:val="24"/>
          <w:lang w:bidi="en-US"/>
        </w:rPr>
        <w:t>定义：</w:t>
      </w:r>
      <w:bookmarkEnd w:id="5"/>
    </w:p>
    <w:p w14:paraId="6E085BAD" w14:textId="77777777" w:rsidR="005D2611" w:rsidRPr="005D2611" w:rsidRDefault="005D2611" w:rsidP="005D2611">
      <w:pPr>
        <w:spacing w:after="0" w:line="276" w:lineRule="auto"/>
        <w:rPr>
          <w:rFonts w:ascii="Calibri" w:hAnsi="Calibri"/>
          <w:szCs w:val="20"/>
          <w:lang w:bidi="en-US"/>
        </w:rPr>
      </w:pPr>
      <w:r w:rsidRPr="005D2611">
        <w:rPr>
          <w:rFonts w:ascii="Calibri" w:hAnsi="Calibri"/>
          <w:szCs w:val="20"/>
          <w:lang w:bidi="en-US"/>
        </w:rPr>
        <w:t>列出手册中使用的专门术语的定义和缩写词的愿意</w:t>
      </w:r>
      <w:r w:rsidRPr="005D2611">
        <w:rPr>
          <w:rFonts w:ascii="Calibri" w:hAnsi="Calibri" w:hint="eastAsia"/>
          <w:szCs w:val="20"/>
          <w:lang w:bidi="en-US"/>
        </w:rPr>
        <w:t>。</w:t>
      </w:r>
    </w:p>
    <w:p w14:paraId="51B1F71B" w14:textId="77777777" w:rsidR="005D2611" w:rsidRPr="005D2611" w:rsidRDefault="005D2611" w:rsidP="005D2611">
      <w:pPr>
        <w:keepNext/>
        <w:keepLines/>
        <w:spacing w:after="0" w:line="276" w:lineRule="auto"/>
        <w:outlineLvl w:val="0"/>
        <w:rPr>
          <w:rFonts w:ascii="宋体" w:hAnsi="宋体"/>
          <w:b/>
          <w:bCs/>
          <w:color w:val="17365D"/>
          <w:spacing w:val="5"/>
          <w:kern w:val="28"/>
          <w:sz w:val="36"/>
          <w:lang w:bidi="en-US"/>
        </w:rPr>
      </w:pPr>
      <w:bookmarkStart w:id="6" w:name="_Toc353812317"/>
      <w:r w:rsidRPr="005D2611">
        <w:rPr>
          <w:rFonts w:ascii="宋体" w:hAnsi="宋体"/>
          <w:b/>
          <w:bCs/>
          <w:color w:val="17365D"/>
          <w:spacing w:val="5"/>
          <w:kern w:val="28"/>
          <w:sz w:val="36"/>
          <w:lang w:bidi="en-US"/>
        </w:rPr>
        <w:t>2</w:t>
      </w:r>
      <w:r w:rsidRPr="005D2611">
        <w:rPr>
          <w:rFonts w:ascii="宋体" w:hAnsi="宋体" w:hint="eastAsia"/>
          <w:b/>
          <w:bCs/>
          <w:color w:val="17365D"/>
          <w:spacing w:val="5"/>
          <w:kern w:val="28"/>
          <w:sz w:val="36"/>
          <w:lang w:bidi="en-US"/>
        </w:rPr>
        <w:t>.备份策略</w:t>
      </w:r>
      <w:bookmarkEnd w:id="6"/>
    </w:p>
    <w:p w14:paraId="33619902" w14:textId="77777777" w:rsidR="005D2611" w:rsidRPr="005D2611" w:rsidRDefault="005D2611" w:rsidP="005D2611">
      <w:pPr>
        <w:spacing w:after="0" w:line="276" w:lineRule="auto"/>
        <w:rPr>
          <w:rFonts w:ascii="宋体" w:hAnsi="宋体"/>
          <w:bCs/>
          <w:color w:val="365F91"/>
          <w:sz w:val="24"/>
          <w:lang w:bidi="en-US"/>
        </w:rPr>
      </w:pPr>
      <w:bookmarkStart w:id="7" w:name="_Toc353812318"/>
      <w:r w:rsidRPr="005D2611">
        <w:rPr>
          <w:rFonts w:ascii="宋体" w:hAnsi="宋体"/>
          <w:bCs/>
          <w:color w:val="365F91"/>
          <w:sz w:val="24"/>
          <w:lang w:bidi="en-US"/>
        </w:rPr>
        <w:t>2.1</w:t>
      </w:r>
      <w:r w:rsidRPr="005D2611">
        <w:rPr>
          <w:rFonts w:ascii="宋体" w:hAnsi="宋体" w:hint="eastAsia"/>
          <w:bCs/>
          <w:color w:val="365F91"/>
          <w:sz w:val="24"/>
          <w:lang w:bidi="en-US"/>
        </w:rPr>
        <w:t>.系统环境</w:t>
      </w:r>
      <w:bookmarkEnd w:id="7"/>
    </w:p>
    <w:p w14:paraId="42379F2B" w14:textId="77777777" w:rsidR="005D2611" w:rsidRPr="005D2611" w:rsidRDefault="005D2611" w:rsidP="005D2611">
      <w:pPr>
        <w:spacing w:after="0" w:line="276" w:lineRule="auto"/>
        <w:rPr>
          <w:rFonts w:ascii="Calibri" w:hAnsi="Calibri"/>
          <w:szCs w:val="20"/>
          <w:lang w:bidi="en-US"/>
        </w:rPr>
      </w:pPr>
      <w:r w:rsidRPr="005D2611">
        <w:rPr>
          <w:rFonts w:ascii="Calibri" w:hAnsi="Calibri" w:hint="eastAsia"/>
          <w:szCs w:val="20"/>
          <w:lang w:bidi="en-US"/>
        </w:rPr>
        <w:t>包含以下信息</w:t>
      </w:r>
    </w:p>
    <w:tbl>
      <w:tblPr>
        <w:tblW w:w="9226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863"/>
        <w:gridCol w:w="992"/>
        <w:gridCol w:w="567"/>
        <w:gridCol w:w="851"/>
        <w:gridCol w:w="850"/>
        <w:gridCol w:w="567"/>
        <w:gridCol w:w="992"/>
        <w:gridCol w:w="851"/>
        <w:gridCol w:w="992"/>
        <w:gridCol w:w="992"/>
        <w:gridCol w:w="709"/>
      </w:tblGrid>
      <w:tr w:rsidR="005D2611" w:rsidRPr="005D2611" w14:paraId="6583368C" w14:textId="77777777" w:rsidTr="00CE2D7A">
        <w:trPr>
          <w:trHeight w:val="270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14:paraId="6AE20C5C" w14:textId="77777777" w:rsidR="005D2611" w:rsidRPr="005D2611" w:rsidRDefault="005D2611" w:rsidP="005D2611">
            <w:pPr>
              <w:spacing w:after="0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5D2611">
              <w:rPr>
                <w:rFonts w:ascii="宋体" w:hAnsi="宋体" w:cs="宋体" w:hint="eastAsia"/>
                <w:color w:val="000000"/>
                <w:sz w:val="16"/>
                <w:szCs w:val="16"/>
              </w:rPr>
              <w:t>应用服务器地址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14:paraId="7D011A28" w14:textId="77777777" w:rsidR="005D2611" w:rsidRPr="005D2611" w:rsidRDefault="005D2611" w:rsidP="005D2611">
            <w:pPr>
              <w:spacing w:after="0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5D2611">
              <w:rPr>
                <w:rFonts w:ascii="宋体" w:hAnsi="宋体" w:cs="宋体" w:hint="eastAsia"/>
                <w:color w:val="000000"/>
                <w:sz w:val="16"/>
                <w:szCs w:val="16"/>
              </w:rPr>
              <w:t>数据库服务器地址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14:paraId="2E5570BC" w14:textId="77777777" w:rsidR="005D2611" w:rsidRPr="005D2611" w:rsidRDefault="005D2611" w:rsidP="005D2611">
            <w:pPr>
              <w:spacing w:after="0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5D2611">
              <w:rPr>
                <w:rFonts w:ascii="宋体" w:hAnsi="宋体" w:cs="宋体" w:hint="eastAsia"/>
                <w:color w:val="000000"/>
                <w:sz w:val="16"/>
                <w:szCs w:val="16"/>
              </w:rPr>
              <w:t>操作系统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14:paraId="1ED2AE0C" w14:textId="77777777" w:rsidR="005D2611" w:rsidRPr="005D2611" w:rsidRDefault="005D2611" w:rsidP="005D2611">
            <w:pPr>
              <w:spacing w:after="0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5D2611">
              <w:rPr>
                <w:rFonts w:ascii="宋体" w:hAnsi="宋体" w:cs="宋体" w:hint="eastAsia"/>
                <w:color w:val="000000"/>
                <w:sz w:val="16"/>
                <w:szCs w:val="16"/>
              </w:rPr>
              <w:t>数据库名称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14:paraId="136BBC5B" w14:textId="77777777" w:rsidR="005D2611" w:rsidRPr="005D2611" w:rsidRDefault="005D2611" w:rsidP="005D2611">
            <w:pPr>
              <w:spacing w:after="0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5D2611">
              <w:rPr>
                <w:rFonts w:ascii="宋体" w:hAnsi="宋体" w:cs="宋体" w:hint="eastAsia"/>
                <w:color w:val="000000"/>
                <w:sz w:val="16"/>
                <w:szCs w:val="16"/>
              </w:rPr>
              <w:t>数据库版本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14:paraId="2725B92A" w14:textId="77777777" w:rsidR="005D2611" w:rsidRPr="005D2611" w:rsidRDefault="005D2611" w:rsidP="005D2611">
            <w:pPr>
              <w:spacing w:after="0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5D2611">
              <w:rPr>
                <w:rFonts w:ascii="宋体" w:hAnsi="宋体" w:cs="宋体" w:hint="eastAsia"/>
                <w:color w:val="000000"/>
                <w:sz w:val="16"/>
                <w:szCs w:val="16"/>
              </w:rPr>
              <w:t>开发语言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14:paraId="6D3D4C62" w14:textId="77777777" w:rsidR="005D2611" w:rsidRPr="005D2611" w:rsidRDefault="005D2611" w:rsidP="005D2611">
            <w:pPr>
              <w:spacing w:after="0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5D2611">
              <w:rPr>
                <w:rFonts w:ascii="宋体" w:hAnsi="宋体" w:cs="宋体" w:hint="eastAsia"/>
                <w:color w:val="000000"/>
                <w:sz w:val="16"/>
                <w:szCs w:val="16"/>
              </w:rPr>
              <w:t>数据库运维供应商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</w:tcPr>
          <w:p w14:paraId="63A83A6B" w14:textId="77777777" w:rsidR="005D2611" w:rsidRPr="005D2611" w:rsidRDefault="005D2611" w:rsidP="005D2611">
            <w:pPr>
              <w:spacing w:after="0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5D2611">
              <w:rPr>
                <w:rFonts w:ascii="宋体" w:hAnsi="宋体" w:cs="宋体" w:hint="eastAsia"/>
                <w:color w:val="000000"/>
                <w:sz w:val="16"/>
                <w:szCs w:val="16"/>
              </w:rPr>
              <w:t>测试系统地址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</w:tcPr>
          <w:p w14:paraId="47D60D96" w14:textId="77777777" w:rsidR="005D2611" w:rsidRPr="005D2611" w:rsidRDefault="005D2611" w:rsidP="005D2611">
            <w:pPr>
              <w:spacing w:after="0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5D2611">
              <w:rPr>
                <w:rFonts w:ascii="宋体" w:hAnsi="宋体" w:cs="宋体" w:hint="eastAsia"/>
                <w:color w:val="000000"/>
                <w:sz w:val="16"/>
                <w:szCs w:val="16"/>
              </w:rPr>
              <w:t>接口服务器地址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</w:tcPr>
          <w:p w14:paraId="79D410DA" w14:textId="77777777" w:rsidR="005D2611" w:rsidRPr="005D2611" w:rsidRDefault="005D2611" w:rsidP="005D2611">
            <w:pPr>
              <w:spacing w:after="0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5D2611">
              <w:rPr>
                <w:rFonts w:ascii="宋体" w:hAnsi="宋体" w:cs="宋体" w:hint="eastAsia"/>
                <w:color w:val="000000"/>
                <w:sz w:val="16"/>
                <w:szCs w:val="16"/>
              </w:rPr>
              <w:t>是否有容灾系统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</w:tcPr>
          <w:p w14:paraId="57976179" w14:textId="77777777" w:rsidR="005D2611" w:rsidRPr="005D2611" w:rsidRDefault="005D2611" w:rsidP="005D2611">
            <w:pPr>
              <w:spacing w:after="0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5D2611">
              <w:rPr>
                <w:rFonts w:ascii="宋体" w:hAnsi="宋体" w:cs="宋体" w:hint="eastAsia"/>
                <w:color w:val="000000"/>
                <w:sz w:val="16"/>
                <w:szCs w:val="16"/>
              </w:rPr>
              <w:t>容灾系统地址</w:t>
            </w:r>
          </w:p>
        </w:tc>
      </w:tr>
      <w:tr w:rsidR="005D2611" w:rsidRPr="005D2611" w14:paraId="769920FD" w14:textId="77777777" w:rsidTr="00CE2D7A">
        <w:trPr>
          <w:trHeight w:val="270"/>
        </w:trPr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07FA8" w14:textId="77777777" w:rsidR="005D2611" w:rsidRPr="005D2611" w:rsidRDefault="005D2611" w:rsidP="005D2611">
            <w:pPr>
              <w:spacing w:after="0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E5853" w14:textId="77777777" w:rsidR="005D2611" w:rsidRPr="005D2611" w:rsidRDefault="005D2611" w:rsidP="005D2611">
            <w:pPr>
              <w:spacing w:after="0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F5193" w14:textId="77777777" w:rsidR="005D2611" w:rsidRPr="005D2611" w:rsidRDefault="005D2611" w:rsidP="005D2611">
            <w:pPr>
              <w:spacing w:after="0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9640C" w14:textId="77777777" w:rsidR="005D2611" w:rsidRPr="005D2611" w:rsidRDefault="005D2611" w:rsidP="005D2611">
            <w:pPr>
              <w:spacing w:after="0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FEC91" w14:textId="77777777" w:rsidR="005D2611" w:rsidRPr="005D2611" w:rsidRDefault="005D2611" w:rsidP="005D2611">
            <w:pPr>
              <w:spacing w:after="0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31FBC" w14:textId="77777777" w:rsidR="005D2611" w:rsidRPr="005D2611" w:rsidRDefault="005D2611" w:rsidP="005D2611">
            <w:pPr>
              <w:spacing w:after="0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55DD0" w14:textId="77777777" w:rsidR="005D2611" w:rsidRPr="005D2611" w:rsidRDefault="005D2611" w:rsidP="005D2611">
            <w:pPr>
              <w:spacing w:after="0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ECF1B1" w14:textId="77777777" w:rsidR="005D2611" w:rsidRPr="005D2611" w:rsidRDefault="005D2611" w:rsidP="005D2611">
            <w:pPr>
              <w:spacing w:after="0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0FA53" w14:textId="77777777" w:rsidR="005D2611" w:rsidRPr="005D2611" w:rsidRDefault="005D2611" w:rsidP="005D2611">
            <w:pPr>
              <w:spacing w:after="0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038FD" w14:textId="77777777" w:rsidR="005D2611" w:rsidRPr="005D2611" w:rsidRDefault="005D2611" w:rsidP="005D2611">
            <w:pPr>
              <w:spacing w:after="0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71EE6" w14:textId="77777777" w:rsidR="005D2611" w:rsidRPr="005D2611" w:rsidRDefault="005D2611" w:rsidP="005D2611">
            <w:pPr>
              <w:spacing w:after="0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5D2611" w:rsidRPr="005D2611" w14:paraId="6FB124FE" w14:textId="77777777" w:rsidTr="00CE2D7A">
        <w:trPr>
          <w:trHeight w:val="270"/>
        </w:trPr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37608" w14:textId="77777777" w:rsidR="005D2611" w:rsidRPr="005D2611" w:rsidRDefault="005D2611" w:rsidP="005D2611">
            <w:pPr>
              <w:spacing w:after="0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3EEF2" w14:textId="77777777" w:rsidR="005D2611" w:rsidRPr="005D2611" w:rsidRDefault="005D2611" w:rsidP="005D2611">
            <w:pPr>
              <w:spacing w:after="0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26BE4" w14:textId="77777777" w:rsidR="005D2611" w:rsidRPr="005D2611" w:rsidRDefault="005D2611" w:rsidP="005D2611">
            <w:pPr>
              <w:spacing w:after="0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1E996" w14:textId="77777777" w:rsidR="005D2611" w:rsidRPr="005D2611" w:rsidRDefault="005D2611" w:rsidP="005D2611">
            <w:pPr>
              <w:spacing w:after="0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AFE93" w14:textId="77777777" w:rsidR="005D2611" w:rsidRPr="005D2611" w:rsidRDefault="005D2611" w:rsidP="005D2611">
            <w:pPr>
              <w:spacing w:after="0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53A7F" w14:textId="77777777" w:rsidR="005D2611" w:rsidRPr="005D2611" w:rsidRDefault="005D2611" w:rsidP="005D2611">
            <w:pPr>
              <w:spacing w:after="0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205F5" w14:textId="77777777" w:rsidR="005D2611" w:rsidRPr="005D2611" w:rsidRDefault="005D2611" w:rsidP="005D2611">
            <w:pPr>
              <w:spacing w:after="0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3B7075" w14:textId="77777777" w:rsidR="005D2611" w:rsidRPr="005D2611" w:rsidRDefault="005D2611" w:rsidP="005D2611">
            <w:pPr>
              <w:spacing w:after="0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5F3EC" w14:textId="77777777" w:rsidR="005D2611" w:rsidRPr="005D2611" w:rsidRDefault="005D2611" w:rsidP="005D2611">
            <w:pPr>
              <w:spacing w:after="0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B8026" w14:textId="77777777" w:rsidR="005D2611" w:rsidRPr="005D2611" w:rsidRDefault="005D2611" w:rsidP="005D2611">
            <w:pPr>
              <w:spacing w:after="0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FFC5B" w14:textId="77777777" w:rsidR="005D2611" w:rsidRPr="005D2611" w:rsidRDefault="005D2611" w:rsidP="005D2611">
            <w:pPr>
              <w:spacing w:after="0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</w:tbl>
    <w:p w14:paraId="79E520E0" w14:textId="77777777" w:rsidR="005D2611" w:rsidRPr="005D2611" w:rsidRDefault="005D2611" w:rsidP="005D2611">
      <w:pPr>
        <w:spacing w:after="0" w:line="276" w:lineRule="auto"/>
        <w:rPr>
          <w:rFonts w:ascii="宋体" w:hAnsi="宋体"/>
          <w:bCs/>
          <w:color w:val="365F91"/>
          <w:sz w:val="24"/>
          <w:lang w:bidi="en-US"/>
        </w:rPr>
      </w:pPr>
    </w:p>
    <w:p w14:paraId="662B3446" w14:textId="77777777" w:rsidR="005D2611" w:rsidRPr="005D2611" w:rsidRDefault="005D2611" w:rsidP="005D2611">
      <w:pPr>
        <w:spacing w:after="0" w:line="276" w:lineRule="auto"/>
        <w:rPr>
          <w:rFonts w:ascii="宋体" w:hAnsi="宋体"/>
          <w:bCs/>
          <w:color w:val="365F91"/>
          <w:sz w:val="24"/>
          <w:lang w:bidi="en-US"/>
        </w:rPr>
      </w:pPr>
      <w:bookmarkStart w:id="8" w:name="_Toc353812319"/>
      <w:r w:rsidRPr="005D2611">
        <w:rPr>
          <w:rFonts w:ascii="宋体" w:hAnsi="宋体"/>
          <w:bCs/>
          <w:color w:val="365F91"/>
          <w:sz w:val="24"/>
          <w:lang w:bidi="en-US"/>
        </w:rPr>
        <w:t>2.2</w:t>
      </w:r>
      <w:r w:rsidRPr="005D2611">
        <w:rPr>
          <w:rFonts w:ascii="宋体" w:hAnsi="宋体" w:hint="eastAsia"/>
          <w:bCs/>
          <w:color w:val="365F91"/>
          <w:sz w:val="24"/>
          <w:lang w:bidi="en-US"/>
        </w:rPr>
        <w:t>.业务承受前提</w:t>
      </w:r>
      <w:bookmarkEnd w:id="8"/>
    </w:p>
    <w:p w14:paraId="228147DC" w14:textId="77777777" w:rsidR="005D2611" w:rsidRPr="005D2611" w:rsidRDefault="005D2611" w:rsidP="005D2611">
      <w:pPr>
        <w:spacing w:after="0" w:line="276" w:lineRule="auto"/>
        <w:rPr>
          <w:rFonts w:ascii="Calibri" w:hAnsi="Calibri"/>
          <w:szCs w:val="20"/>
          <w:lang w:bidi="en-US"/>
        </w:rPr>
      </w:pPr>
      <w:r w:rsidRPr="005D2611">
        <w:rPr>
          <w:rFonts w:ascii="Calibri" w:hAnsi="Calibri" w:hint="eastAsia"/>
          <w:szCs w:val="20"/>
          <w:lang w:bidi="en-US"/>
        </w:rPr>
        <w:t>要说明业务可承受多长时间的业务中断，以及业务所能忍受的数据丢失量，包含直接受影响的业务和下一节点业务（要注明联系人）。</w:t>
      </w:r>
    </w:p>
    <w:p w14:paraId="54AE8203" w14:textId="77777777" w:rsidR="005D2611" w:rsidRPr="005D2611" w:rsidRDefault="005D2611" w:rsidP="005D2611">
      <w:pPr>
        <w:spacing w:after="0" w:line="276" w:lineRule="auto"/>
        <w:rPr>
          <w:rFonts w:ascii="Calibri" w:hAnsi="Calibri"/>
          <w:szCs w:val="20"/>
          <w:lang w:bidi="en-US"/>
        </w:rPr>
      </w:pPr>
    </w:p>
    <w:p w14:paraId="45BE84AE" w14:textId="77777777" w:rsidR="005D2611" w:rsidRPr="005D2611" w:rsidRDefault="005D2611" w:rsidP="005D2611">
      <w:pPr>
        <w:spacing w:after="0" w:line="276" w:lineRule="auto"/>
        <w:rPr>
          <w:rFonts w:ascii="宋体" w:hAnsi="宋体"/>
          <w:bCs/>
          <w:color w:val="365F91"/>
          <w:sz w:val="24"/>
          <w:lang w:bidi="en-US"/>
        </w:rPr>
      </w:pPr>
      <w:bookmarkStart w:id="9" w:name="_Toc353812320"/>
      <w:r w:rsidRPr="005D2611">
        <w:rPr>
          <w:rFonts w:ascii="宋体" w:hAnsi="宋体"/>
          <w:bCs/>
          <w:color w:val="365F91"/>
          <w:sz w:val="24"/>
          <w:lang w:bidi="en-US"/>
        </w:rPr>
        <w:t>2.</w:t>
      </w:r>
      <w:r w:rsidRPr="005D2611">
        <w:rPr>
          <w:rFonts w:ascii="宋体" w:hAnsi="宋体" w:hint="eastAsia"/>
          <w:bCs/>
          <w:color w:val="365F91"/>
          <w:sz w:val="24"/>
          <w:lang w:bidi="en-US"/>
        </w:rPr>
        <w:t>3.备份信息</w:t>
      </w:r>
      <w:bookmarkEnd w:id="9"/>
    </w:p>
    <w:p w14:paraId="38F4EE03" w14:textId="77777777" w:rsidR="005D2611" w:rsidRPr="005D2611" w:rsidRDefault="005D2611" w:rsidP="005D2611">
      <w:pPr>
        <w:spacing w:after="0" w:line="276" w:lineRule="auto"/>
        <w:rPr>
          <w:rFonts w:ascii="Calibri" w:hAnsi="Calibri"/>
          <w:bCs/>
          <w:szCs w:val="20"/>
          <w:lang w:bidi="en-US"/>
        </w:rPr>
      </w:pPr>
      <w:r w:rsidRPr="005D2611">
        <w:rPr>
          <w:rFonts w:ascii="Calibri" w:hAnsi="Calibri" w:hint="eastAsia"/>
          <w:bCs/>
          <w:szCs w:val="20"/>
          <w:lang w:bidi="en-US"/>
        </w:rPr>
        <w:t>要根据业务承受前提制定备份详细信息</w:t>
      </w:r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709"/>
        <w:gridCol w:w="567"/>
        <w:gridCol w:w="547"/>
        <w:gridCol w:w="729"/>
        <w:gridCol w:w="709"/>
        <w:gridCol w:w="567"/>
        <w:gridCol w:w="992"/>
        <w:gridCol w:w="709"/>
        <w:gridCol w:w="567"/>
        <w:gridCol w:w="567"/>
        <w:gridCol w:w="1134"/>
        <w:gridCol w:w="992"/>
        <w:gridCol w:w="992"/>
      </w:tblGrid>
      <w:tr w:rsidR="005D2611" w:rsidRPr="005D2611" w14:paraId="128E1903" w14:textId="77777777" w:rsidTr="00CE2D7A">
        <w:trPr>
          <w:trHeight w:val="43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14:paraId="275BCB06" w14:textId="77777777" w:rsidR="005D2611" w:rsidRPr="005D2611" w:rsidRDefault="005D2611" w:rsidP="005D2611">
            <w:pPr>
              <w:spacing w:after="0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5D2611">
              <w:rPr>
                <w:rFonts w:ascii="宋体" w:hAnsi="宋体" w:cs="宋体" w:hint="eastAsia"/>
                <w:color w:val="000000"/>
                <w:sz w:val="16"/>
                <w:szCs w:val="16"/>
              </w:rPr>
              <w:t>备份服务商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14:paraId="0788682B" w14:textId="77777777" w:rsidR="005D2611" w:rsidRPr="005D2611" w:rsidRDefault="005D2611" w:rsidP="005D2611">
            <w:pPr>
              <w:spacing w:after="0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5D2611">
              <w:rPr>
                <w:rFonts w:ascii="宋体" w:hAnsi="宋体" w:cs="宋体" w:hint="eastAsia"/>
                <w:color w:val="000000"/>
                <w:sz w:val="16"/>
                <w:szCs w:val="16"/>
              </w:rPr>
              <w:t>备份方式</w:t>
            </w:r>
          </w:p>
        </w:tc>
        <w:tc>
          <w:tcPr>
            <w:tcW w:w="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14:paraId="1710FBEF" w14:textId="77777777" w:rsidR="005D2611" w:rsidRPr="005D2611" w:rsidRDefault="005D2611" w:rsidP="005D2611">
            <w:pPr>
              <w:spacing w:after="0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5D2611">
              <w:rPr>
                <w:rFonts w:ascii="宋体" w:hAnsi="宋体" w:cs="宋体" w:hint="eastAsia"/>
                <w:color w:val="000000"/>
                <w:sz w:val="16"/>
                <w:szCs w:val="16"/>
              </w:rPr>
              <w:t>备份频次</w:t>
            </w:r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14:paraId="019DD027" w14:textId="77777777" w:rsidR="005D2611" w:rsidRPr="005D2611" w:rsidRDefault="005D2611" w:rsidP="005D2611">
            <w:pPr>
              <w:spacing w:after="0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5D2611">
              <w:rPr>
                <w:rFonts w:ascii="宋体" w:hAnsi="宋体" w:cs="宋体" w:hint="eastAsia"/>
                <w:color w:val="000000"/>
                <w:sz w:val="16"/>
                <w:szCs w:val="16"/>
              </w:rPr>
              <w:t>备份保留时间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14:paraId="1E4710DB" w14:textId="77777777" w:rsidR="005D2611" w:rsidRPr="005D2611" w:rsidRDefault="005D2611" w:rsidP="005D2611">
            <w:pPr>
              <w:spacing w:after="0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5D2611">
              <w:rPr>
                <w:rFonts w:ascii="宋体" w:hAnsi="宋体" w:cs="宋体" w:hint="eastAsia"/>
                <w:color w:val="000000"/>
                <w:sz w:val="16"/>
                <w:szCs w:val="16"/>
              </w:rPr>
              <w:t>备份作业时段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</w:tcPr>
          <w:p w14:paraId="275E6D3D" w14:textId="77777777" w:rsidR="005D2611" w:rsidRPr="005D2611" w:rsidRDefault="005D2611" w:rsidP="005D2611">
            <w:pPr>
              <w:spacing w:after="0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5D2611">
              <w:rPr>
                <w:rFonts w:ascii="宋体" w:hAnsi="宋体" w:cs="宋体" w:hint="eastAsia"/>
                <w:color w:val="000000"/>
                <w:sz w:val="16"/>
                <w:szCs w:val="16"/>
              </w:rPr>
              <w:t>备份地址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14:paraId="6C918DAB" w14:textId="77777777" w:rsidR="005D2611" w:rsidRPr="005D2611" w:rsidRDefault="005D2611" w:rsidP="005D2611">
            <w:pPr>
              <w:spacing w:after="0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5D2611">
              <w:rPr>
                <w:rFonts w:ascii="宋体" w:hAnsi="宋体" w:cs="宋体" w:hint="eastAsia"/>
                <w:color w:val="000000"/>
                <w:sz w:val="16"/>
                <w:szCs w:val="16"/>
              </w:rPr>
              <w:t>是否有异地备份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14:paraId="26F4CCC6" w14:textId="77777777" w:rsidR="005D2611" w:rsidRPr="005D2611" w:rsidRDefault="005D2611" w:rsidP="005D2611">
            <w:pPr>
              <w:spacing w:after="0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5D2611">
              <w:rPr>
                <w:rFonts w:ascii="宋体" w:hAnsi="宋体" w:cs="宋体" w:hint="eastAsia"/>
                <w:color w:val="000000"/>
                <w:sz w:val="16"/>
                <w:szCs w:val="16"/>
              </w:rPr>
              <w:t>异地备份地址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14:paraId="18609C87" w14:textId="77777777" w:rsidR="005D2611" w:rsidRPr="005D2611" w:rsidRDefault="005D2611" w:rsidP="005D2611">
            <w:pPr>
              <w:spacing w:after="0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5D2611">
              <w:rPr>
                <w:rFonts w:ascii="宋体" w:hAnsi="宋体" w:cs="宋体" w:hint="eastAsia"/>
                <w:color w:val="000000"/>
                <w:sz w:val="16"/>
                <w:szCs w:val="16"/>
              </w:rPr>
              <w:t>备份大小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14:paraId="4D619D4A" w14:textId="77777777" w:rsidR="005D2611" w:rsidRPr="005D2611" w:rsidRDefault="005D2611" w:rsidP="005D2611">
            <w:pPr>
              <w:spacing w:after="0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5D2611">
              <w:rPr>
                <w:rFonts w:ascii="宋体" w:hAnsi="宋体" w:cs="宋体" w:hint="eastAsia"/>
                <w:color w:val="000000"/>
                <w:sz w:val="16"/>
                <w:szCs w:val="16"/>
              </w:rPr>
              <w:t>月增量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14:paraId="34DC0D34" w14:textId="77777777" w:rsidR="005D2611" w:rsidRPr="005D2611" w:rsidRDefault="005D2611" w:rsidP="005D2611">
            <w:pPr>
              <w:spacing w:after="0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5D2611">
              <w:rPr>
                <w:rFonts w:ascii="宋体" w:hAnsi="宋体" w:cs="宋体" w:hint="eastAsia"/>
                <w:color w:val="000000"/>
                <w:sz w:val="16"/>
                <w:szCs w:val="16"/>
              </w:rPr>
              <w:t>两次备份的最小间隔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</w:tcPr>
          <w:p w14:paraId="78F35E40" w14:textId="77777777" w:rsidR="005D2611" w:rsidRPr="005D2611" w:rsidRDefault="005D2611" w:rsidP="005D2611">
            <w:pPr>
              <w:spacing w:after="0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5D2611">
              <w:rPr>
                <w:rFonts w:ascii="宋体" w:hAnsi="宋体" w:cs="宋体" w:hint="eastAsia"/>
                <w:color w:val="000000"/>
                <w:sz w:val="16"/>
                <w:szCs w:val="16"/>
              </w:rPr>
              <w:t>应用程序备份地址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</w:tcPr>
          <w:p w14:paraId="2B73BFB4" w14:textId="77777777" w:rsidR="005D2611" w:rsidRPr="005D2611" w:rsidRDefault="005D2611" w:rsidP="005D2611">
            <w:pPr>
              <w:spacing w:after="0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5D2611">
              <w:rPr>
                <w:rFonts w:ascii="宋体" w:hAnsi="宋体" w:cs="宋体" w:hint="eastAsia"/>
                <w:color w:val="000000"/>
                <w:sz w:val="16"/>
                <w:szCs w:val="16"/>
              </w:rPr>
              <w:t>数据库备份地址</w:t>
            </w:r>
          </w:p>
        </w:tc>
      </w:tr>
      <w:tr w:rsidR="005D2611" w:rsidRPr="005D2611" w14:paraId="4B31D86F" w14:textId="77777777" w:rsidTr="00CE2D7A">
        <w:trPr>
          <w:trHeight w:val="27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2398A" w14:textId="77777777" w:rsidR="005D2611" w:rsidRPr="005D2611" w:rsidRDefault="005D2611" w:rsidP="005D2611">
            <w:pPr>
              <w:spacing w:after="0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65ED8" w14:textId="77777777" w:rsidR="005D2611" w:rsidRPr="005D2611" w:rsidRDefault="005D2611" w:rsidP="005D2611">
            <w:pPr>
              <w:spacing w:after="0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133C0" w14:textId="77777777" w:rsidR="005D2611" w:rsidRPr="005D2611" w:rsidRDefault="005D2611" w:rsidP="005D2611">
            <w:pPr>
              <w:spacing w:after="0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B17D4" w14:textId="77777777" w:rsidR="005D2611" w:rsidRPr="005D2611" w:rsidRDefault="005D2611" w:rsidP="005D2611">
            <w:pPr>
              <w:spacing w:after="0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E1101" w14:textId="77777777" w:rsidR="005D2611" w:rsidRPr="005D2611" w:rsidRDefault="005D2611" w:rsidP="005D2611">
            <w:pPr>
              <w:spacing w:after="0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F5045" w14:textId="77777777" w:rsidR="005D2611" w:rsidRPr="005D2611" w:rsidRDefault="005D2611" w:rsidP="005D2611">
            <w:pPr>
              <w:spacing w:after="0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7391D" w14:textId="77777777" w:rsidR="005D2611" w:rsidRPr="005D2611" w:rsidRDefault="005D2611" w:rsidP="005D2611">
            <w:pPr>
              <w:spacing w:after="0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6E367" w14:textId="77777777" w:rsidR="005D2611" w:rsidRPr="005D2611" w:rsidRDefault="005D2611" w:rsidP="005D2611">
            <w:pPr>
              <w:spacing w:after="0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EC668" w14:textId="77777777" w:rsidR="005D2611" w:rsidRPr="005D2611" w:rsidRDefault="005D2611" w:rsidP="005D2611">
            <w:pPr>
              <w:spacing w:after="0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E2B0B" w14:textId="77777777" w:rsidR="005D2611" w:rsidRPr="005D2611" w:rsidRDefault="005D2611" w:rsidP="005D2611">
            <w:pPr>
              <w:spacing w:after="0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625BA" w14:textId="77777777" w:rsidR="005D2611" w:rsidRPr="005D2611" w:rsidRDefault="005D2611" w:rsidP="005D2611">
            <w:pPr>
              <w:spacing w:after="0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E23D84" w14:textId="77777777" w:rsidR="005D2611" w:rsidRPr="005D2611" w:rsidRDefault="005D2611" w:rsidP="005D2611">
            <w:pPr>
              <w:spacing w:after="0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5ECED7" w14:textId="77777777" w:rsidR="005D2611" w:rsidRPr="005D2611" w:rsidRDefault="005D2611" w:rsidP="005D2611">
            <w:pPr>
              <w:spacing w:after="0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5D2611" w:rsidRPr="005D2611" w14:paraId="6537D006" w14:textId="77777777" w:rsidTr="00CE2D7A">
        <w:trPr>
          <w:trHeight w:val="27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8FB5B" w14:textId="77777777" w:rsidR="005D2611" w:rsidRPr="005D2611" w:rsidRDefault="005D2611" w:rsidP="005D2611">
            <w:pPr>
              <w:spacing w:after="0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FB483" w14:textId="77777777" w:rsidR="005D2611" w:rsidRPr="005D2611" w:rsidRDefault="005D2611" w:rsidP="005D2611">
            <w:pPr>
              <w:spacing w:after="0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CF95B" w14:textId="77777777" w:rsidR="005D2611" w:rsidRPr="005D2611" w:rsidRDefault="005D2611" w:rsidP="005D2611">
            <w:pPr>
              <w:spacing w:after="0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6E3E2" w14:textId="77777777" w:rsidR="005D2611" w:rsidRPr="005D2611" w:rsidRDefault="005D2611" w:rsidP="005D2611">
            <w:pPr>
              <w:spacing w:after="0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14E69" w14:textId="77777777" w:rsidR="005D2611" w:rsidRPr="005D2611" w:rsidRDefault="005D2611" w:rsidP="005D2611">
            <w:pPr>
              <w:spacing w:after="0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9EEE7" w14:textId="77777777" w:rsidR="005D2611" w:rsidRPr="005D2611" w:rsidRDefault="005D2611" w:rsidP="005D2611">
            <w:pPr>
              <w:spacing w:after="0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F0F2C" w14:textId="77777777" w:rsidR="005D2611" w:rsidRPr="005D2611" w:rsidRDefault="005D2611" w:rsidP="005D2611">
            <w:pPr>
              <w:spacing w:after="0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60379" w14:textId="77777777" w:rsidR="005D2611" w:rsidRPr="005D2611" w:rsidRDefault="005D2611" w:rsidP="005D2611">
            <w:pPr>
              <w:spacing w:after="0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FEF6E" w14:textId="77777777" w:rsidR="005D2611" w:rsidRPr="005D2611" w:rsidRDefault="005D2611" w:rsidP="005D2611">
            <w:pPr>
              <w:spacing w:after="0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12AD3" w14:textId="77777777" w:rsidR="005D2611" w:rsidRPr="005D2611" w:rsidRDefault="005D2611" w:rsidP="005D2611">
            <w:pPr>
              <w:spacing w:after="0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4AEA8" w14:textId="77777777" w:rsidR="005D2611" w:rsidRPr="005D2611" w:rsidRDefault="005D2611" w:rsidP="005D2611">
            <w:pPr>
              <w:spacing w:after="0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2D19E2" w14:textId="77777777" w:rsidR="005D2611" w:rsidRPr="005D2611" w:rsidRDefault="005D2611" w:rsidP="005D2611">
            <w:pPr>
              <w:spacing w:after="0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46A514" w14:textId="77777777" w:rsidR="005D2611" w:rsidRPr="005D2611" w:rsidRDefault="005D2611" w:rsidP="005D2611">
            <w:pPr>
              <w:spacing w:after="0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</w:tbl>
    <w:p w14:paraId="29345544" w14:textId="77777777" w:rsidR="005D2611" w:rsidRPr="005D2611" w:rsidRDefault="005D2611" w:rsidP="005D2611">
      <w:pPr>
        <w:spacing w:after="0" w:line="276" w:lineRule="auto"/>
        <w:rPr>
          <w:rFonts w:ascii="Calibri" w:hAnsi="Calibri"/>
          <w:bCs/>
          <w:szCs w:val="20"/>
          <w:lang w:bidi="en-US"/>
        </w:rPr>
      </w:pPr>
    </w:p>
    <w:p w14:paraId="57B7D86F" w14:textId="77777777" w:rsidR="005D2611" w:rsidRPr="005D2611" w:rsidRDefault="005D2611" w:rsidP="005D2611">
      <w:pPr>
        <w:spacing w:after="0" w:line="276" w:lineRule="auto"/>
        <w:rPr>
          <w:rFonts w:ascii="宋体" w:hAnsi="宋体"/>
          <w:bCs/>
          <w:color w:val="365F91"/>
          <w:sz w:val="24"/>
          <w:lang w:bidi="en-US"/>
        </w:rPr>
      </w:pPr>
      <w:bookmarkStart w:id="10" w:name="_Toc353812321"/>
      <w:r w:rsidRPr="005D2611">
        <w:rPr>
          <w:rFonts w:ascii="宋体" w:hAnsi="宋体" w:hint="eastAsia"/>
          <w:bCs/>
          <w:color w:val="365F91"/>
          <w:sz w:val="24"/>
          <w:lang w:bidi="en-US"/>
        </w:rPr>
        <w:t>2.4.备份恢复及可用性检查</w:t>
      </w:r>
      <w:bookmarkEnd w:id="10"/>
    </w:p>
    <w:p w14:paraId="42F70625" w14:textId="77777777" w:rsidR="005D2611" w:rsidRPr="005D2611" w:rsidRDefault="005D2611" w:rsidP="005D2611">
      <w:pPr>
        <w:spacing w:after="0" w:line="276" w:lineRule="auto"/>
        <w:rPr>
          <w:rFonts w:ascii="Calibri" w:hAnsi="Calibri"/>
          <w:szCs w:val="20"/>
          <w:lang w:bidi="en-US"/>
        </w:rPr>
      </w:pPr>
      <w:r w:rsidRPr="005D2611">
        <w:rPr>
          <w:rFonts w:ascii="Calibri" w:hAnsi="Calibri" w:hint="eastAsia"/>
          <w:szCs w:val="20"/>
          <w:lang w:bidi="en-US"/>
        </w:rPr>
        <w:t>需制定定期演练计划，并按演练计划进行备份恢复演练和可用性检查</w:t>
      </w:r>
    </w:p>
    <w:tbl>
      <w:tblPr>
        <w:tblW w:w="6675" w:type="dxa"/>
        <w:tblInd w:w="96" w:type="dxa"/>
        <w:tblLook w:val="04A0" w:firstRow="1" w:lastRow="0" w:firstColumn="1" w:lastColumn="0" w:noHBand="0" w:noVBand="1"/>
      </w:tblPr>
      <w:tblGrid>
        <w:gridCol w:w="2706"/>
        <w:gridCol w:w="1984"/>
        <w:gridCol w:w="1985"/>
      </w:tblGrid>
      <w:tr w:rsidR="005D2611" w:rsidRPr="005D2611" w14:paraId="6938738B" w14:textId="77777777" w:rsidTr="00CE2D7A">
        <w:trPr>
          <w:trHeight w:val="420"/>
        </w:trPr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14:paraId="19B3A1E5" w14:textId="77777777" w:rsidR="005D2611" w:rsidRPr="005D2611" w:rsidRDefault="005D2611" w:rsidP="005D2611">
            <w:pPr>
              <w:spacing w:after="0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5D2611">
              <w:rPr>
                <w:rFonts w:ascii="宋体" w:hAnsi="宋体" w:cs="宋体" w:hint="eastAsia"/>
                <w:color w:val="000000"/>
                <w:sz w:val="16"/>
                <w:szCs w:val="16"/>
              </w:rPr>
              <w:t>系统临时环境搭建花费时间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14:paraId="1B56899D" w14:textId="77777777" w:rsidR="005D2611" w:rsidRPr="005D2611" w:rsidRDefault="005D2611" w:rsidP="005D2611">
            <w:pPr>
              <w:spacing w:after="0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5D2611">
              <w:rPr>
                <w:rFonts w:ascii="宋体" w:hAnsi="宋体" w:cs="宋体" w:hint="eastAsia"/>
                <w:color w:val="000000"/>
                <w:sz w:val="16"/>
                <w:szCs w:val="16"/>
              </w:rPr>
              <w:t>备份恢复时间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14:paraId="61EA0115" w14:textId="77777777" w:rsidR="005D2611" w:rsidRPr="005D2611" w:rsidRDefault="005D2611" w:rsidP="005D2611">
            <w:pPr>
              <w:spacing w:after="0"/>
              <w:rPr>
                <w:rFonts w:ascii="宋体" w:hAnsi="宋体" w:cs="宋体"/>
                <w:color w:val="000000"/>
                <w:sz w:val="16"/>
                <w:szCs w:val="16"/>
              </w:rPr>
            </w:pPr>
            <w:r w:rsidRPr="005D2611">
              <w:rPr>
                <w:rFonts w:ascii="宋体" w:hAnsi="宋体" w:cs="宋体" w:hint="eastAsia"/>
                <w:color w:val="000000"/>
                <w:sz w:val="16"/>
                <w:szCs w:val="16"/>
              </w:rPr>
              <w:t>备份恢复演练周期</w:t>
            </w:r>
          </w:p>
        </w:tc>
      </w:tr>
      <w:tr w:rsidR="005D2611" w:rsidRPr="005D2611" w14:paraId="390F3251" w14:textId="77777777" w:rsidTr="00CE2D7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5916F" w14:textId="77777777" w:rsidR="005D2611" w:rsidRPr="005D2611" w:rsidRDefault="005D2611" w:rsidP="005D2611">
            <w:pPr>
              <w:spacing w:after="0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9256C" w14:textId="77777777" w:rsidR="005D2611" w:rsidRPr="005D2611" w:rsidRDefault="005D2611" w:rsidP="005D2611">
            <w:pPr>
              <w:spacing w:after="0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D4866" w14:textId="77777777" w:rsidR="005D2611" w:rsidRPr="005D2611" w:rsidRDefault="005D2611" w:rsidP="005D2611">
            <w:pPr>
              <w:spacing w:after="0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5D2611" w:rsidRPr="005D2611" w14:paraId="25FEA5A0" w14:textId="77777777" w:rsidTr="00CE2D7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A2F49" w14:textId="77777777" w:rsidR="005D2611" w:rsidRPr="005D2611" w:rsidRDefault="005D2611" w:rsidP="005D2611">
            <w:pPr>
              <w:spacing w:after="0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4BF89" w14:textId="77777777" w:rsidR="005D2611" w:rsidRPr="005D2611" w:rsidRDefault="005D2611" w:rsidP="005D2611">
            <w:pPr>
              <w:spacing w:after="0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4D791" w14:textId="77777777" w:rsidR="005D2611" w:rsidRPr="005D2611" w:rsidRDefault="005D2611" w:rsidP="005D2611">
            <w:pPr>
              <w:spacing w:after="0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</w:tbl>
    <w:p w14:paraId="3524BDB2" w14:textId="77777777" w:rsidR="005D2611" w:rsidRPr="005D2611" w:rsidRDefault="005D2611" w:rsidP="005D2611">
      <w:pPr>
        <w:keepNext/>
        <w:keepLines/>
        <w:spacing w:after="0" w:line="276" w:lineRule="auto"/>
        <w:outlineLvl w:val="0"/>
        <w:rPr>
          <w:rFonts w:ascii="宋体" w:hAnsi="宋体"/>
          <w:bCs/>
          <w:color w:val="365F91"/>
          <w:sz w:val="36"/>
          <w:szCs w:val="36"/>
          <w:lang w:bidi="en-US"/>
        </w:rPr>
      </w:pPr>
      <w:bookmarkStart w:id="11" w:name="_Toc353812322"/>
      <w:r w:rsidRPr="005D2611">
        <w:rPr>
          <w:rFonts w:ascii="宋体" w:hAnsi="宋体" w:hint="eastAsia"/>
          <w:b/>
          <w:bCs/>
          <w:color w:val="17365D"/>
          <w:spacing w:val="5"/>
          <w:kern w:val="28"/>
          <w:sz w:val="36"/>
          <w:lang w:bidi="en-US"/>
        </w:rPr>
        <w:lastRenderedPageBreak/>
        <w:t>3</w:t>
      </w:r>
      <w:r w:rsidRPr="005D2611">
        <w:rPr>
          <w:rFonts w:ascii="宋体" w:hAnsi="宋体"/>
          <w:b/>
          <w:bCs/>
          <w:color w:val="17365D"/>
          <w:spacing w:val="5"/>
          <w:kern w:val="28"/>
          <w:sz w:val="36"/>
          <w:lang w:bidi="en-US"/>
        </w:rPr>
        <w:t>.</w:t>
      </w:r>
      <w:r w:rsidRPr="005D2611">
        <w:rPr>
          <w:rFonts w:ascii="宋体" w:hAnsi="宋体" w:hint="eastAsia"/>
          <w:b/>
          <w:bCs/>
          <w:color w:val="17365D"/>
          <w:spacing w:val="5"/>
          <w:kern w:val="28"/>
          <w:sz w:val="36"/>
          <w:lang w:bidi="en-US"/>
        </w:rPr>
        <w:t>备份恢复检查</w:t>
      </w:r>
      <w:bookmarkEnd w:id="11"/>
    </w:p>
    <w:p w14:paraId="5D8E35F2" w14:textId="77777777" w:rsidR="000D3697" w:rsidRPr="005D2611" w:rsidRDefault="005D2611" w:rsidP="005D2611">
      <w:pPr>
        <w:spacing w:after="0" w:line="276" w:lineRule="auto"/>
        <w:rPr>
          <w:color w:val="000000"/>
        </w:rPr>
      </w:pPr>
      <w:r w:rsidRPr="005D2611">
        <w:rPr>
          <w:rFonts w:ascii="Calibri" w:hAnsi="Calibri"/>
          <w:szCs w:val="20"/>
          <w:lang w:bidi="en-US"/>
        </w:rPr>
        <w:t>给出</w:t>
      </w:r>
      <w:r w:rsidRPr="005D2611">
        <w:rPr>
          <w:rFonts w:ascii="Calibri" w:hAnsi="Calibri" w:hint="eastAsia"/>
          <w:szCs w:val="20"/>
          <w:lang w:bidi="en-US"/>
        </w:rPr>
        <w:t>备份恢复后系统需检查的数据项以及接口信息。</w:t>
      </w:r>
    </w:p>
    <w:sectPr w:rsidR="000D3697" w:rsidRPr="005D2611" w:rsidSect="005D2611">
      <w:headerReference w:type="even" r:id="rId9"/>
      <w:footerReference w:type="even" r:id="rId10"/>
      <w:pgSz w:w="11906" w:h="16838"/>
      <w:pgMar w:top="1440" w:right="1800" w:bottom="1135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8346FF" w14:textId="77777777" w:rsidR="001961C7" w:rsidRDefault="001961C7">
      <w:r>
        <w:separator/>
      </w:r>
    </w:p>
  </w:endnote>
  <w:endnote w:type="continuationSeparator" w:id="0">
    <w:p w14:paraId="4EB2AF32" w14:textId="77777777" w:rsidR="001961C7" w:rsidRDefault="00196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TKTypeRegular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2819EA" w14:textId="77777777" w:rsidR="005D2611" w:rsidRDefault="005D2611" w:rsidP="00A853C1">
    <w:pPr>
      <w:pStyle w:val="a8"/>
      <w:jc w:val="right"/>
    </w:pPr>
    <w:r>
      <w:rPr>
        <w:lang w:val="zh-CN"/>
      </w:rPr>
      <w:t xml:space="preserve"> </w:t>
    </w:r>
    <w:r w:rsidR="00CB137D">
      <w:rPr>
        <w:b/>
        <w:sz w:val="24"/>
      </w:rPr>
      <w:fldChar w:fldCharType="begin"/>
    </w:r>
    <w:r>
      <w:rPr>
        <w:b/>
      </w:rPr>
      <w:instrText>PAGE</w:instrText>
    </w:r>
    <w:r w:rsidR="00CB137D">
      <w:rPr>
        <w:b/>
        <w:sz w:val="24"/>
      </w:rPr>
      <w:fldChar w:fldCharType="separate"/>
    </w:r>
    <w:r w:rsidR="003F2BDD">
      <w:rPr>
        <w:b/>
        <w:noProof/>
      </w:rPr>
      <w:t>2</w:t>
    </w:r>
    <w:r w:rsidR="00CB137D">
      <w:rPr>
        <w:b/>
        <w:sz w:val="24"/>
      </w:rPr>
      <w:fldChar w:fldCharType="end"/>
    </w:r>
    <w:r>
      <w:rPr>
        <w:lang w:val="zh-CN"/>
      </w:rPr>
      <w:t xml:space="preserve"> / </w:t>
    </w:r>
    <w:r w:rsidR="00CB137D">
      <w:rPr>
        <w:b/>
        <w:sz w:val="24"/>
      </w:rPr>
      <w:fldChar w:fldCharType="begin"/>
    </w:r>
    <w:r>
      <w:rPr>
        <w:b/>
      </w:rPr>
      <w:instrText>NUMPAGES</w:instrText>
    </w:r>
    <w:r w:rsidR="00CB137D">
      <w:rPr>
        <w:b/>
        <w:sz w:val="24"/>
      </w:rPr>
      <w:fldChar w:fldCharType="separate"/>
    </w:r>
    <w:r w:rsidR="003F2BDD">
      <w:rPr>
        <w:b/>
        <w:noProof/>
      </w:rPr>
      <w:t>3</w:t>
    </w:r>
    <w:r w:rsidR="00CB137D">
      <w:rPr>
        <w:b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6E98BC" w14:textId="77777777" w:rsidR="0077660E" w:rsidRDefault="001961C7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166800" w14:textId="77777777" w:rsidR="001961C7" w:rsidRDefault="001961C7">
      <w:r>
        <w:separator/>
      </w:r>
    </w:p>
  </w:footnote>
  <w:footnote w:type="continuationSeparator" w:id="0">
    <w:p w14:paraId="14A681AA" w14:textId="77777777" w:rsidR="001961C7" w:rsidRDefault="001961C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66" w:type="dxa"/>
      <w:tblInd w:w="108" w:type="dxa"/>
      <w:tblBorders>
        <w:top w:val="double" w:sz="2" w:space="0" w:color="auto"/>
        <w:left w:val="double" w:sz="2" w:space="0" w:color="auto"/>
        <w:bottom w:val="double" w:sz="2" w:space="0" w:color="auto"/>
        <w:right w:val="double" w:sz="2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944"/>
      <w:gridCol w:w="5002"/>
      <w:gridCol w:w="2620"/>
    </w:tblGrid>
    <w:tr w:rsidR="00A64236" w14:paraId="776308AC" w14:textId="77777777" w:rsidTr="00F227D4">
      <w:trPr>
        <w:cantSplit/>
        <w:trHeight w:val="351"/>
      </w:trPr>
      <w:tc>
        <w:tcPr>
          <w:tcW w:w="1944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592B9EDA" w14:textId="77777777" w:rsidR="003F2BDD" w:rsidRPr="003F2BDD" w:rsidRDefault="003F2BDD" w:rsidP="003F2BDD">
          <w:pPr>
            <w:spacing w:after="0"/>
            <w:rPr>
              <w:rFonts w:ascii="Times New Roman" w:eastAsia="Times New Roman" w:hAnsi="Times New Roman"/>
              <w:sz w:val="24"/>
            </w:rPr>
          </w:pPr>
          <w:r w:rsidRPr="003F2BDD">
            <w:rPr>
              <w:rFonts w:ascii="Times New Roman" w:eastAsia="Times New Roman" w:hAnsi="Times New Roman"/>
              <w:noProof/>
              <w:sz w:val="24"/>
            </w:rPr>
            <w:drawing>
              <wp:inline distT="0" distB="0" distL="0" distR="0" wp14:anchorId="2FD344FE" wp14:editId="570A7ECB">
                <wp:extent cx="1225296" cy="340360"/>
                <wp:effectExtent l="0" t="0" r="0" b="0"/>
                <wp:docPr id="2" name="图片 2" descr="http://www.qdch.com/attached/image/20160712/20160712101006_64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qdch.com/attached/image/20160712/20160712101006_649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7210" cy="3436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979E470" w14:textId="77777777" w:rsidR="00A64236" w:rsidRPr="004F113D" w:rsidRDefault="00A64236" w:rsidP="004F113D">
          <w:pPr>
            <w:pStyle w:val="af9"/>
            <w:rPr>
              <w:szCs w:val="12"/>
            </w:rPr>
          </w:pPr>
        </w:p>
      </w:tc>
      <w:tc>
        <w:tcPr>
          <w:tcW w:w="5002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543D9552" w14:textId="77777777" w:rsidR="00A64236" w:rsidRPr="002641CA" w:rsidRDefault="003F2BDD" w:rsidP="005D2611">
          <w:pPr>
            <w:jc w:val="center"/>
            <w:rPr>
              <w:rFonts w:ascii="微软雅黑" w:eastAsia="微软雅黑" w:hAnsi="微软雅黑"/>
              <w:b/>
              <w:bCs/>
              <w:sz w:val="36"/>
              <w:szCs w:val="36"/>
            </w:rPr>
          </w:pPr>
          <w:r>
            <w:rPr>
              <w:rFonts w:ascii="微软雅黑" w:eastAsia="微软雅黑" w:hAnsi="微软雅黑" w:hint="eastAsia"/>
              <w:b/>
              <w:sz w:val="36"/>
              <w:szCs w:val="36"/>
            </w:rPr>
            <w:t>风控平台系统备份策略</w:t>
          </w:r>
        </w:p>
      </w:tc>
      <w:tc>
        <w:tcPr>
          <w:tcW w:w="26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99655B6" w14:textId="77777777" w:rsidR="00A64236" w:rsidRPr="00A853C1" w:rsidRDefault="00E74D28" w:rsidP="00566081">
          <w:pPr>
            <w:pStyle w:val="a7"/>
            <w:spacing w:after="0"/>
            <w:ind w:right="403"/>
            <w:jc w:val="both"/>
            <w:rPr>
              <w:rFonts w:ascii="宋体" w:hAnsi="宋体"/>
              <w:bCs/>
              <w:szCs w:val="21"/>
            </w:rPr>
          </w:pPr>
          <w:r w:rsidRPr="00A853C1">
            <w:rPr>
              <w:rFonts w:ascii="宋体" w:hAnsi="宋体" w:hint="eastAsia"/>
              <w:bCs/>
              <w:szCs w:val="21"/>
            </w:rPr>
            <w:t>表</w:t>
          </w:r>
          <w:r w:rsidR="00566081" w:rsidRPr="00A853C1">
            <w:rPr>
              <w:rFonts w:ascii="宋体" w:hAnsi="宋体" w:hint="eastAsia"/>
              <w:bCs/>
              <w:szCs w:val="21"/>
            </w:rPr>
            <w:t>号：</w:t>
          </w:r>
          <w:r w:rsidR="002641CA" w:rsidRPr="00A853C1">
            <w:rPr>
              <w:rFonts w:ascii="宋体" w:hAnsi="宋体"/>
              <w:bCs/>
              <w:szCs w:val="21"/>
            </w:rPr>
            <w:t>360</w:t>
          </w:r>
          <w:r w:rsidR="005D2611" w:rsidRPr="00A853C1">
            <w:rPr>
              <w:rFonts w:ascii="宋体" w:hAnsi="宋体" w:hint="eastAsia"/>
              <w:bCs/>
              <w:szCs w:val="21"/>
            </w:rPr>
            <w:t>006F30</w:t>
          </w:r>
        </w:p>
      </w:tc>
    </w:tr>
    <w:tr w:rsidR="00A64236" w14:paraId="17A7BA9E" w14:textId="77777777" w:rsidTr="00F227D4">
      <w:trPr>
        <w:cantSplit/>
        <w:trHeight w:val="304"/>
      </w:trPr>
      <w:tc>
        <w:tcPr>
          <w:tcW w:w="1944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2D509B5B" w14:textId="77777777" w:rsidR="00A64236" w:rsidRDefault="00A64236" w:rsidP="00503A68">
          <w:pPr>
            <w:pStyle w:val="a7"/>
            <w:jc w:val="both"/>
            <w:rPr>
              <w:noProof/>
              <w:sz w:val="12"/>
              <w:szCs w:val="12"/>
            </w:rPr>
          </w:pPr>
        </w:p>
      </w:tc>
      <w:tc>
        <w:tcPr>
          <w:tcW w:w="5002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0864C90E" w14:textId="77777777" w:rsidR="00A64236" w:rsidRDefault="00A64236" w:rsidP="00030BC2">
          <w:pPr>
            <w:pStyle w:val="a7"/>
            <w:ind w:right="400"/>
            <w:jc w:val="right"/>
            <w:rPr>
              <w:noProof/>
            </w:rPr>
          </w:pPr>
        </w:p>
      </w:tc>
      <w:tc>
        <w:tcPr>
          <w:tcW w:w="26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D81CD25" w14:textId="77777777" w:rsidR="004F113D" w:rsidRPr="00A853C1" w:rsidRDefault="00A64236" w:rsidP="00F227D4">
          <w:pPr>
            <w:pStyle w:val="a7"/>
            <w:spacing w:after="0"/>
            <w:ind w:right="403"/>
            <w:jc w:val="both"/>
            <w:rPr>
              <w:rFonts w:ascii="宋体" w:hAnsi="宋体"/>
              <w:noProof/>
              <w:szCs w:val="21"/>
            </w:rPr>
          </w:pPr>
          <w:r w:rsidRPr="00A853C1">
            <w:rPr>
              <w:rFonts w:ascii="宋体" w:hAnsi="宋体" w:hint="eastAsia"/>
              <w:noProof/>
              <w:szCs w:val="21"/>
            </w:rPr>
            <w:t>生效期：20</w:t>
          </w:r>
          <w:r w:rsidR="00A853C1">
            <w:rPr>
              <w:rFonts w:ascii="宋体" w:hAnsi="宋体" w:hint="eastAsia"/>
              <w:noProof/>
              <w:szCs w:val="21"/>
            </w:rPr>
            <w:t>16.01</w:t>
          </w:r>
          <w:r w:rsidR="004F113D" w:rsidRPr="00A853C1">
            <w:rPr>
              <w:rFonts w:ascii="宋体" w:hAnsi="宋体" w:hint="eastAsia"/>
              <w:noProof/>
              <w:szCs w:val="21"/>
            </w:rPr>
            <w:t>.</w:t>
          </w:r>
          <w:r w:rsidR="00A853C1">
            <w:rPr>
              <w:rFonts w:ascii="宋体" w:hAnsi="宋体" w:hint="eastAsia"/>
              <w:noProof/>
              <w:szCs w:val="21"/>
            </w:rPr>
            <w:t>30</w:t>
          </w:r>
        </w:p>
      </w:tc>
    </w:tr>
    <w:tr w:rsidR="00A64236" w14:paraId="54BF4BD6" w14:textId="77777777" w:rsidTr="00F227D4">
      <w:trPr>
        <w:cantSplit/>
        <w:trHeight w:val="270"/>
      </w:trPr>
      <w:tc>
        <w:tcPr>
          <w:tcW w:w="1944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8AEFF64" w14:textId="77777777" w:rsidR="00A64236" w:rsidRDefault="00A64236" w:rsidP="00503A68">
          <w:pPr>
            <w:pStyle w:val="a7"/>
            <w:jc w:val="both"/>
            <w:rPr>
              <w:noProof/>
              <w:sz w:val="12"/>
              <w:szCs w:val="12"/>
            </w:rPr>
          </w:pPr>
        </w:p>
      </w:tc>
      <w:tc>
        <w:tcPr>
          <w:tcW w:w="5002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C885774" w14:textId="77777777" w:rsidR="00A64236" w:rsidRDefault="00A64236" w:rsidP="00030BC2">
          <w:pPr>
            <w:pStyle w:val="a7"/>
            <w:ind w:right="400"/>
            <w:jc w:val="right"/>
            <w:rPr>
              <w:noProof/>
            </w:rPr>
          </w:pPr>
        </w:p>
      </w:tc>
      <w:tc>
        <w:tcPr>
          <w:tcW w:w="26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58FB27D" w14:textId="77777777" w:rsidR="00A64236" w:rsidRPr="00A853C1" w:rsidRDefault="002641CA" w:rsidP="005D2611">
          <w:pPr>
            <w:pStyle w:val="a7"/>
            <w:spacing w:after="0"/>
            <w:ind w:right="403"/>
            <w:jc w:val="both"/>
            <w:rPr>
              <w:rFonts w:ascii="宋体" w:hAnsi="宋体"/>
              <w:noProof/>
              <w:szCs w:val="21"/>
            </w:rPr>
          </w:pPr>
          <w:r w:rsidRPr="00A853C1">
            <w:rPr>
              <w:rFonts w:ascii="宋体" w:hAnsi="宋体" w:hint="eastAsia"/>
              <w:noProof/>
              <w:szCs w:val="21"/>
            </w:rPr>
            <w:t>密级：</w:t>
          </w:r>
          <w:r w:rsidR="00A853C1">
            <w:rPr>
              <w:rFonts w:ascii="宋体" w:hAnsi="宋体" w:hint="eastAsia"/>
              <w:noProof/>
              <w:szCs w:val="21"/>
            </w:rPr>
            <w:t>集团</w:t>
          </w:r>
          <w:r w:rsidR="005D2611" w:rsidRPr="00A853C1">
            <w:rPr>
              <w:rFonts w:ascii="宋体" w:hAnsi="宋体" w:hint="eastAsia"/>
              <w:noProof/>
              <w:szCs w:val="21"/>
            </w:rPr>
            <w:t>内部公开</w:t>
          </w:r>
        </w:p>
      </w:tc>
    </w:tr>
  </w:tbl>
  <w:p w14:paraId="49CD3632" w14:textId="77777777" w:rsidR="00A64236" w:rsidRPr="00392526" w:rsidRDefault="00A64236" w:rsidP="002D4541">
    <w:pPr>
      <w:pStyle w:val="a7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786B8A" w14:textId="77777777" w:rsidR="0066708E" w:rsidRDefault="00A8361E" w:rsidP="003D034A">
    <w:pPr>
      <w:pStyle w:val="a7"/>
    </w:pPr>
    <w:r>
      <w:rPr>
        <w:rFonts w:hint="eastAsia"/>
      </w:rPr>
      <w:t>***</w:t>
    </w:r>
    <w:r>
      <w:rPr>
        <w:rFonts w:hint="eastAsia"/>
      </w:rPr>
      <w:t>系统备份策略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A634F"/>
    <w:multiLevelType w:val="hybridMultilevel"/>
    <w:tmpl w:val="5704B4DA"/>
    <w:lvl w:ilvl="0" w:tplc="42F88EA2">
      <w:start w:val="1"/>
      <w:numFmt w:val="bullet"/>
      <w:lvlText w:val=""/>
      <w:lvlJc w:val="left"/>
      <w:pPr>
        <w:tabs>
          <w:tab w:val="num" w:pos="988"/>
        </w:tabs>
        <w:ind w:left="9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5BD42D5"/>
    <w:multiLevelType w:val="hybridMultilevel"/>
    <w:tmpl w:val="7AB856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F804D5"/>
    <w:multiLevelType w:val="hybridMultilevel"/>
    <w:tmpl w:val="F440D48A"/>
    <w:lvl w:ilvl="0" w:tplc="752CB5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E80B89"/>
    <w:multiLevelType w:val="hybridMultilevel"/>
    <w:tmpl w:val="3AF2DB6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570F72"/>
    <w:multiLevelType w:val="hybridMultilevel"/>
    <w:tmpl w:val="7A84A98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14424E6A"/>
    <w:multiLevelType w:val="hybridMultilevel"/>
    <w:tmpl w:val="6FF227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4A06E77"/>
    <w:multiLevelType w:val="hybridMultilevel"/>
    <w:tmpl w:val="25E2D60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6015583"/>
    <w:multiLevelType w:val="hybridMultilevel"/>
    <w:tmpl w:val="2FD69548"/>
    <w:lvl w:ilvl="0" w:tplc="EDA098D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D992801"/>
    <w:multiLevelType w:val="multilevel"/>
    <w:tmpl w:val="5704B4DA"/>
    <w:lvl w:ilvl="0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1E16601D"/>
    <w:multiLevelType w:val="hybridMultilevel"/>
    <w:tmpl w:val="E35C028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228F003E"/>
    <w:multiLevelType w:val="hybridMultilevel"/>
    <w:tmpl w:val="510EE6CA"/>
    <w:lvl w:ilvl="0" w:tplc="1FB0E936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238E2F04"/>
    <w:multiLevelType w:val="hybridMultilevel"/>
    <w:tmpl w:val="BC8A7BCE"/>
    <w:lvl w:ilvl="0" w:tplc="42F88EA2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B50E8314">
      <w:start w:val="1"/>
      <w:numFmt w:val="decimal"/>
      <w:lvlText w:val="%4."/>
      <w:lvlJc w:val="left"/>
      <w:pPr>
        <w:tabs>
          <w:tab w:val="num" w:pos="1271"/>
        </w:tabs>
        <w:ind w:left="1271" w:hanging="420"/>
      </w:pPr>
      <w:rPr>
        <w:rFonts w:cs="Times New Roman" w:hint="eastAsia"/>
      </w:rPr>
    </w:lvl>
    <w:lvl w:ilvl="4" w:tplc="04090003">
      <w:start w:val="1"/>
      <w:numFmt w:val="bullet"/>
      <w:lvlText w:val=""/>
      <w:lvlJc w:val="left"/>
      <w:pPr>
        <w:tabs>
          <w:tab w:val="num" w:pos="1271"/>
        </w:tabs>
        <w:ind w:left="1271" w:hanging="420"/>
      </w:pPr>
      <w:rPr>
        <w:rFonts w:ascii="Wingdings" w:hAnsi="Wingdings" w:hint="default"/>
      </w:rPr>
    </w:lvl>
    <w:lvl w:ilvl="5" w:tplc="0409000B">
      <w:start w:val="1"/>
      <w:numFmt w:val="bullet"/>
      <w:lvlText w:val="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6" w:tplc="0F6AAA9C">
      <w:start w:val="1"/>
      <w:numFmt w:val="decimal"/>
      <w:lvlText w:val="%7．"/>
      <w:lvlJc w:val="left"/>
      <w:pPr>
        <w:tabs>
          <w:tab w:val="num" w:pos="3240"/>
        </w:tabs>
        <w:ind w:left="3240" w:hanging="720"/>
      </w:pPr>
      <w:rPr>
        <w:rFonts w:cs="Times New Roman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23D85F73"/>
    <w:multiLevelType w:val="multilevel"/>
    <w:tmpl w:val="AF5CD0B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3">
    <w:nsid w:val="240E72B1"/>
    <w:multiLevelType w:val="hybridMultilevel"/>
    <w:tmpl w:val="C6F8A3B0"/>
    <w:lvl w:ilvl="0" w:tplc="05F84D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A7340DD"/>
    <w:multiLevelType w:val="multilevel"/>
    <w:tmpl w:val="322C081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2B3E1D2F"/>
    <w:multiLevelType w:val="hybridMultilevel"/>
    <w:tmpl w:val="97A4E404"/>
    <w:lvl w:ilvl="0" w:tplc="145C7E4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2D206CBA"/>
    <w:multiLevelType w:val="hybridMultilevel"/>
    <w:tmpl w:val="B4CCA6E2"/>
    <w:lvl w:ilvl="0" w:tplc="0409000F">
      <w:start w:val="1"/>
      <w:numFmt w:val="decimal"/>
      <w:lvlText w:val="%1."/>
      <w:lvlJc w:val="left"/>
      <w:pPr>
        <w:tabs>
          <w:tab w:val="num" w:pos="1140"/>
        </w:tabs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17">
    <w:nsid w:val="33C12A50"/>
    <w:multiLevelType w:val="hybridMultilevel"/>
    <w:tmpl w:val="1B0ACC2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A0E4E172">
      <w:start w:val="14"/>
      <w:numFmt w:val="bullet"/>
      <w:lvlText w:val="◆"/>
      <w:lvlJc w:val="left"/>
      <w:pPr>
        <w:tabs>
          <w:tab w:val="num" w:pos="780"/>
        </w:tabs>
        <w:ind w:left="780" w:hanging="360"/>
      </w:pPr>
      <w:rPr>
        <w:rFonts w:ascii="宋体" w:eastAsia="宋体" w:hAnsi="宋体" w:cs="Times New Roman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36B16144"/>
    <w:multiLevelType w:val="hybridMultilevel"/>
    <w:tmpl w:val="04DE0CD4"/>
    <w:lvl w:ilvl="0" w:tplc="6E9CBCE6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5D8C3D18">
      <w:numFmt w:val="none"/>
      <w:lvlText w:val=""/>
      <w:lvlJc w:val="left"/>
      <w:pPr>
        <w:tabs>
          <w:tab w:val="num" w:pos="360"/>
        </w:tabs>
      </w:pPr>
    </w:lvl>
    <w:lvl w:ilvl="2" w:tplc="29CE0DF0">
      <w:numFmt w:val="none"/>
      <w:lvlText w:val=""/>
      <w:lvlJc w:val="left"/>
      <w:pPr>
        <w:tabs>
          <w:tab w:val="num" w:pos="360"/>
        </w:tabs>
      </w:pPr>
    </w:lvl>
    <w:lvl w:ilvl="3" w:tplc="EF7ADFF6">
      <w:numFmt w:val="none"/>
      <w:lvlText w:val=""/>
      <w:lvlJc w:val="left"/>
      <w:pPr>
        <w:tabs>
          <w:tab w:val="num" w:pos="360"/>
        </w:tabs>
      </w:pPr>
    </w:lvl>
    <w:lvl w:ilvl="4" w:tplc="77300E28">
      <w:numFmt w:val="none"/>
      <w:lvlText w:val=""/>
      <w:lvlJc w:val="left"/>
      <w:pPr>
        <w:tabs>
          <w:tab w:val="num" w:pos="360"/>
        </w:tabs>
      </w:pPr>
    </w:lvl>
    <w:lvl w:ilvl="5" w:tplc="7A36D5F4">
      <w:numFmt w:val="none"/>
      <w:lvlText w:val=""/>
      <w:lvlJc w:val="left"/>
      <w:pPr>
        <w:tabs>
          <w:tab w:val="num" w:pos="360"/>
        </w:tabs>
      </w:pPr>
    </w:lvl>
    <w:lvl w:ilvl="6" w:tplc="9776F8BE">
      <w:numFmt w:val="none"/>
      <w:lvlText w:val=""/>
      <w:lvlJc w:val="left"/>
      <w:pPr>
        <w:tabs>
          <w:tab w:val="num" w:pos="360"/>
        </w:tabs>
      </w:pPr>
    </w:lvl>
    <w:lvl w:ilvl="7" w:tplc="4BB4AD96">
      <w:numFmt w:val="none"/>
      <w:lvlText w:val=""/>
      <w:lvlJc w:val="left"/>
      <w:pPr>
        <w:tabs>
          <w:tab w:val="num" w:pos="360"/>
        </w:tabs>
      </w:pPr>
    </w:lvl>
    <w:lvl w:ilvl="8" w:tplc="BDA6FD0E">
      <w:numFmt w:val="none"/>
      <w:lvlText w:val=""/>
      <w:lvlJc w:val="left"/>
      <w:pPr>
        <w:tabs>
          <w:tab w:val="num" w:pos="360"/>
        </w:tabs>
      </w:pPr>
    </w:lvl>
  </w:abstractNum>
  <w:abstractNum w:abstractNumId="19">
    <w:nsid w:val="435B3617"/>
    <w:multiLevelType w:val="hybridMultilevel"/>
    <w:tmpl w:val="E278C0F4"/>
    <w:lvl w:ilvl="0" w:tplc="B52E19E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44D900CF"/>
    <w:multiLevelType w:val="hybridMultilevel"/>
    <w:tmpl w:val="4BD6C87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48AA6540"/>
    <w:multiLevelType w:val="hybridMultilevel"/>
    <w:tmpl w:val="C7F80E22"/>
    <w:lvl w:ilvl="0" w:tplc="1CF081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4B1D5349"/>
    <w:multiLevelType w:val="multilevel"/>
    <w:tmpl w:val="CCAEE9C8"/>
    <w:lvl w:ilvl="0">
      <w:start w:val="1"/>
      <w:numFmt w:val="decimal"/>
      <w:lvlText w:val="%1"/>
      <w:lvlJc w:val="left"/>
      <w:pPr>
        <w:tabs>
          <w:tab w:val="num" w:pos="765"/>
        </w:tabs>
        <w:ind w:left="765" w:hanging="765"/>
      </w:pPr>
      <w:rPr>
        <w:rFonts w:hint="default"/>
      </w:rPr>
    </w:lvl>
    <w:lvl w:ilvl="1">
      <w:start w:val="1"/>
      <w:numFmt w:val="decimal"/>
      <w:lvlText w:val="%1．%2"/>
      <w:lvlJc w:val="left"/>
      <w:pPr>
        <w:tabs>
          <w:tab w:val="num" w:pos="765"/>
        </w:tabs>
        <w:ind w:left="765" w:hanging="765"/>
      </w:pPr>
      <w:rPr>
        <w:rFonts w:hint="default"/>
      </w:rPr>
    </w:lvl>
    <w:lvl w:ilvl="2">
      <w:start w:val="1"/>
      <w:numFmt w:val="decimal"/>
      <w:lvlText w:val="%1．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．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．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．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．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．%2.%3.%4.%5.%6.%7.%8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．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3">
    <w:nsid w:val="50145571"/>
    <w:multiLevelType w:val="hybridMultilevel"/>
    <w:tmpl w:val="8C10A6B6"/>
    <w:lvl w:ilvl="0" w:tplc="FE36F32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51B01410"/>
    <w:multiLevelType w:val="hybridMultilevel"/>
    <w:tmpl w:val="589812C0"/>
    <w:lvl w:ilvl="0" w:tplc="A064BB5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526830B4"/>
    <w:multiLevelType w:val="hybridMultilevel"/>
    <w:tmpl w:val="ADDE956C"/>
    <w:lvl w:ilvl="0" w:tplc="CC046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28E4FEC"/>
    <w:multiLevelType w:val="hybridMultilevel"/>
    <w:tmpl w:val="BF70DD56"/>
    <w:lvl w:ilvl="0" w:tplc="0409000F">
      <w:start w:val="1"/>
      <w:numFmt w:val="decimal"/>
      <w:lvlText w:val="%1.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7">
    <w:nsid w:val="55155A47"/>
    <w:multiLevelType w:val="hybridMultilevel"/>
    <w:tmpl w:val="10B2DA80"/>
    <w:lvl w:ilvl="0" w:tplc="852C75E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F13193C"/>
    <w:multiLevelType w:val="hybridMultilevel"/>
    <w:tmpl w:val="3FE80CF8"/>
    <w:lvl w:ilvl="0" w:tplc="9E36EB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0BF454C"/>
    <w:multiLevelType w:val="hybridMultilevel"/>
    <w:tmpl w:val="39F0F896"/>
    <w:lvl w:ilvl="0" w:tplc="7DF6D1BE">
      <w:start w:val="1"/>
      <w:numFmt w:val="bullet"/>
      <w:pStyle w:val="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14135A7"/>
    <w:multiLevelType w:val="multilevel"/>
    <w:tmpl w:val="28D02916"/>
    <w:lvl w:ilvl="0">
      <w:start w:val="1"/>
      <w:numFmt w:val="decimal"/>
      <w:lvlText w:val="%1"/>
      <w:lvlJc w:val="left"/>
      <w:pPr>
        <w:ind w:left="645" w:hanging="645"/>
      </w:pPr>
      <w:rPr>
        <w:rFonts w:hAnsi="宋体"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Ansi="宋体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Ansi="宋体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Ansi="宋体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Ansi="宋体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Ansi="宋体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Ansi="宋体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Ansi="宋体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Ansi="宋体" w:hint="default"/>
      </w:rPr>
    </w:lvl>
  </w:abstractNum>
  <w:abstractNum w:abstractNumId="31">
    <w:nsid w:val="63AF73CD"/>
    <w:multiLevelType w:val="multilevel"/>
    <w:tmpl w:val="4A308CB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abstractNum w:abstractNumId="32">
    <w:nsid w:val="6C082F52"/>
    <w:multiLevelType w:val="multilevel"/>
    <w:tmpl w:val="7A84A98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3">
    <w:nsid w:val="6E0042B4"/>
    <w:multiLevelType w:val="hybridMultilevel"/>
    <w:tmpl w:val="9F3A0BAE"/>
    <w:lvl w:ilvl="0" w:tplc="18A8259E">
      <w:start w:val="1"/>
      <w:numFmt w:val="decimal"/>
      <w:lvlText w:val="%1〉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34">
    <w:nsid w:val="6F9317FE"/>
    <w:multiLevelType w:val="hybridMultilevel"/>
    <w:tmpl w:val="3B0A6766"/>
    <w:lvl w:ilvl="0" w:tplc="C816AB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90F139A"/>
    <w:multiLevelType w:val="multilevel"/>
    <w:tmpl w:val="0AC215C6"/>
    <w:lvl w:ilvl="0">
      <w:start w:val="6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</w:rPr>
    </w:lvl>
    <w:lvl w:ilvl="2">
      <w:start w:val="1"/>
      <w:numFmt w:val="decimal"/>
      <w:pStyle w:val="30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none"/>
      <w:pStyle w:val="9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abstractNum w:abstractNumId="36">
    <w:nsid w:val="7FE72251"/>
    <w:multiLevelType w:val="hybridMultilevel"/>
    <w:tmpl w:val="3A0AE4AC"/>
    <w:lvl w:ilvl="0" w:tplc="F13AF03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9"/>
  </w:num>
  <w:num w:numId="2">
    <w:abstractNumId w:val="35"/>
  </w:num>
  <w:num w:numId="3">
    <w:abstractNumId w:val="35"/>
  </w:num>
  <w:num w:numId="4">
    <w:abstractNumId w:val="35"/>
  </w:num>
  <w:num w:numId="5">
    <w:abstractNumId w:val="35"/>
  </w:num>
  <w:num w:numId="6">
    <w:abstractNumId w:val="35"/>
  </w:num>
  <w:num w:numId="7">
    <w:abstractNumId w:val="35"/>
  </w:num>
  <w:num w:numId="8">
    <w:abstractNumId w:val="35"/>
  </w:num>
  <w:num w:numId="9">
    <w:abstractNumId w:val="35"/>
  </w:num>
  <w:num w:numId="10">
    <w:abstractNumId w:val="35"/>
  </w:num>
  <w:num w:numId="11">
    <w:abstractNumId w:val="18"/>
  </w:num>
  <w:num w:numId="12">
    <w:abstractNumId w:val="17"/>
  </w:num>
  <w:num w:numId="13">
    <w:abstractNumId w:val="12"/>
  </w:num>
  <w:num w:numId="14">
    <w:abstractNumId w:val="24"/>
  </w:num>
  <w:num w:numId="15">
    <w:abstractNumId w:val="6"/>
  </w:num>
  <w:num w:numId="16">
    <w:abstractNumId w:val="35"/>
  </w:num>
  <w:num w:numId="17">
    <w:abstractNumId w:val="31"/>
  </w:num>
  <w:num w:numId="18">
    <w:abstractNumId w:val="4"/>
  </w:num>
  <w:num w:numId="19">
    <w:abstractNumId w:val="32"/>
  </w:num>
  <w:num w:numId="20">
    <w:abstractNumId w:val="9"/>
  </w:num>
  <w:num w:numId="21">
    <w:abstractNumId w:val="20"/>
  </w:num>
  <w:num w:numId="22">
    <w:abstractNumId w:val="15"/>
  </w:num>
  <w:num w:numId="23">
    <w:abstractNumId w:val="7"/>
  </w:num>
  <w:num w:numId="24">
    <w:abstractNumId w:val="23"/>
  </w:num>
  <w:num w:numId="25">
    <w:abstractNumId w:val="19"/>
  </w:num>
  <w:num w:numId="26">
    <w:abstractNumId w:val="10"/>
  </w:num>
  <w:num w:numId="27">
    <w:abstractNumId w:val="22"/>
  </w:num>
  <w:num w:numId="28">
    <w:abstractNumId w:val="0"/>
  </w:num>
  <w:num w:numId="29">
    <w:abstractNumId w:val="8"/>
  </w:num>
  <w:num w:numId="30">
    <w:abstractNumId w:val="16"/>
  </w:num>
  <w:num w:numId="31">
    <w:abstractNumId w:val="33"/>
  </w:num>
  <w:num w:numId="32">
    <w:abstractNumId w:val="35"/>
  </w:num>
  <w:num w:numId="33">
    <w:abstractNumId w:val="14"/>
  </w:num>
  <w:num w:numId="34">
    <w:abstractNumId w:val="30"/>
  </w:num>
  <w:num w:numId="35">
    <w:abstractNumId w:val="11"/>
  </w:num>
  <w:num w:numId="36">
    <w:abstractNumId w:val="3"/>
  </w:num>
  <w:num w:numId="37">
    <w:abstractNumId w:val="1"/>
  </w:num>
  <w:num w:numId="38">
    <w:abstractNumId w:val="13"/>
  </w:num>
  <w:num w:numId="39">
    <w:abstractNumId w:val="2"/>
  </w:num>
  <w:num w:numId="40">
    <w:abstractNumId w:val="25"/>
  </w:num>
  <w:num w:numId="41">
    <w:abstractNumId w:val="21"/>
  </w:num>
  <w:num w:numId="42">
    <w:abstractNumId w:val="35"/>
  </w:num>
  <w:num w:numId="43">
    <w:abstractNumId w:val="35"/>
  </w:num>
  <w:num w:numId="44">
    <w:abstractNumId w:val="35"/>
  </w:num>
  <w:num w:numId="45">
    <w:abstractNumId w:val="5"/>
  </w:num>
  <w:num w:numId="46">
    <w:abstractNumId w:val="26"/>
  </w:num>
  <w:num w:numId="47">
    <w:abstractNumId w:val="27"/>
  </w:num>
  <w:num w:numId="48">
    <w:abstractNumId w:val="36"/>
  </w:num>
  <w:num w:numId="49">
    <w:abstractNumId w:val="34"/>
  </w:num>
  <w:num w:numId="50">
    <w:abstractNumId w:val="2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DFF"/>
    <w:rsid w:val="00000D2F"/>
    <w:rsid w:val="00000EFC"/>
    <w:rsid w:val="000014EC"/>
    <w:rsid w:val="00003947"/>
    <w:rsid w:val="0000567F"/>
    <w:rsid w:val="00007C4C"/>
    <w:rsid w:val="00010A43"/>
    <w:rsid w:val="000146B4"/>
    <w:rsid w:val="00015E44"/>
    <w:rsid w:val="00016117"/>
    <w:rsid w:val="0001699E"/>
    <w:rsid w:val="0002243A"/>
    <w:rsid w:val="00022C4A"/>
    <w:rsid w:val="00022D33"/>
    <w:rsid w:val="00022F9C"/>
    <w:rsid w:val="00023D4B"/>
    <w:rsid w:val="00024A6C"/>
    <w:rsid w:val="00025B43"/>
    <w:rsid w:val="00027C87"/>
    <w:rsid w:val="000308BC"/>
    <w:rsid w:val="00030BC2"/>
    <w:rsid w:val="00030F54"/>
    <w:rsid w:val="000315DC"/>
    <w:rsid w:val="000318A2"/>
    <w:rsid w:val="00031C6D"/>
    <w:rsid w:val="00031ECB"/>
    <w:rsid w:val="00034672"/>
    <w:rsid w:val="000359A3"/>
    <w:rsid w:val="00035AE3"/>
    <w:rsid w:val="00041711"/>
    <w:rsid w:val="0004339F"/>
    <w:rsid w:val="00045110"/>
    <w:rsid w:val="000451BB"/>
    <w:rsid w:val="00046B52"/>
    <w:rsid w:val="0004742C"/>
    <w:rsid w:val="00052541"/>
    <w:rsid w:val="0005316B"/>
    <w:rsid w:val="0005441A"/>
    <w:rsid w:val="000553C0"/>
    <w:rsid w:val="00061E6B"/>
    <w:rsid w:val="000626BD"/>
    <w:rsid w:val="000629E5"/>
    <w:rsid w:val="00064EA5"/>
    <w:rsid w:val="00064FAE"/>
    <w:rsid w:val="00066A4C"/>
    <w:rsid w:val="00070F3E"/>
    <w:rsid w:val="0007357B"/>
    <w:rsid w:val="0007478E"/>
    <w:rsid w:val="00080C67"/>
    <w:rsid w:val="0008335E"/>
    <w:rsid w:val="000834FF"/>
    <w:rsid w:val="000951CF"/>
    <w:rsid w:val="000960CE"/>
    <w:rsid w:val="00096A03"/>
    <w:rsid w:val="000A03BB"/>
    <w:rsid w:val="000A179B"/>
    <w:rsid w:val="000A297D"/>
    <w:rsid w:val="000A60BF"/>
    <w:rsid w:val="000B01EF"/>
    <w:rsid w:val="000B1CA9"/>
    <w:rsid w:val="000B26EF"/>
    <w:rsid w:val="000B2A5C"/>
    <w:rsid w:val="000B3372"/>
    <w:rsid w:val="000B3A32"/>
    <w:rsid w:val="000B3D79"/>
    <w:rsid w:val="000B6B5A"/>
    <w:rsid w:val="000B76E2"/>
    <w:rsid w:val="000C1210"/>
    <w:rsid w:val="000C20B7"/>
    <w:rsid w:val="000C303C"/>
    <w:rsid w:val="000C41CA"/>
    <w:rsid w:val="000C45EC"/>
    <w:rsid w:val="000C78E9"/>
    <w:rsid w:val="000C7A22"/>
    <w:rsid w:val="000D09A4"/>
    <w:rsid w:val="000D0BC4"/>
    <w:rsid w:val="000D1B79"/>
    <w:rsid w:val="000D2A54"/>
    <w:rsid w:val="000D3697"/>
    <w:rsid w:val="000D38E4"/>
    <w:rsid w:val="000D3F75"/>
    <w:rsid w:val="000D7D9C"/>
    <w:rsid w:val="000E1011"/>
    <w:rsid w:val="000E194E"/>
    <w:rsid w:val="000E252D"/>
    <w:rsid w:val="000E2E88"/>
    <w:rsid w:val="000E30B0"/>
    <w:rsid w:val="000E358B"/>
    <w:rsid w:val="000E49BE"/>
    <w:rsid w:val="000E68DE"/>
    <w:rsid w:val="000E730B"/>
    <w:rsid w:val="000E7C2D"/>
    <w:rsid w:val="000F33CB"/>
    <w:rsid w:val="000F39B2"/>
    <w:rsid w:val="000F4884"/>
    <w:rsid w:val="000F4B19"/>
    <w:rsid w:val="000F54DF"/>
    <w:rsid w:val="000F7D9B"/>
    <w:rsid w:val="000F7EF5"/>
    <w:rsid w:val="001047CC"/>
    <w:rsid w:val="001069DC"/>
    <w:rsid w:val="00106AFC"/>
    <w:rsid w:val="00107888"/>
    <w:rsid w:val="00111024"/>
    <w:rsid w:val="00112254"/>
    <w:rsid w:val="001123F7"/>
    <w:rsid w:val="00113168"/>
    <w:rsid w:val="00113934"/>
    <w:rsid w:val="001141DC"/>
    <w:rsid w:val="00114CD1"/>
    <w:rsid w:val="00115622"/>
    <w:rsid w:val="001208E0"/>
    <w:rsid w:val="001220F0"/>
    <w:rsid w:val="00123EF1"/>
    <w:rsid w:val="00125279"/>
    <w:rsid w:val="0012566A"/>
    <w:rsid w:val="00125F81"/>
    <w:rsid w:val="001265C7"/>
    <w:rsid w:val="00132464"/>
    <w:rsid w:val="00133691"/>
    <w:rsid w:val="00133C0C"/>
    <w:rsid w:val="00135255"/>
    <w:rsid w:val="001354EE"/>
    <w:rsid w:val="00135DFF"/>
    <w:rsid w:val="00136090"/>
    <w:rsid w:val="001366D3"/>
    <w:rsid w:val="00136DF0"/>
    <w:rsid w:val="00141D8B"/>
    <w:rsid w:val="00143463"/>
    <w:rsid w:val="0014469F"/>
    <w:rsid w:val="00144880"/>
    <w:rsid w:val="00151631"/>
    <w:rsid w:val="001520E5"/>
    <w:rsid w:val="00152951"/>
    <w:rsid w:val="00153A98"/>
    <w:rsid w:val="00154B84"/>
    <w:rsid w:val="00156B22"/>
    <w:rsid w:val="0016005F"/>
    <w:rsid w:val="001601E0"/>
    <w:rsid w:val="00160872"/>
    <w:rsid w:val="0016140C"/>
    <w:rsid w:val="00161F3E"/>
    <w:rsid w:val="00162499"/>
    <w:rsid w:val="00163877"/>
    <w:rsid w:val="001645F9"/>
    <w:rsid w:val="001648F9"/>
    <w:rsid w:val="00165852"/>
    <w:rsid w:val="0016616C"/>
    <w:rsid w:val="00167314"/>
    <w:rsid w:val="0016785A"/>
    <w:rsid w:val="00167AE5"/>
    <w:rsid w:val="0017009E"/>
    <w:rsid w:val="00171A23"/>
    <w:rsid w:val="00171CAC"/>
    <w:rsid w:val="00173826"/>
    <w:rsid w:val="00173B9D"/>
    <w:rsid w:val="0017420A"/>
    <w:rsid w:val="00177789"/>
    <w:rsid w:val="00184377"/>
    <w:rsid w:val="001866F2"/>
    <w:rsid w:val="00193CC9"/>
    <w:rsid w:val="00194432"/>
    <w:rsid w:val="001961C7"/>
    <w:rsid w:val="0019686B"/>
    <w:rsid w:val="00196D7F"/>
    <w:rsid w:val="00197A65"/>
    <w:rsid w:val="001A0021"/>
    <w:rsid w:val="001A15AB"/>
    <w:rsid w:val="001A306A"/>
    <w:rsid w:val="001A3796"/>
    <w:rsid w:val="001A633A"/>
    <w:rsid w:val="001B05BB"/>
    <w:rsid w:val="001B0604"/>
    <w:rsid w:val="001B283D"/>
    <w:rsid w:val="001B28F1"/>
    <w:rsid w:val="001B2910"/>
    <w:rsid w:val="001B3395"/>
    <w:rsid w:val="001B3D7A"/>
    <w:rsid w:val="001B44C2"/>
    <w:rsid w:val="001C0BE0"/>
    <w:rsid w:val="001C1CF2"/>
    <w:rsid w:val="001C1D29"/>
    <w:rsid w:val="001C2E23"/>
    <w:rsid w:val="001C35E6"/>
    <w:rsid w:val="001C3D56"/>
    <w:rsid w:val="001C6107"/>
    <w:rsid w:val="001C68D2"/>
    <w:rsid w:val="001D13C2"/>
    <w:rsid w:val="001D3445"/>
    <w:rsid w:val="001D3709"/>
    <w:rsid w:val="001D67B8"/>
    <w:rsid w:val="001D6AE6"/>
    <w:rsid w:val="001D7A25"/>
    <w:rsid w:val="001E07C0"/>
    <w:rsid w:val="001E2653"/>
    <w:rsid w:val="001E2C93"/>
    <w:rsid w:val="001E4A92"/>
    <w:rsid w:val="001E6C41"/>
    <w:rsid w:val="001F0BDC"/>
    <w:rsid w:val="001F1BD1"/>
    <w:rsid w:val="001F25BD"/>
    <w:rsid w:val="001F26C8"/>
    <w:rsid w:val="001F514B"/>
    <w:rsid w:val="001F724F"/>
    <w:rsid w:val="0020197D"/>
    <w:rsid w:val="00206348"/>
    <w:rsid w:val="00207227"/>
    <w:rsid w:val="0021264E"/>
    <w:rsid w:val="00220BDD"/>
    <w:rsid w:val="00221B12"/>
    <w:rsid w:val="00223092"/>
    <w:rsid w:val="00224A4B"/>
    <w:rsid w:val="00225AFC"/>
    <w:rsid w:val="00227FD9"/>
    <w:rsid w:val="00231591"/>
    <w:rsid w:val="002315FA"/>
    <w:rsid w:val="002344ED"/>
    <w:rsid w:val="00234696"/>
    <w:rsid w:val="002373A8"/>
    <w:rsid w:val="00241358"/>
    <w:rsid w:val="00241418"/>
    <w:rsid w:val="0024366C"/>
    <w:rsid w:val="00244DF8"/>
    <w:rsid w:val="00245F27"/>
    <w:rsid w:val="00246936"/>
    <w:rsid w:val="002509BE"/>
    <w:rsid w:val="0025391D"/>
    <w:rsid w:val="00254A33"/>
    <w:rsid w:val="00256619"/>
    <w:rsid w:val="00261252"/>
    <w:rsid w:val="00261D0C"/>
    <w:rsid w:val="00262307"/>
    <w:rsid w:val="0026320D"/>
    <w:rsid w:val="002641CA"/>
    <w:rsid w:val="00264B99"/>
    <w:rsid w:val="002657D8"/>
    <w:rsid w:val="00265BD4"/>
    <w:rsid w:val="00272749"/>
    <w:rsid w:val="0027287B"/>
    <w:rsid w:val="002740D3"/>
    <w:rsid w:val="00276893"/>
    <w:rsid w:val="00280991"/>
    <w:rsid w:val="00280D43"/>
    <w:rsid w:val="002837EC"/>
    <w:rsid w:val="0028474A"/>
    <w:rsid w:val="00284E5C"/>
    <w:rsid w:val="0028737F"/>
    <w:rsid w:val="0029101B"/>
    <w:rsid w:val="002912E5"/>
    <w:rsid w:val="002934CA"/>
    <w:rsid w:val="0029367E"/>
    <w:rsid w:val="002A28AB"/>
    <w:rsid w:val="002A45E7"/>
    <w:rsid w:val="002A4E05"/>
    <w:rsid w:val="002B0296"/>
    <w:rsid w:val="002B59ED"/>
    <w:rsid w:val="002B6261"/>
    <w:rsid w:val="002B71C8"/>
    <w:rsid w:val="002B73F6"/>
    <w:rsid w:val="002C44E1"/>
    <w:rsid w:val="002C7D3A"/>
    <w:rsid w:val="002D1DC8"/>
    <w:rsid w:val="002D2717"/>
    <w:rsid w:val="002D3A1F"/>
    <w:rsid w:val="002D411F"/>
    <w:rsid w:val="002D4541"/>
    <w:rsid w:val="002D528F"/>
    <w:rsid w:val="002D6522"/>
    <w:rsid w:val="002E12BB"/>
    <w:rsid w:val="002F1091"/>
    <w:rsid w:val="002F1C06"/>
    <w:rsid w:val="002F33F6"/>
    <w:rsid w:val="002F5822"/>
    <w:rsid w:val="002F692B"/>
    <w:rsid w:val="0030108E"/>
    <w:rsid w:val="00301F75"/>
    <w:rsid w:val="00304CAF"/>
    <w:rsid w:val="00305309"/>
    <w:rsid w:val="003058BE"/>
    <w:rsid w:val="00305D4E"/>
    <w:rsid w:val="00307A6D"/>
    <w:rsid w:val="0031312A"/>
    <w:rsid w:val="003140D9"/>
    <w:rsid w:val="00316585"/>
    <w:rsid w:val="00316BCC"/>
    <w:rsid w:val="0032254C"/>
    <w:rsid w:val="003237C3"/>
    <w:rsid w:val="00327EA6"/>
    <w:rsid w:val="00330958"/>
    <w:rsid w:val="00331A33"/>
    <w:rsid w:val="00332060"/>
    <w:rsid w:val="003331E4"/>
    <w:rsid w:val="003331FA"/>
    <w:rsid w:val="00333A91"/>
    <w:rsid w:val="00336CB0"/>
    <w:rsid w:val="00337A65"/>
    <w:rsid w:val="00342828"/>
    <w:rsid w:val="00342D9F"/>
    <w:rsid w:val="00342F20"/>
    <w:rsid w:val="00345023"/>
    <w:rsid w:val="00346C87"/>
    <w:rsid w:val="00347648"/>
    <w:rsid w:val="00351CF5"/>
    <w:rsid w:val="003536FE"/>
    <w:rsid w:val="00353C84"/>
    <w:rsid w:val="0035524D"/>
    <w:rsid w:val="00356C04"/>
    <w:rsid w:val="00360FAD"/>
    <w:rsid w:val="003611C1"/>
    <w:rsid w:val="00361956"/>
    <w:rsid w:val="00361C26"/>
    <w:rsid w:val="00361E00"/>
    <w:rsid w:val="00364235"/>
    <w:rsid w:val="00365427"/>
    <w:rsid w:val="003664C8"/>
    <w:rsid w:val="00366615"/>
    <w:rsid w:val="00367CA1"/>
    <w:rsid w:val="003714E0"/>
    <w:rsid w:val="0037271B"/>
    <w:rsid w:val="00372907"/>
    <w:rsid w:val="0037458F"/>
    <w:rsid w:val="0037533E"/>
    <w:rsid w:val="00375D3E"/>
    <w:rsid w:val="00377008"/>
    <w:rsid w:val="0038088D"/>
    <w:rsid w:val="00380B15"/>
    <w:rsid w:val="00381196"/>
    <w:rsid w:val="00381544"/>
    <w:rsid w:val="003827E9"/>
    <w:rsid w:val="00385D4B"/>
    <w:rsid w:val="00387B83"/>
    <w:rsid w:val="00391BCE"/>
    <w:rsid w:val="00391D18"/>
    <w:rsid w:val="00392526"/>
    <w:rsid w:val="00393463"/>
    <w:rsid w:val="003945B4"/>
    <w:rsid w:val="00395749"/>
    <w:rsid w:val="00395AA5"/>
    <w:rsid w:val="00395C0E"/>
    <w:rsid w:val="00397BFF"/>
    <w:rsid w:val="003A00A5"/>
    <w:rsid w:val="003A02C4"/>
    <w:rsid w:val="003A0C5A"/>
    <w:rsid w:val="003A0CF8"/>
    <w:rsid w:val="003A1F92"/>
    <w:rsid w:val="003A2ED0"/>
    <w:rsid w:val="003A437D"/>
    <w:rsid w:val="003A5E57"/>
    <w:rsid w:val="003A6B56"/>
    <w:rsid w:val="003A750C"/>
    <w:rsid w:val="003B0986"/>
    <w:rsid w:val="003B1A6B"/>
    <w:rsid w:val="003B1DEE"/>
    <w:rsid w:val="003B252A"/>
    <w:rsid w:val="003B3613"/>
    <w:rsid w:val="003B6AD0"/>
    <w:rsid w:val="003B6F21"/>
    <w:rsid w:val="003C1860"/>
    <w:rsid w:val="003C20B5"/>
    <w:rsid w:val="003C34C6"/>
    <w:rsid w:val="003C3637"/>
    <w:rsid w:val="003C48A2"/>
    <w:rsid w:val="003C5796"/>
    <w:rsid w:val="003C5AC4"/>
    <w:rsid w:val="003C6480"/>
    <w:rsid w:val="003C75D3"/>
    <w:rsid w:val="003D0F0B"/>
    <w:rsid w:val="003D10F4"/>
    <w:rsid w:val="003D21C2"/>
    <w:rsid w:val="003D3BBA"/>
    <w:rsid w:val="003D609A"/>
    <w:rsid w:val="003E4C18"/>
    <w:rsid w:val="003E7CD0"/>
    <w:rsid w:val="003F08F9"/>
    <w:rsid w:val="003F2BDD"/>
    <w:rsid w:val="003F3E20"/>
    <w:rsid w:val="003F401C"/>
    <w:rsid w:val="003F661E"/>
    <w:rsid w:val="003F781F"/>
    <w:rsid w:val="003F7EC8"/>
    <w:rsid w:val="00400EB4"/>
    <w:rsid w:val="00403312"/>
    <w:rsid w:val="00403B24"/>
    <w:rsid w:val="00404FBD"/>
    <w:rsid w:val="00407EF8"/>
    <w:rsid w:val="004105A7"/>
    <w:rsid w:val="004128A2"/>
    <w:rsid w:val="00413EA1"/>
    <w:rsid w:val="004140F7"/>
    <w:rsid w:val="00414696"/>
    <w:rsid w:val="00416EA0"/>
    <w:rsid w:val="004213CE"/>
    <w:rsid w:val="00421D66"/>
    <w:rsid w:val="0042415B"/>
    <w:rsid w:val="004247A3"/>
    <w:rsid w:val="00424F3D"/>
    <w:rsid w:val="00425AAB"/>
    <w:rsid w:val="004261CE"/>
    <w:rsid w:val="0043404D"/>
    <w:rsid w:val="00436969"/>
    <w:rsid w:val="00437DFF"/>
    <w:rsid w:val="00442FEB"/>
    <w:rsid w:val="00443F45"/>
    <w:rsid w:val="00446B0C"/>
    <w:rsid w:val="00446F65"/>
    <w:rsid w:val="00450794"/>
    <w:rsid w:val="00454F97"/>
    <w:rsid w:val="0045797B"/>
    <w:rsid w:val="00463981"/>
    <w:rsid w:val="004664A8"/>
    <w:rsid w:val="00467E5E"/>
    <w:rsid w:val="00470A69"/>
    <w:rsid w:val="00474E7A"/>
    <w:rsid w:val="004807C9"/>
    <w:rsid w:val="00481955"/>
    <w:rsid w:val="00481A13"/>
    <w:rsid w:val="00482D2F"/>
    <w:rsid w:val="0048573F"/>
    <w:rsid w:val="00486DC2"/>
    <w:rsid w:val="00487C69"/>
    <w:rsid w:val="00490817"/>
    <w:rsid w:val="00493F96"/>
    <w:rsid w:val="00495FF3"/>
    <w:rsid w:val="00496778"/>
    <w:rsid w:val="004976D2"/>
    <w:rsid w:val="004A26B2"/>
    <w:rsid w:val="004A3676"/>
    <w:rsid w:val="004A3986"/>
    <w:rsid w:val="004A3BA0"/>
    <w:rsid w:val="004A6C55"/>
    <w:rsid w:val="004B0DDA"/>
    <w:rsid w:val="004B1369"/>
    <w:rsid w:val="004B29CD"/>
    <w:rsid w:val="004B2D31"/>
    <w:rsid w:val="004B4301"/>
    <w:rsid w:val="004B4B89"/>
    <w:rsid w:val="004C01D4"/>
    <w:rsid w:val="004C1A48"/>
    <w:rsid w:val="004C44CB"/>
    <w:rsid w:val="004C4BEA"/>
    <w:rsid w:val="004C6F82"/>
    <w:rsid w:val="004D08CA"/>
    <w:rsid w:val="004D0971"/>
    <w:rsid w:val="004D3CEB"/>
    <w:rsid w:val="004D54DF"/>
    <w:rsid w:val="004D58B4"/>
    <w:rsid w:val="004D6AA3"/>
    <w:rsid w:val="004D728D"/>
    <w:rsid w:val="004D77D5"/>
    <w:rsid w:val="004D7B0B"/>
    <w:rsid w:val="004D7BF8"/>
    <w:rsid w:val="004D7D19"/>
    <w:rsid w:val="004E158A"/>
    <w:rsid w:val="004E21DC"/>
    <w:rsid w:val="004E3EE0"/>
    <w:rsid w:val="004E49D7"/>
    <w:rsid w:val="004E56CB"/>
    <w:rsid w:val="004E68EB"/>
    <w:rsid w:val="004F113D"/>
    <w:rsid w:val="004F15A9"/>
    <w:rsid w:val="004F4182"/>
    <w:rsid w:val="004F43EB"/>
    <w:rsid w:val="004F6EA5"/>
    <w:rsid w:val="004F75CA"/>
    <w:rsid w:val="00501455"/>
    <w:rsid w:val="00501A2E"/>
    <w:rsid w:val="005037C7"/>
    <w:rsid w:val="00503A68"/>
    <w:rsid w:val="0050578C"/>
    <w:rsid w:val="00506BB8"/>
    <w:rsid w:val="00507E55"/>
    <w:rsid w:val="00512BA9"/>
    <w:rsid w:val="005133E7"/>
    <w:rsid w:val="00514640"/>
    <w:rsid w:val="00514A4A"/>
    <w:rsid w:val="0051541B"/>
    <w:rsid w:val="00515870"/>
    <w:rsid w:val="0051602A"/>
    <w:rsid w:val="005164EA"/>
    <w:rsid w:val="00516889"/>
    <w:rsid w:val="00517179"/>
    <w:rsid w:val="00520ABD"/>
    <w:rsid w:val="005217F0"/>
    <w:rsid w:val="005258C1"/>
    <w:rsid w:val="00526D92"/>
    <w:rsid w:val="00527E95"/>
    <w:rsid w:val="00533723"/>
    <w:rsid w:val="00536DE9"/>
    <w:rsid w:val="0053725B"/>
    <w:rsid w:val="00540336"/>
    <w:rsid w:val="0054360C"/>
    <w:rsid w:val="00544276"/>
    <w:rsid w:val="005503EF"/>
    <w:rsid w:val="00550816"/>
    <w:rsid w:val="00550980"/>
    <w:rsid w:val="005536DD"/>
    <w:rsid w:val="00553ED5"/>
    <w:rsid w:val="0056142D"/>
    <w:rsid w:val="00564EFD"/>
    <w:rsid w:val="00566081"/>
    <w:rsid w:val="005661C8"/>
    <w:rsid w:val="005677B7"/>
    <w:rsid w:val="00571A68"/>
    <w:rsid w:val="0057214B"/>
    <w:rsid w:val="0057255A"/>
    <w:rsid w:val="005735F9"/>
    <w:rsid w:val="00575E5A"/>
    <w:rsid w:val="00577AB3"/>
    <w:rsid w:val="00580ED2"/>
    <w:rsid w:val="005814C0"/>
    <w:rsid w:val="0058186E"/>
    <w:rsid w:val="005819EE"/>
    <w:rsid w:val="00584C42"/>
    <w:rsid w:val="005907F8"/>
    <w:rsid w:val="00590E03"/>
    <w:rsid w:val="00591C2B"/>
    <w:rsid w:val="00591E40"/>
    <w:rsid w:val="005923DD"/>
    <w:rsid w:val="00592D79"/>
    <w:rsid w:val="005938B8"/>
    <w:rsid w:val="00596667"/>
    <w:rsid w:val="0059770D"/>
    <w:rsid w:val="00597F8B"/>
    <w:rsid w:val="005A14DC"/>
    <w:rsid w:val="005A4B55"/>
    <w:rsid w:val="005A56B9"/>
    <w:rsid w:val="005A7396"/>
    <w:rsid w:val="005A7C08"/>
    <w:rsid w:val="005B2F8E"/>
    <w:rsid w:val="005B308F"/>
    <w:rsid w:val="005B3FE4"/>
    <w:rsid w:val="005B5E79"/>
    <w:rsid w:val="005B67EF"/>
    <w:rsid w:val="005C33B2"/>
    <w:rsid w:val="005C5EDF"/>
    <w:rsid w:val="005C6C3B"/>
    <w:rsid w:val="005D04F8"/>
    <w:rsid w:val="005D094D"/>
    <w:rsid w:val="005D146D"/>
    <w:rsid w:val="005D2611"/>
    <w:rsid w:val="005D266C"/>
    <w:rsid w:val="005D2A61"/>
    <w:rsid w:val="005D45F6"/>
    <w:rsid w:val="005D4E1F"/>
    <w:rsid w:val="005D7729"/>
    <w:rsid w:val="005D7877"/>
    <w:rsid w:val="005E1496"/>
    <w:rsid w:val="005E1D93"/>
    <w:rsid w:val="005E2FD4"/>
    <w:rsid w:val="005E30DB"/>
    <w:rsid w:val="005E4825"/>
    <w:rsid w:val="005E484B"/>
    <w:rsid w:val="005E4F2E"/>
    <w:rsid w:val="005F399D"/>
    <w:rsid w:val="006012D9"/>
    <w:rsid w:val="00602DE1"/>
    <w:rsid w:val="00604295"/>
    <w:rsid w:val="0060449C"/>
    <w:rsid w:val="006049B4"/>
    <w:rsid w:val="0060556D"/>
    <w:rsid w:val="00610261"/>
    <w:rsid w:val="00612314"/>
    <w:rsid w:val="006147C1"/>
    <w:rsid w:val="006223AB"/>
    <w:rsid w:val="0062455B"/>
    <w:rsid w:val="006248D1"/>
    <w:rsid w:val="00626FA2"/>
    <w:rsid w:val="00631A93"/>
    <w:rsid w:val="0063445F"/>
    <w:rsid w:val="006413B4"/>
    <w:rsid w:val="00643254"/>
    <w:rsid w:val="006439B0"/>
    <w:rsid w:val="006450E9"/>
    <w:rsid w:val="00652D06"/>
    <w:rsid w:val="00654305"/>
    <w:rsid w:val="006572FE"/>
    <w:rsid w:val="006576C4"/>
    <w:rsid w:val="006600D4"/>
    <w:rsid w:val="00662205"/>
    <w:rsid w:val="0066407A"/>
    <w:rsid w:val="0066776B"/>
    <w:rsid w:val="006721B7"/>
    <w:rsid w:val="00672A13"/>
    <w:rsid w:val="00673C6A"/>
    <w:rsid w:val="006754FE"/>
    <w:rsid w:val="0067697E"/>
    <w:rsid w:val="00676B02"/>
    <w:rsid w:val="0068186E"/>
    <w:rsid w:val="0068190D"/>
    <w:rsid w:val="006823BA"/>
    <w:rsid w:val="00682A39"/>
    <w:rsid w:val="00682A78"/>
    <w:rsid w:val="00682F8F"/>
    <w:rsid w:val="00683B68"/>
    <w:rsid w:val="00685C02"/>
    <w:rsid w:val="006900C1"/>
    <w:rsid w:val="0069072A"/>
    <w:rsid w:val="00691BA3"/>
    <w:rsid w:val="00692354"/>
    <w:rsid w:val="00693723"/>
    <w:rsid w:val="00694740"/>
    <w:rsid w:val="00695E75"/>
    <w:rsid w:val="0069667C"/>
    <w:rsid w:val="0069789C"/>
    <w:rsid w:val="00697E71"/>
    <w:rsid w:val="006A4A31"/>
    <w:rsid w:val="006A5384"/>
    <w:rsid w:val="006A6357"/>
    <w:rsid w:val="006B05FB"/>
    <w:rsid w:val="006B069A"/>
    <w:rsid w:val="006B0B3E"/>
    <w:rsid w:val="006B6BED"/>
    <w:rsid w:val="006B6F7A"/>
    <w:rsid w:val="006B78E1"/>
    <w:rsid w:val="006C5746"/>
    <w:rsid w:val="006D0A3E"/>
    <w:rsid w:val="006D2C32"/>
    <w:rsid w:val="006D4064"/>
    <w:rsid w:val="006D4D04"/>
    <w:rsid w:val="006D4E2D"/>
    <w:rsid w:val="006D5840"/>
    <w:rsid w:val="006D62B1"/>
    <w:rsid w:val="006E10A1"/>
    <w:rsid w:val="006E1D7F"/>
    <w:rsid w:val="006E50FD"/>
    <w:rsid w:val="006E79F4"/>
    <w:rsid w:val="006F0156"/>
    <w:rsid w:val="006F024E"/>
    <w:rsid w:val="006F0934"/>
    <w:rsid w:val="006F3305"/>
    <w:rsid w:val="006F6108"/>
    <w:rsid w:val="006F6D59"/>
    <w:rsid w:val="006F7CDD"/>
    <w:rsid w:val="006F7FE4"/>
    <w:rsid w:val="00700A9B"/>
    <w:rsid w:val="00700C5C"/>
    <w:rsid w:val="00700F06"/>
    <w:rsid w:val="007022B2"/>
    <w:rsid w:val="007030F5"/>
    <w:rsid w:val="007037D6"/>
    <w:rsid w:val="00704D1D"/>
    <w:rsid w:val="007102F5"/>
    <w:rsid w:val="00711B88"/>
    <w:rsid w:val="00713BA9"/>
    <w:rsid w:val="00716CEC"/>
    <w:rsid w:val="00717E84"/>
    <w:rsid w:val="00720271"/>
    <w:rsid w:val="007208C0"/>
    <w:rsid w:val="00720FFC"/>
    <w:rsid w:val="007246C6"/>
    <w:rsid w:val="00724D6B"/>
    <w:rsid w:val="00725045"/>
    <w:rsid w:val="00726EC9"/>
    <w:rsid w:val="00726F52"/>
    <w:rsid w:val="00727977"/>
    <w:rsid w:val="0073282C"/>
    <w:rsid w:val="00732941"/>
    <w:rsid w:val="00733CEE"/>
    <w:rsid w:val="007342FA"/>
    <w:rsid w:val="007346BB"/>
    <w:rsid w:val="00737321"/>
    <w:rsid w:val="007416B2"/>
    <w:rsid w:val="00744048"/>
    <w:rsid w:val="00744AC0"/>
    <w:rsid w:val="007517AD"/>
    <w:rsid w:val="00753C1B"/>
    <w:rsid w:val="00754938"/>
    <w:rsid w:val="00754B15"/>
    <w:rsid w:val="0076187B"/>
    <w:rsid w:val="0076266E"/>
    <w:rsid w:val="00766C9F"/>
    <w:rsid w:val="00767B99"/>
    <w:rsid w:val="00772178"/>
    <w:rsid w:val="00777ADB"/>
    <w:rsid w:val="007830BD"/>
    <w:rsid w:val="0078360E"/>
    <w:rsid w:val="00784A68"/>
    <w:rsid w:val="0078768A"/>
    <w:rsid w:val="007876C7"/>
    <w:rsid w:val="00787A89"/>
    <w:rsid w:val="00787FB2"/>
    <w:rsid w:val="00790AB0"/>
    <w:rsid w:val="007924AC"/>
    <w:rsid w:val="00794ADF"/>
    <w:rsid w:val="007969F1"/>
    <w:rsid w:val="007A064E"/>
    <w:rsid w:val="007A1025"/>
    <w:rsid w:val="007A1495"/>
    <w:rsid w:val="007A1C90"/>
    <w:rsid w:val="007A2BD1"/>
    <w:rsid w:val="007A432F"/>
    <w:rsid w:val="007B03F1"/>
    <w:rsid w:val="007C531A"/>
    <w:rsid w:val="007D18D0"/>
    <w:rsid w:val="007D1DF2"/>
    <w:rsid w:val="007D2620"/>
    <w:rsid w:val="007D2938"/>
    <w:rsid w:val="007D349E"/>
    <w:rsid w:val="007D3E87"/>
    <w:rsid w:val="007D5986"/>
    <w:rsid w:val="007E01AF"/>
    <w:rsid w:val="007E38EC"/>
    <w:rsid w:val="007E5F73"/>
    <w:rsid w:val="007E6298"/>
    <w:rsid w:val="007E7293"/>
    <w:rsid w:val="007E73AE"/>
    <w:rsid w:val="007F1DD9"/>
    <w:rsid w:val="007F1E45"/>
    <w:rsid w:val="007F5C5A"/>
    <w:rsid w:val="007F61A4"/>
    <w:rsid w:val="00800070"/>
    <w:rsid w:val="00801BA9"/>
    <w:rsid w:val="0080519A"/>
    <w:rsid w:val="00807DFD"/>
    <w:rsid w:val="00810169"/>
    <w:rsid w:val="008105F4"/>
    <w:rsid w:val="00813107"/>
    <w:rsid w:val="008152F6"/>
    <w:rsid w:val="00815B66"/>
    <w:rsid w:val="00817340"/>
    <w:rsid w:val="00817E24"/>
    <w:rsid w:val="00821DE7"/>
    <w:rsid w:val="00823318"/>
    <w:rsid w:val="00823D16"/>
    <w:rsid w:val="0082533F"/>
    <w:rsid w:val="00825BB7"/>
    <w:rsid w:val="00830DF2"/>
    <w:rsid w:val="0083437F"/>
    <w:rsid w:val="008345F6"/>
    <w:rsid w:val="00841092"/>
    <w:rsid w:val="00843C3A"/>
    <w:rsid w:val="00846686"/>
    <w:rsid w:val="008473C6"/>
    <w:rsid w:val="00850B28"/>
    <w:rsid w:val="0085141D"/>
    <w:rsid w:val="0085186F"/>
    <w:rsid w:val="00852703"/>
    <w:rsid w:val="00852A86"/>
    <w:rsid w:val="00855742"/>
    <w:rsid w:val="008557E2"/>
    <w:rsid w:val="00857DEB"/>
    <w:rsid w:val="00862152"/>
    <w:rsid w:val="008631E7"/>
    <w:rsid w:val="00866891"/>
    <w:rsid w:val="008669A9"/>
    <w:rsid w:val="00870E62"/>
    <w:rsid w:val="0087103D"/>
    <w:rsid w:val="00871A05"/>
    <w:rsid w:val="00875B8D"/>
    <w:rsid w:val="00876D61"/>
    <w:rsid w:val="008806F4"/>
    <w:rsid w:val="0088342B"/>
    <w:rsid w:val="00883F59"/>
    <w:rsid w:val="00884227"/>
    <w:rsid w:val="0088698B"/>
    <w:rsid w:val="00891189"/>
    <w:rsid w:val="0089180C"/>
    <w:rsid w:val="00892674"/>
    <w:rsid w:val="00892E10"/>
    <w:rsid w:val="008942B6"/>
    <w:rsid w:val="00896397"/>
    <w:rsid w:val="0089682C"/>
    <w:rsid w:val="00896B8A"/>
    <w:rsid w:val="008A060B"/>
    <w:rsid w:val="008A36DB"/>
    <w:rsid w:val="008A5547"/>
    <w:rsid w:val="008A7655"/>
    <w:rsid w:val="008B0C79"/>
    <w:rsid w:val="008B2088"/>
    <w:rsid w:val="008B20F3"/>
    <w:rsid w:val="008B2614"/>
    <w:rsid w:val="008B3B75"/>
    <w:rsid w:val="008B6440"/>
    <w:rsid w:val="008B6F57"/>
    <w:rsid w:val="008B7AD6"/>
    <w:rsid w:val="008C6FD3"/>
    <w:rsid w:val="008C78C9"/>
    <w:rsid w:val="008D17D9"/>
    <w:rsid w:val="008D30CF"/>
    <w:rsid w:val="008D51A2"/>
    <w:rsid w:val="008D5209"/>
    <w:rsid w:val="008D59B6"/>
    <w:rsid w:val="008D68C5"/>
    <w:rsid w:val="008D7D1C"/>
    <w:rsid w:val="008E0AB9"/>
    <w:rsid w:val="008E5797"/>
    <w:rsid w:val="008F0AFB"/>
    <w:rsid w:val="008F0B25"/>
    <w:rsid w:val="008F0B5A"/>
    <w:rsid w:val="008F179D"/>
    <w:rsid w:val="008F280F"/>
    <w:rsid w:val="008F3363"/>
    <w:rsid w:val="008F337C"/>
    <w:rsid w:val="008F3BF4"/>
    <w:rsid w:val="008F42E7"/>
    <w:rsid w:val="008F4561"/>
    <w:rsid w:val="00901657"/>
    <w:rsid w:val="0090316E"/>
    <w:rsid w:val="00904D33"/>
    <w:rsid w:val="00905EB9"/>
    <w:rsid w:val="00905FD8"/>
    <w:rsid w:val="00906486"/>
    <w:rsid w:val="00911B02"/>
    <w:rsid w:val="00913F78"/>
    <w:rsid w:val="00920320"/>
    <w:rsid w:val="00920715"/>
    <w:rsid w:val="00921BF2"/>
    <w:rsid w:val="00923671"/>
    <w:rsid w:val="00925693"/>
    <w:rsid w:val="00930F58"/>
    <w:rsid w:val="00930F96"/>
    <w:rsid w:val="0093372F"/>
    <w:rsid w:val="009338B2"/>
    <w:rsid w:val="00934E6E"/>
    <w:rsid w:val="009355F8"/>
    <w:rsid w:val="00940319"/>
    <w:rsid w:val="009463F5"/>
    <w:rsid w:val="00947605"/>
    <w:rsid w:val="0094788A"/>
    <w:rsid w:val="0094799D"/>
    <w:rsid w:val="0095332E"/>
    <w:rsid w:val="009617CE"/>
    <w:rsid w:val="00962D23"/>
    <w:rsid w:val="00964D6F"/>
    <w:rsid w:val="00967173"/>
    <w:rsid w:val="00967460"/>
    <w:rsid w:val="009702DD"/>
    <w:rsid w:val="00973EE6"/>
    <w:rsid w:val="00974ACB"/>
    <w:rsid w:val="00975823"/>
    <w:rsid w:val="00980A83"/>
    <w:rsid w:val="0098320E"/>
    <w:rsid w:val="00984473"/>
    <w:rsid w:val="00984499"/>
    <w:rsid w:val="00987BE9"/>
    <w:rsid w:val="00990111"/>
    <w:rsid w:val="009928C6"/>
    <w:rsid w:val="009929B8"/>
    <w:rsid w:val="009938B7"/>
    <w:rsid w:val="0099728C"/>
    <w:rsid w:val="0099746B"/>
    <w:rsid w:val="00997C3E"/>
    <w:rsid w:val="009A0A5B"/>
    <w:rsid w:val="009A102B"/>
    <w:rsid w:val="009A306C"/>
    <w:rsid w:val="009A606C"/>
    <w:rsid w:val="009B20A7"/>
    <w:rsid w:val="009B2157"/>
    <w:rsid w:val="009B2DA5"/>
    <w:rsid w:val="009B2DC1"/>
    <w:rsid w:val="009C049D"/>
    <w:rsid w:val="009C3272"/>
    <w:rsid w:val="009C3C85"/>
    <w:rsid w:val="009C50F3"/>
    <w:rsid w:val="009C6A07"/>
    <w:rsid w:val="009C7132"/>
    <w:rsid w:val="009D045E"/>
    <w:rsid w:val="009D16D4"/>
    <w:rsid w:val="009D19CA"/>
    <w:rsid w:val="009D3046"/>
    <w:rsid w:val="009D4F3B"/>
    <w:rsid w:val="009E1682"/>
    <w:rsid w:val="009E184C"/>
    <w:rsid w:val="009E596D"/>
    <w:rsid w:val="009E5EF4"/>
    <w:rsid w:val="009E661E"/>
    <w:rsid w:val="009E7081"/>
    <w:rsid w:val="009E7F88"/>
    <w:rsid w:val="009F0859"/>
    <w:rsid w:val="009F506B"/>
    <w:rsid w:val="00A03DE6"/>
    <w:rsid w:val="00A04CF0"/>
    <w:rsid w:val="00A04E97"/>
    <w:rsid w:val="00A10624"/>
    <w:rsid w:val="00A118C4"/>
    <w:rsid w:val="00A13D71"/>
    <w:rsid w:val="00A15139"/>
    <w:rsid w:val="00A155DB"/>
    <w:rsid w:val="00A1643C"/>
    <w:rsid w:val="00A17D52"/>
    <w:rsid w:val="00A215E2"/>
    <w:rsid w:val="00A2354A"/>
    <w:rsid w:val="00A3132A"/>
    <w:rsid w:val="00A32AF0"/>
    <w:rsid w:val="00A4349C"/>
    <w:rsid w:val="00A47DD6"/>
    <w:rsid w:val="00A524B6"/>
    <w:rsid w:val="00A52A94"/>
    <w:rsid w:val="00A53CB0"/>
    <w:rsid w:val="00A54766"/>
    <w:rsid w:val="00A55068"/>
    <w:rsid w:val="00A56FEE"/>
    <w:rsid w:val="00A576AF"/>
    <w:rsid w:val="00A605EA"/>
    <w:rsid w:val="00A64236"/>
    <w:rsid w:val="00A65552"/>
    <w:rsid w:val="00A6608D"/>
    <w:rsid w:val="00A6683F"/>
    <w:rsid w:val="00A70959"/>
    <w:rsid w:val="00A7136D"/>
    <w:rsid w:val="00A72D51"/>
    <w:rsid w:val="00A7509E"/>
    <w:rsid w:val="00A757D5"/>
    <w:rsid w:val="00A76C6B"/>
    <w:rsid w:val="00A7743D"/>
    <w:rsid w:val="00A77732"/>
    <w:rsid w:val="00A8070A"/>
    <w:rsid w:val="00A81009"/>
    <w:rsid w:val="00A8361E"/>
    <w:rsid w:val="00A853C1"/>
    <w:rsid w:val="00A87B30"/>
    <w:rsid w:val="00A87BCB"/>
    <w:rsid w:val="00A87DAC"/>
    <w:rsid w:val="00A90E04"/>
    <w:rsid w:val="00A93AE2"/>
    <w:rsid w:val="00A93AED"/>
    <w:rsid w:val="00A955DE"/>
    <w:rsid w:val="00A96C36"/>
    <w:rsid w:val="00A97038"/>
    <w:rsid w:val="00A97221"/>
    <w:rsid w:val="00AA0C4D"/>
    <w:rsid w:val="00AA2577"/>
    <w:rsid w:val="00AA40F1"/>
    <w:rsid w:val="00AA4131"/>
    <w:rsid w:val="00AA54D4"/>
    <w:rsid w:val="00AB33B2"/>
    <w:rsid w:val="00AB4359"/>
    <w:rsid w:val="00AB5D24"/>
    <w:rsid w:val="00AB6BBB"/>
    <w:rsid w:val="00AB74D5"/>
    <w:rsid w:val="00AC05C6"/>
    <w:rsid w:val="00AC068D"/>
    <w:rsid w:val="00AC1908"/>
    <w:rsid w:val="00AC23A3"/>
    <w:rsid w:val="00AC2842"/>
    <w:rsid w:val="00AC3046"/>
    <w:rsid w:val="00AC3294"/>
    <w:rsid w:val="00AC48B5"/>
    <w:rsid w:val="00AD0484"/>
    <w:rsid w:val="00AD0863"/>
    <w:rsid w:val="00AD1337"/>
    <w:rsid w:val="00AD4CD6"/>
    <w:rsid w:val="00AD57FC"/>
    <w:rsid w:val="00AD694C"/>
    <w:rsid w:val="00AD6DC5"/>
    <w:rsid w:val="00AE0EE0"/>
    <w:rsid w:val="00AE204F"/>
    <w:rsid w:val="00AE6245"/>
    <w:rsid w:val="00AE7ABC"/>
    <w:rsid w:val="00AF2837"/>
    <w:rsid w:val="00AF3868"/>
    <w:rsid w:val="00AF5CCB"/>
    <w:rsid w:val="00AF616D"/>
    <w:rsid w:val="00B0125A"/>
    <w:rsid w:val="00B012BF"/>
    <w:rsid w:val="00B02B84"/>
    <w:rsid w:val="00B06BD4"/>
    <w:rsid w:val="00B1049F"/>
    <w:rsid w:val="00B12F46"/>
    <w:rsid w:val="00B165F3"/>
    <w:rsid w:val="00B17BD0"/>
    <w:rsid w:val="00B17C45"/>
    <w:rsid w:val="00B201E7"/>
    <w:rsid w:val="00B20640"/>
    <w:rsid w:val="00B20D79"/>
    <w:rsid w:val="00B20FC7"/>
    <w:rsid w:val="00B21398"/>
    <w:rsid w:val="00B2372B"/>
    <w:rsid w:val="00B24884"/>
    <w:rsid w:val="00B255FD"/>
    <w:rsid w:val="00B260AD"/>
    <w:rsid w:val="00B30553"/>
    <w:rsid w:val="00B30CEB"/>
    <w:rsid w:val="00B34263"/>
    <w:rsid w:val="00B34289"/>
    <w:rsid w:val="00B3699E"/>
    <w:rsid w:val="00B36FAA"/>
    <w:rsid w:val="00B37BA5"/>
    <w:rsid w:val="00B40C83"/>
    <w:rsid w:val="00B4404E"/>
    <w:rsid w:val="00B500FA"/>
    <w:rsid w:val="00B51F28"/>
    <w:rsid w:val="00B529A0"/>
    <w:rsid w:val="00B55622"/>
    <w:rsid w:val="00B56644"/>
    <w:rsid w:val="00B6020F"/>
    <w:rsid w:val="00B61A47"/>
    <w:rsid w:val="00B64AB4"/>
    <w:rsid w:val="00B65D43"/>
    <w:rsid w:val="00B66223"/>
    <w:rsid w:val="00B6641D"/>
    <w:rsid w:val="00B67E37"/>
    <w:rsid w:val="00B733C7"/>
    <w:rsid w:val="00B74299"/>
    <w:rsid w:val="00B772DB"/>
    <w:rsid w:val="00B80664"/>
    <w:rsid w:val="00B817BE"/>
    <w:rsid w:val="00B82122"/>
    <w:rsid w:val="00B822C4"/>
    <w:rsid w:val="00B835A0"/>
    <w:rsid w:val="00B865E1"/>
    <w:rsid w:val="00B90579"/>
    <w:rsid w:val="00B91775"/>
    <w:rsid w:val="00B92411"/>
    <w:rsid w:val="00B9581D"/>
    <w:rsid w:val="00B96F3A"/>
    <w:rsid w:val="00BA0768"/>
    <w:rsid w:val="00BA287C"/>
    <w:rsid w:val="00BA7D41"/>
    <w:rsid w:val="00BB08E2"/>
    <w:rsid w:val="00BB5289"/>
    <w:rsid w:val="00BB645C"/>
    <w:rsid w:val="00BB6B6E"/>
    <w:rsid w:val="00BB766D"/>
    <w:rsid w:val="00BC1EAD"/>
    <w:rsid w:val="00BC222B"/>
    <w:rsid w:val="00BC28C5"/>
    <w:rsid w:val="00BC2FA9"/>
    <w:rsid w:val="00BC34D9"/>
    <w:rsid w:val="00BC49FC"/>
    <w:rsid w:val="00BC5C13"/>
    <w:rsid w:val="00BC64EA"/>
    <w:rsid w:val="00BC7A87"/>
    <w:rsid w:val="00BD1224"/>
    <w:rsid w:val="00BD44AC"/>
    <w:rsid w:val="00BD511C"/>
    <w:rsid w:val="00BD51AA"/>
    <w:rsid w:val="00BD56E9"/>
    <w:rsid w:val="00BD6F56"/>
    <w:rsid w:val="00BD771F"/>
    <w:rsid w:val="00BE5DA2"/>
    <w:rsid w:val="00BE62FE"/>
    <w:rsid w:val="00BE6F13"/>
    <w:rsid w:val="00BF0AC7"/>
    <w:rsid w:val="00BF31F5"/>
    <w:rsid w:val="00BF3795"/>
    <w:rsid w:val="00BF3D38"/>
    <w:rsid w:val="00BF40C4"/>
    <w:rsid w:val="00BF75F3"/>
    <w:rsid w:val="00C00A15"/>
    <w:rsid w:val="00C011FD"/>
    <w:rsid w:val="00C01324"/>
    <w:rsid w:val="00C01F34"/>
    <w:rsid w:val="00C02273"/>
    <w:rsid w:val="00C05552"/>
    <w:rsid w:val="00C0792D"/>
    <w:rsid w:val="00C07E6F"/>
    <w:rsid w:val="00C103DE"/>
    <w:rsid w:val="00C11B07"/>
    <w:rsid w:val="00C11F4A"/>
    <w:rsid w:val="00C14005"/>
    <w:rsid w:val="00C14AD5"/>
    <w:rsid w:val="00C15E66"/>
    <w:rsid w:val="00C16AC6"/>
    <w:rsid w:val="00C206E7"/>
    <w:rsid w:val="00C20F58"/>
    <w:rsid w:val="00C22E2D"/>
    <w:rsid w:val="00C23B3C"/>
    <w:rsid w:val="00C242A8"/>
    <w:rsid w:val="00C3072C"/>
    <w:rsid w:val="00C3171D"/>
    <w:rsid w:val="00C31AE8"/>
    <w:rsid w:val="00C328BE"/>
    <w:rsid w:val="00C3428A"/>
    <w:rsid w:val="00C35186"/>
    <w:rsid w:val="00C4369D"/>
    <w:rsid w:val="00C475B8"/>
    <w:rsid w:val="00C505A2"/>
    <w:rsid w:val="00C537CE"/>
    <w:rsid w:val="00C53D6A"/>
    <w:rsid w:val="00C55935"/>
    <w:rsid w:val="00C618E1"/>
    <w:rsid w:val="00C621F5"/>
    <w:rsid w:val="00C63139"/>
    <w:rsid w:val="00C66ACB"/>
    <w:rsid w:val="00C6763F"/>
    <w:rsid w:val="00C678F1"/>
    <w:rsid w:val="00C70666"/>
    <w:rsid w:val="00C71D5F"/>
    <w:rsid w:val="00C75AD6"/>
    <w:rsid w:val="00C762EE"/>
    <w:rsid w:val="00C76D23"/>
    <w:rsid w:val="00C7762E"/>
    <w:rsid w:val="00C80568"/>
    <w:rsid w:val="00C812A3"/>
    <w:rsid w:val="00C86359"/>
    <w:rsid w:val="00C86452"/>
    <w:rsid w:val="00C931AA"/>
    <w:rsid w:val="00C945AC"/>
    <w:rsid w:val="00C95DED"/>
    <w:rsid w:val="00C96B12"/>
    <w:rsid w:val="00CB137D"/>
    <w:rsid w:val="00CB194A"/>
    <w:rsid w:val="00CB290D"/>
    <w:rsid w:val="00CB2E69"/>
    <w:rsid w:val="00CB370E"/>
    <w:rsid w:val="00CB5D1A"/>
    <w:rsid w:val="00CB6931"/>
    <w:rsid w:val="00CC0B9E"/>
    <w:rsid w:val="00CC5C1A"/>
    <w:rsid w:val="00CC77CA"/>
    <w:rsid w:val="00CD208F"/>
    <w:rsid w:val="00CD372C"/>
    <w:rsid w:val="00CD4267"/>
    <w:rsid w:val="00CD51A5"/>
    <w:rsid w:val="00CD54D0"/>
    <w:rsid w:val="00CE022E"/>
    <w:rsid w:val="00CE0684"/>
    <w:rsid w:val="00CE4970"/>
    <w:rsid w:val="00CE62CA"/>
    <w:rsid w:val="00CE72F7"/>
    <w:rsid w:val="00CE7EA6"/>
    <w:rsid w:val="00CF3598"/>
    <w:rsid w:val="00CF7B5B"/>
    <w:rsid w:val="00CF7EBF"/>
    <w:rsid w:val="00D02568"/>
    <w:rsid w:val="00D03E2F"/>
    <w:rsid w:val="00D06658"/>
    <w:rsid w:val="00D13595"/>
    <w:rsid w:val="00D1484D"/>
    <w:rsid w:val="00D165C3"/>
    <w:rsid w:val="00D20091"/>
    <w:rsid w:val="00D23D7E"/>
    <w:rsid w:val="00D2600C"/>
    <w:rsid w:val="00D26AF9"/>
    <w:rsid w:val="00D26EA7"/>
    <w:rsid w:val="00D2754C"/>
    <w:rsid w:val="00D2759A"/>
    <w:rsid w:val="00D3054D"/>
    <w:rsid w:val="00D32E42"/>
    <w:rsid w:val="00D341BD"/>
    <w:rsid w:val="00D34D90"/>
    <w:rsid w:val="00D3658C"/>
    <w:rsid w:val="00D3670D"/>
    <w:rsid w:val="00D41F1B"/>
    <w:rsid w:val="00D44D1C"/>
    <w:rsid w:val="00D46288"/>
    <w:rsid w:val="00D5234B"/>
    <w:rsid w:val="00D5341C"/>
    <w:rsid w:val="00D5766C"/>
    <w:rsid w:val="00D6129C"/>
    <w:rsid w:val="00D6182D"/>
    <w:rsid w:val="00D70B1F"/>
    <w:rsid w:val="00D747F6"/>
    <w:rsid w:val="00D76142"/>
    <w:rsid w:val="00D7692C"/>
    <w:rsid w:val="00D77569"/>
    <w:rsid w:val="00D8380A"/>
    <w:rsid w:val="00D841ED"/>
    <w:rsid w:val="00D84942"/>
    <w:rsid w:val="00D87072"/>
    <w:rsid w:val="00D91800"/>
    <w:rsid w:val="00D92C24"/>
    <w:rsid w:val="00DA17DA"/>
    <w:rsid w:val="00DA1D68"/>
    <w:rsid w:val="00DA3672"/>
    <w:rsid w:val="00DA3C89"/>
    <w:rsid w:val="00DA3CCB"/>
    <w:rsid w:val="00DA465F"/>
    <w:rsid w:val="00DA4C1C"/>
    <w:rsid w:val="00DB1338"/>
    <w:rsid w:val="00DB564A"/>
    <w:rsid w:val="00DB5F5C"/>
    <w:rsid w:val="00DC06D1"/>
    <w:rsid w:val="00DC1A3C"/>
    <w:rsid w:val="00DC2B4A"/>
    <w:rsid w:val="00DC5A2E"/>
    <w:rsid w:val="00DC6642"/>
    <w:rsid w:val="00DD089B"/>
    <w:rsid w:val="00DD1719"/>
    <w:rsid w:val="00DD1E41"/>
    <w:rsid w:val="00DD21D7"/>
    <w:rsid w:val="00DD296F"/>
    <w:rsid w:val="00DD3D83"/>
    <w:rsid w:val="00DD3F86"/>
    <w:rsid w:val="00DD47EA"/>
    <w:rsid w:val="00DD54B2"/>
    <w:rsid w:val="00DD54BE"/>
    <w:rsid w:val="00DD69A6"/>
    <w:rsid w:val="00DD7055"/>
    <w:rsid w:val="00DE3A4D"/>
    <w:rsid w:val="00DE5069"/>
    <w:rsid w:val="00DE5E09"/>
    <w:rsid w:val="00DF0191"/>
    <w:rsid w:val="00DF169D"/>
    <w:rsid w:val="00DF3451"/>
    <w:rsid w:val="00E00136"/>
    <w:rsid w:val="00E04067"/>
    <w:rsid w:val="00E0474D"/>
    <w:rsid w:val="00E10EDB"/>
    <w:rsid w:val="00E1438D"/>
    <w:rsid w:val="00E20E4D"/>
    <w:rsid w:val="00E21683"/>
    <w:rsid w:val="00E22C89"/>
    <w:rsid w:val="00E306CB"/>
    <w:rsid w:val="00E30B8A"/>
    <w:rsid w:val="00E3255D"/>
    <w:rsid w:val="00E351E9"/>
    <w:rsid w:val="00E35BE7"/>
    <w:rsid w:val="00E35D37"/>
    <w:rsid w:val="00E36D8B"/>
    <w:rsid w:val="00E371C2"/>
    <w:rsid w:val="00E3740D"/>
    <w:rsid w:val="00E47A43"/>
    <w:rsid w:val="00E50721"/>
    <w:rsid w:val="00E515C7"/>
    <w:rsid w:val="00E51636"/>
    <w:rsid w:val="00E54B79"/>
    <w:rsid w:val="00E54BA9"/>
    <w:rsid w:val="00E556C5"/>
    <w:rsid w:val="00E5752E"/>
    <w:rsid w:val="00E57757"/>
    <w:rsid w:val="00E61677"/>
    <w:rsid w:val="00E6196B"/>
    <w:rsid w:val="00E61F95"/>
    <w:rsid w:val="00E6457B"/>
    <w:rsid w:val="00E703B6"/>
    <w:rsid w:val="00E70AAB"/>
    <w:rsid w:val="00E712FE"/>
    <w:rsid w:val="00E71714"/>
    <w:rsid w:val="00E74D28"/>
    <w:rsid w:val="00E753C0"/>
    <w:rsid w:val="00E753DC"/>
    <w:rsid w:val="00E77292"/>
    <w:rsid w:val="00E80797"/>
    <w:rsid w:val="00E815BB"/>
    <w:rsid w:val="00E82751"/>
    <w:rsid w:val="00E827FC"/>
    <w:rsid w:val="00E8576C"/>
    <w:rsid w:val="00E92C01"/>
    <w:rsid w:val="00E93E16"/>
    <w:rsid w:val="00E94083"/>
    <w:rsid w:val="00E9565A"/>
    <w:rsid w:val="00E9574E"/>
    <w:rsid w:val="00E958B1"/>
    <w:rsid w:val="00E95DCD"/>
    <w:rsid w:val="00E963E6"/>
    <w:rsid w:val="00E96937"/>
    <w:rsid w:val="00E96DFC"/>
    <w:rsid w:val="00E96FEE"/>
    <w:rsid w:val="00E979D9"/>
    <w:rsid w:val="00EA160A"/>
    <w:rsid w:val="00EA2CF0"/>
    <w:rsid w:val="00EA3053"/>
    <w:rsid w:val="00EA395D"/>
    <w:rsid w:val="00EA472D"/>
    <w:rsid w:val="00EA6005"/>
    <w:rsid w:val="00EA6391"/>
    <w:rsid w:val="00EA692F"/>
    <w:rsid w:val="00EA7DD5"/>
    <w:rsid w:val="00EB02BE"/>
    <w:rsid w:val="00EB193D"/>
    <w:rsid w:val="00EB234B"/>
    <w:rsid w:val="00EB3181"/>
    <w:rsid w:val="00EB3BA2"/>
    <w:rsid w:val="00EB534C"/>
    <w:rsid w:val="00EC0329"/>
    <w:rsid w:val="00EC085B"/>
    <w:rsid w:val="00EC0B43"/>
    <w:rsid w:val="00EC1FC6"/>
    <w:rsid w:val="00EC2B9D"/>
    <w:rsid w:val="00EC3E44"/>
    <w:rsid w:val="00EC5BAC"/>
    <w:rsid w:val="00EC6D9B"/>
    <w:rsid w:val="00EC75FE"/>
    <w:rsid w:val="00ED26AB"/>
    <w:rsid w:val="00ED2865"/>
    <w:rsid w:val="00ED2AD0"/>
    <w:rsid w:val="00ED34BC"/>
    <w:rsid w:val="00ED481C"/>
    <w:rsid w:val="00ED7B1B"/>
    <w:rsid w:val="00EE0E78"/>
    <w:rsid w:val="00EE52D5"/>
    <w:rsid w:val="00EE64C0"/>
    <w:rsid w:val="00EE782D"/>
    <w:rsid w:val="00EE7AC8"/>
    <w:rsid w:val="00EE7FCF"/>
    <w:rsid w:val="00EF28D3"/>
    <w:rsid w:val="00EF3322"/>
    <w:rsid w:val="00EF3D23"/>
    <w:rsid w:val="00F014F0"/>
    <w:rsid w:val="00F01F6D"/>
    <w:rsid w:val="00F02098"/>
    <w:rsid w:val="00F02C2D"/>
    <w:rsid w:val="00F034A4"/>
    <w:rsid w:val="00F0448E"/>
    <w:rsid w:val="00F047A5"/>
    <w:rsid w:val="00F0513B"/>
    <w:rsid w:val="00F105FD"/>
    <w:rsid w:val="00F10EAC"/>
    <w:rsid w:val="00F12450"/>
    <w:rsid w:val="00F13641"/>
    <w:rsid w:val="00F14EB4"/>
    <w:rsid w:val="00F17806"/>
    <w:rsid w:val="00F2021D"/>
    <w:rsid w:val="00F20CD7"/>
    <w:rsid w:val="00F227D4"/>
    <w:rsid w:val="00F23C94"/>
    <w:rsid w:val="00F253E0"/>
    <w:rsid w:val="00F30878"/>
    <w:rsid w:val="00F33D99"/>
    <w:rsid w:val="00F34E2C"/>
    <w:rsid w:val="00F37E83"/>
    <w:rsid w:val="00F4144D"/>
    <w:rsid w:val="00F42C81"/>
    <w:rsid w:val="00F43623"/>
    <w:rsid w:val="00F43BEB"/>
    <w:rsid w:val="00F44609"/>
    <w:rsid w:val="00F44E84"/>
    <w:rsid w:val="00F45E90"/>
    <w:rsid w:val="00F50394"/>
    <w:rsid w:val="00F5409F"/>
    <w:rsid w:val="00F54CE3"/>
    <w:rsid w:val="00F5662D"/>
    <w:rsid w:val="00F56838"/>
    <w:rsid w:val="00F56B53"/>
    <w:rsid w:val="00F57066"/>
    <w:rsid w:val="00F608CF"/>
    <w:rsid w:val="00F61651"/>
    <w:rsid w:val="00F619CF"/>
    <w:rsid w:val="00F62BCD"/>
    <w:rsid w:val="00F64F87"/>
    <w:rsid w:val="00F6541D"/>
    <w:rsid w:val="00F702F8"/>
    <w:rsid w:val="00F714DD"/>
    <w:rsid w:val="00F73949"/>
    <w:rsid w:val="00F73FAE"/>
    <w:rsid w:val="00F7546C"/>
    <w:rsid w:val="00F754A0"/>
    <w:rsid w:val="00F763AE"/>
    <w:rsid w:val="00F76A1A"/>
    <w:rsid w:val="00F80FCE"/>
    <w:rsid w:val="00F82E9D"/>
    <w:rsid w:val="00F832F4"/>
    <w:rsid w:val="00F85591"/>
    <w:rsid w:val="00F90FC0"/>
    <w:rsid w:val="00F91958"/>
    <w:rsid w:val="00F928C1"/>
    <w:rsid w:val="00F92CF0"/>
    <w:rsid w:val="00F934D9"/>
    <w:rsid w:val="00F957C6"/>
    <w:rsid w:val="00F95C45"/>
    <w:rsid w:val="00F95FEC"/>
    <w:rsid w:val="00F9626F"/>
    <w:rsid w:val="00F9682E"/>
    <w:rsid w:val="00F97200"/>
    <w:rsid w:val="00FA2BF3"/>
    <w:rsid w:val="00FA4DC3"/>
    <w:rsid w:val="00FA6801"/>
    <w:rsid w:val="00FB1BE4"/>
    <w:rsid w:val="00FB28B8"/>
    <w:rsid w:val="00FB2F10"/>
    <w:rsid w:val="00FB4C9B"/>
    <w:rsid w:val="00FB5D29"/>
    <w:rsid w:val="00FB6979"/>
    <w:rsid w:val="00FB735F"/>
    <w:rsid w:val="00FC12C5"/>
    <w:rsid w:val="00FC221C"/>
    <w:rsid w:val="00FC328A"/>
    <w:rsid w:val="00FC5A69"/>
    <w:rsid w:val="00FD1DC9"/>
    <w:rsid w:val="00FD1F05"/>
    <w:rsid w:val="00FD3192"/>
    <w:rsid w:val="00FD3E6C"/>
    <w:rsid w:val="00FD4EB2"/>
    <w:rsid w:val="00FD5093"/>
    <w:rsid w:val="00FD5782"/>
    <w:rsid w:val="00FD61AA"/>
    <w:rsid w:val="00FD6AE7"/>
    <w:rsid w:val="00FD7152"/>
    <w:rsid w:val="00FD7312"/>
    <w:rsid w:val="00FE44F9"/>
    <w:rsid w:val="00FF172A"/>
    <w:rsid w:val="00FF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90345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421D66"/>
    <w:pPr>
      <w:spacing w:after="120"/>
    </w:pPr>
    <w:rPr>
      <w:rFonts w:ascii="Arial" w:hAnsi="Arial"/>
      <w:szCs w:val="24"/>
    </w:rPr>
  </w:style>
  <w:style w:type="paragraph" w:styleId="1">
    <w:name w:val="heading 1"/>
    <w:basedOn w:val="a"/>
    <w:next w:val="a"/>
    <w:qFormat/>
    <w:rsid w:val="00421D66"/>
    <w:pPr>
      <w:keepNext/>
      <w:numPr>
        <w:numId w:val="2"/>
      </w:numPr>
      <w:spacing w:before="120" w:line="360" w:lineRule="auto"/>
      <w:outlineLvl w:val="0"/>
    </w:pPr>
    <w:rPr>
      <w:rFonts w:eastAsia="黑体" w:cs="Arial"/>
      <w:sz w:val="28"/>
      <w:szCs w:val="40"/>
      <w:lang w:val="en-GB"/>
    </w:rPr>
  </w:style>
  <w:style w:type="paragraph" w:styleId="2">
    <w:name w:val="heading 2"/>
    <w:basedOn w:val="a"/>
    <w:next w:val="a"/>
    <w:qFormat/>
    <w:rsid w:val="00421D66"/>
    <w:pPr>
      <w:keepNext/>
      <w:numPr>
        <w:ilvl w:val="1"/>
        <w:numId w:val="2"/>
      </w:numPr>
      <w:spacing w:before="240" w:after="60"/>
      <w:outlineLvl w:val="1"/>
    </w:pPr>
    <w:rPr>
      <w:rFonts w:eastAsia="黑体" w:cs="Arial"/>
      <w:sz w:val="28"/>
      <w:szCs w:val="28"/>
      <w:lang w:val="en-GB"/>
    </w:rPr>
  </w:style>
  <w:style w:type="paragraph" w:styleId="30">
    <w:name w:val="heading 3"/>
    <w:basedOn w:val="a"/>
    <w:next w:val="a"/>
    <w:qFormat/>
    <w:rsid w:val="00421D66"/>
    <w:pPr>
      <w:keepNext/>
      <w:numPr>
        <w:ilvl w:val="2"/>
        <w:numId w:val="2"/>
      </w:numPr>
      <w:shd w:val="solid" w:color="FFFFFF" w:fill="FFFFFF"/>
      <w:spacing w:before="240"/>
      <w:outlineLvl w:val="2"/>
    </w:pPr>
    <w:rPr>
      <w:rFonts w:eastAsia="黑体" w:cs="Arial"/>
      <w:bCs/>
      <w:sz w:val="24"/>
      <w:lang w:val="en-GB"/>
    </w:rPr>
  </w:style>
  <w:style w:type="paragraph" w:styleId="4">
    <w:name w:val="heading 4"/>
    <w:basedOn w:val="a"/>
    <w:next w:val="a"/>
    <w:qFormat/>
    <w:rsid w:val="00421D66"/>
    <w:pPr>
      <w:keepNext/>
      <w:numPr>
        <w:ilvl w:val="3"/>
        <w:numId w:val="2"/>
      </w:numPr>
      <w:spacing w:before="240"/>
      <w:outlineLvl w:val="3"/>
    </w:pPr>
    <w:rPr>
      <w:rFonts w:cs="Arial"/>
      <w:b/>
      <w:bCs/>
      <w:i/>
      <w:iCs/>
      <w:lang w:val="en-GB"/>
    </w:rPr>
  </w:style>
  <w:style w:type="paragraph" w:styleId="5">
    <w:name w:val="heading 5"/>
    <w:basedOn w:val="a"/>
    <w:next w:val="a"/>
    <w:qFormat/>
    <w:rsid w:val="00421D66"/>
    <w:pPr>
      <w:keepNext/>
      <w:numPr>
        <w:ilvl w:val="4"/>
        <w:numId w:val="2"/>
      </w:numPr>
      <w:outlineLvl w:val="4"/>
    </w:pPr>
    <w:rPr>
      <w:b/>
      <w:bCs/>
    </w:rPr>
  </w:style>
  <w:style w:type="paragraph" w:styleId="6">
    <w:name w:val="heading 6"/>
    <w:basedOn w:val="a"/>
    <w:next w:val="a"/>
    <w:qFormat/>
    <w:rsid w:val="00421D66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7">
    <w:name w:val="heading 7"/>
    <w:basedOn w:val="a"/>
    <w:next w:val="a"/>
    <w:qFormat/>
    <w:rsid w:val="00421D66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</w:rPr>
  </w:style>
  <w:style w:type="paragraph" w:styleId="8">
    <w:name w:val="heading 8"/>
    <w:basedOn w:val="a"/>
    <w:next w:val="a"/>
    <w:qFormat/>
    <w:rsid w:val="00421D66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9">
    <w:name w:val="heading 9"/>
    <w:basedOn w:val="a"/>
    <w:next w:val="a"/>
    <w:qFormat/>
    <w:rsid w:val="00421D66"/>
    <w:pPr>
      <w:numPr>
        <w:ilvl w:val="8"/>
        <w:numId w:val="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sid w:val="009F0859"/>
    <w:pPr>
      <w:tabs>
        <w:tab w:val="left" w:pos="480"/>
        <w:tab w:val="right" w:leader="dot" w:pos="9000"/>
      </w:tabs>
      <w:ind w:rightChars="754" w:right="1508"/>
    </w:pPr>
  </w:style>
  <w:style w:type="paragraph" w:styleId="20">
    <w:name w:val="toc 2"/>
    <w:basedOn w:val="a"/>
    <w:next w:val="a"/>
    <w:autoRedefine/>
    <w:semiHidden/>
    <w:rsid w:val="00421D66"/>
    <w:pPr>
      <w:ind w:left="240"/>
    </w:pPr>
  </w:style>
  <w:style w:type="paragraph" w:styleId="31">
    <w:name w:val="toc 3"/>
    <w:basedOn w:val="a"/>
    <w:next w:val="a"/>
    <w:autoRedefine/>
    <w:semiHidden/>
    <w:rsid w:val="00421D66"/>
    <w:pPr>
      <w:ind w:left="480"/>
    </w:pPr>
  </w:style>
  <w:style w:type="paragraph" w:styleId="40">
    <w:name w:val="toc 4"/>
    <w:basedOn w:val="a"/>
    <w:next w:val="a"/>
    <w:autoRedefine/>
    <w:semiHidden/>
    <w:rsid w:val="00421D66"/>
    <w:pPr>
      <w:ind w:left="720"/>
    </w:pPr>
  </w:style>
  <w:style w:type="paragraph" w:styleId="50">
    <w:name w:val="toc 5"/>
    <w:basedOn w:val="a"/>
    <w:next w:val="a"/>
    <w:autoRedefine/>
    <w:semiHidden/>
    <w:rsid w:val="00421D66"/>
    <w:pPr>
      <w:ind w:left="960"/>
    </w:pPr>
  </w:style>
  <w:style w:type="paragraph" w:styleId="60">
    <w:name w:val="toc 6"/>
    <w:basedOn w:val="a"/>
    <w:next w:val="a"/>
    <w:autoRedefine/>
    <w:semiHidden/>
    <w:rsid w:val="00421D66"/>
    <w:pPr>
      <w:ind w:left="1200"/>
    </w:pPr>
  </w:style>
  <w:style w:type="paragraph" w:styleId="70">
    <w:name w:val="toc 7"/>
    <w:basedOn w:val="a"/>
    <w:next w:val="a"/>
    <w:autoRedefine/>
    <w:semiHidden/>
    <w:rsid w:val="00421D66"/>
    <w:pPr>
      <w:ind w:left="1440"/>
    </w:pPr>
  </w:style>
  <w:style w:type="paragraph" w:styleId="80">
    <w:name w:val="toc 8"/>
    <w:basedOn w:val="a"/>
    <w:next w:val="a"/>
    <w:autoRedefine/>
    <w:semiHidden/>
    <w:rsid w:val="00421D66"/>
    <w:pPr>
      <w:ind w:left="1680"/>
    </w:pPr>
  </w:style>
  <w:style w:type="paragraph" w:styleId="90">
    <w:name w:val="toc 9"/>
    <w:basedOn w:val="a"/>
    <w:next w:val="a"/>
    <w:autoRedefine/>
    <w:semiHidden/>
    <w:rsid w:val="00421D66"/>
    <w:pPr>
      <w:ind w:left="1920"/>
    </w:pPr>
  </w:style>
  <w:style w:type="character" w:styleId="a3">
    <w:name w:val="Hyperlink"/>
    <w:rsid w:val="00421D66"/>
    <w:rPr>
      <w:color w:val="0000FF"/>
      <w:u w:val="single"/>
    </w:rPr>
  </w:style>
  <w:style w:type="paragraph" w:styleId="a4">
    <w:name w:val="footnote text"/>
    <w:basedOn w:val="a"/>
    <w:semiHidden/>
    <w:rsid w:val="00421D66"/>
    <w:rPr>
      <w:szCs w:val="20"/>
    </w:rPr>
  </w:style>
  <w:style w:type="character" w:styleId="a5">
    <w:name w:val="footnote reference"/>
    <w:semiHidden/>
    <w:rsid w:val="00421D66"/>
    <w:rPr>
      <w:vertAlign w:val="superscript"/>
    </w:rPr>
  </w:style>
  <w:style w:type="paragraph" w:styleId="a6">
    <w:name w:val="caption"/>
    <w:basedOn w:val="a"/>
    <w:next w:val="a"/>
    <w:qFormat/>
    <w:rsid w:val="00421D66"/>
    <w:pPr>
      <w:spacing w:before="120"/>
    </w:pPr>
    <w:rPr>
      <w:b/>
      <w:bCs/>
      <w:szCs w:val="20"/>
    </w:rPr>
  </w:style>
  <w:style w:type="paragraph" w:styleId="a7">
    <w:name w:val="header"/>
    <w:basedOn w:val="a"/>
    <w:rsid w:val="00421D66"/>
    <w:pPr>
      <w:tabs>
        <w:tab w:val="center" w:pos="4320"/>
        <w:tab w:val="right" w:pos="8640"/>
      </w:tabs>
    </w:pPr>
  </w:style>
  <w:style w:type="paragraph" w:styleId="a8">
    <w:name w:val="footer"/>
    <w:basedOn w:val="a"/>
    <w:link w:val="a9"/>
    <w:uiPriority w:val="99"/>
    <w:rsid w:val="00421D66"/>
    <w:pPr>
      <w:tabs>
        <w:tab w:val="center" w:pos="4320"/>
        <w:tab w:val="right" w:pos="8640"/>
      </w:tabs>
    </w:pPr>
  </w:style>
  <w:style w:type="character" w:styleId="aa">
    <w:name w:val="page number"/>
    <w:basedOn w:val="a0"/>
    <w:rsid w:val="00421D66"/>
  </w:style>
  <w:style w:type="paragraph" w:styleId="ab">
    <w:name w:val="Date"/>
    <w:basedOn w:val="a"/>
    <w:next w:val="a"/>
    <w:rsid w:val="00421D66"/>
  </w:style>
  <w:style w:type="character" w:styleId="ac">
    <w:name w:val="FollowedHyperlink"/>
    <w:rsid w:val="00421D66"/>
    <w:rPr>
      <w:color w:val="800080"/>
      <w:u w:val="single"/>
    </w:rPr>
  </w:style>
  <w:style w:type="paragraph" w:styleId="ad">
    <w:name w:val="Title"/>
    <w:basedOn w:val="a"/>
    <w:link w:val="ae"/>
    <w:uiPriority w:val="99"/>
    <w:qFormat/>
    <w:rsid w:val="00421D66"/>
    <w:pPr>
      <w:spacing w:before="240" w:after="60"/>
      <w:jc w:val="center"/>
    </w:pPr>
    <w:rPr>
      <w:rFonts w:eastAsia="Times New Roman"/>
      <w:b/>
      <w:noProof/>
      <w:kern w:val="28"/>
      <w:sz w:val="32"/>
      <w:szCs w:val="20"/>
      <w:lang w:val="de-AT" w:eastAsia="de-DE"/>
    </w:rPr>
  </w:style>
  <w:style w:type="paragraph" w:styleId="3">
    <w:name w:val="Body Text 3"/>
    <w:basedOn w:val="a"/>
    <w:rsid w:val="00421D66"/>
    <w:pPr>
      <w:numPr>
        <w:numId w:val="1"/>
      </w:numPr>
      <w:spacing w:line="300" w:lineRule="auto"/>
      <w:jc w:val="both"/>
    </w:pPr>
    <w:rPr>
      <w:rFonts w:ascii="TKTypeRegular" w:hAnsi="TKTypeRegular"/>
      <w:sz w:val="24"/>
      <w:lang w:val="en-GB" w:eastAsia="en-US"/>
    </w:rPr>
  </w:style>
  <w:style w:type="paragraph" w:styleId="af">
    <w:name w:val="Body Text"/>
    <w:basedOn w:val="a"/>
    <w:link w:val="af0"/>
    <w:uiPriority w:val="99"/>
    <w:rsid w:val="00421D66"/>
    <w:pPr>
      <w:spacing w:line="300" w:lineRule="auto"/>
      <w:ind w:firstLine="547"/>
    </w:pPr>
    <w:rPr>
      <w:sz w:val="24"/>
      <w:szCs w:val="20"/>
    </w:rPr>
  </w:style>
  <w:style w:type="paragraph" w:customStyle="1" w:styleId="af1">
    <w:name w:val="缺省文本"/>
    <w:basedOn w:val="a"/>
    <w:rsid w:val="00421D66"/>
    <w:pPr>
      <w:widowControl w:val="0"/>
      <w:autoSpaceDE w:val="0"/>
      <w:autoSpaceDN w:val="0"/>
      <w:adjustRightInd w:val="0"/>
      <w:spacing w:after="0"/>
    </w:pPr>
    <w:rPr>
      <w:rFonts w:ascii="Times New Roman" w:hAnsi="Times New Roman"/>
      <w:sz w:val="24"/>
      <w:szCs w:val="20"/>
    </w:rPr>
  </w:style>
  <w:style w:type="paragraph" w:styleId="af2">
    <w:name w:val="Normal (Web)"/>
    <w:basedOn w:val="a"/>
    <w:rsid w:val="00421D66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24"/>
      <w:lang w:eastAsia="en-US"/>
    </w:rPr>
  </w:style>
  <w:style w:type="paragraph" w:styleId="21">
    <w:name w:val="Body Text 2"/>
    <w:basedOn w:val="a"/>
    <w:rsid w:val="00421D66"/>
    <w:pPr>
      <w:spacing w:line="300" w:lineRule="auto"/>
    </w:pPr>
    <w:rPr>
      <w:color w:val="000000"/>
      <w:sz w:val="24"/>
    </w:rPr>
  </w:style>
  <w:style w:type="character" w:styleId="af3">
    <w:name w:val="annotation reference"/>
    <w:semiHidden/>
    <w:rsid w:val="00421D66"/>
    <w:rPr>
      <w:sz w:val="21"/>
      <w:szCs w:val="21"/>
    </w:rPr>
  </w:style>
  <w:style w:type="paragraph" w:styleId="af4">
    <w:name w:val="annotation text"/>
    <w:basedOn w:val="a"/>
    <w:semiHidden/>
    <w:rsid w:val="00421D66"/>
  </w:style>
  <w:style w:type="paragraph" w:customStyle="1" w:styleId="Informal1">
    <w:name w:val="Informal1"/>
    <w:rsid w:val="00421D66"/>
    <w:pPr>
      <w:spacing w:before="60" w:after="60"/>
    </w:pPr>
    <w:rPr>
      <w:noProof/>
      <w:lang w:eastAsia="en-US"/>
    </w:rPr>
  </w:style>
  <w:style w:type="paragraph" w:customStyle="1" w:styleId="Tableau">
    <w:name w:val="Tableau"/>
    <w:basedOn w:val="a"/>
    <w:rsid w:val="00421D66"/>
    <w:pPr>
      <w:widowControl w:val="0"/>
      <w:spacing w:before="60" w:after="60"/>
      <w:jc w:val="both"/>
    </w:pPr>
    <w:rPr>
      <w:snapToGrid w:val="0"/>
      <w:szCs w:val="20"/>
      <w:lang w:val="fr-FR" w:eastAsia="fr-FR"/>
    </w:rPr>
  </w:style>
  <w:style w:type="paragraph" w:customStyle="1" w:styleId="text">
    <w:name w:val="text"/>
    <w:basedOn w:val="a"/>
    <w:rsid w:val="00421D66"/>
    <w:pPr>
      <w:widowControl w:val="0"/>
      <w:spacing w:after="0" w:line="360" w:lineRule="auto"/>
      <w:jc w:val="both"/>
    </w:pPr>
    <w:rPr>
      <w:rFonts w:ascii="Times New Roman" w:hAnsi="Times New Roman"/>
      <w:kern w:val="2"/>
      <w:sz w:val="18"/>
    </w:rPr>
  </w:style>
  <w:style w:type="paragraph" w:customStyle="1" w:styleId="Table1">
    <w:name w:val="Table1"/>
    <w:basedOn w:val="a"/>
    <w:rsid w:val="00022D33"/>
    <w:pPr>
      <w:overflowPunct w:val="0"/>
      <w:autoSpaceDE w:val="0"/>
      <w:autoSpaceDN w:val="0"/>
      <w:adjustRightInd w:val="0"/>
      <w:spacing w:after="0"/>
      <w:textAlignment w:val="baseline"/>
    </w:pPr>
    <w:rPr>
      <w:b/>
      <w:i/>
      <w:color w:val="000000"/>
      <w:szCs w:val="20"/>
    </w:rPr>
  </w:style>
  <w:style w:type="paragraph" w:customStyle="1" w:styleId="Table1Input">
    <w:name w:val="Table1 Input"/>
    <w:basedOn w:val="Table1"/>
    <w:rsid w:val="00022D33"/>
    <w:rPr>
      <w:color w:val="FF0000"/>
    </w:rPr>
  </w:style>
  <w:style w:type="paragraph" w:customStyle="1" w:styleId="NormalComment">
    <w:name w:val="Normal Comment"/>
    <w:basedOn w:val="a"/>
    <w:rsid w:val="00DD3D83"/>
    <w:pPr>
      <w:overflowPunct w:val="0"/>
      <w:autoSpaceDE w:val="0"/>
      <w:autoSpaceDN w:val="0"/>
      <w:adjustRightInd w:val="0"/>
      <w:spacing w:after="0"/>
      <w:textAlignment w:val="baseline"/>
    </w:pPr>
    <w:rPr>
      <w:color w:val="FF0000"/>
      <w:szCs w:val="20"/>
    </w:rPr>
  </w:style>
  <w:style w:type="paragraph" w:styleId="af5">
    <w:name w:val="Balloon Text"/>
    <w:basedOn w:val="a"/>
    <w:semiHidden/>
    <w:rsid w:val="00DD3D83"/>
    <w:rPr>
      <w:sz w:val="18"/>
      <w:szCs w:val="18"/>
    </w:rPr>
  </w:style>
  <w:style w:type="paragraph" w:customStyle="1" w:styleId="BodyText1">
    <w:name w:val="Body Text 1"/>
    <w:basedOn w:val="af"/>
    <w:rsid w:val="00393463"/>
    <w:pPr>
      <w:spacing w:before="60" w:after="60" w:line="240" w:lineRule="auto"/>
      <w:ind w:left="851" w:firstLine="0"/>
    </w:pPr>
    <w:rPr>
      <w:rFonts w:eastAsia="Times New Roman"/>
      <w:sz w:val="22"/>
    </w:rPr>
  </w:style>
  <w:style w:type="table" w:styleId="af6">
    <w:name w:val="Table Grid"/>
    <w:basedOn w:val="a1"/>
    <w:rsid w:val="0098320E"/>
    <w:pPr>
      <w:spacing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Document Map"/>
    <w:basedOn w:val="a"/>
    <w:link w:val="af8"/>
    <w:rsid w:val="002509BE"/>
    <w:rPr>
      <w:rFonts w:ascii="宋体"/>
      <w:sz w:val="18"/>
      <w:szCs w:val="18"/>
    </w:rPr>
  </w:style>
  <w:style w:type="character" w:customStyle="1" w:styleId="af8">
    <w:name w:val="文档结构图字符"/>
    <w:link w:val="af7"/>
    <w:rsid w:val="002509BE"/>
    <w:rPr>
      <w:rFonts w:ascii="宋体" w:hAnsi="Arial"/>
      <w:sz w:val="18"/>
      <w:szCs w:val="18"/>
    </w:rPr>
  </w:style>
  <w:style w:type="character" w:customStyle="1" w:styleId="ae">
    <w:name w:val="标题字符"/>
    <w:link w:val="ad"/>
    <w:uiPriority w:val="99"/>
    <w:locked/>
    <w:rsid w:val="00B20FC7"/>
    <w:rPr>
      <w:rFonts w:ascii="Arial" w:eastAsia="Times New Roman" w:hAnsi="Arial"/>
      <w:b/>
      <w:noProof/>
      <w:kern w:val="28"/>
      <w:sz w:val="32"/>
      <w:lang w:val="de-AT" w:eastAsia="de-DE"/>
    </w:rPr>
  </w:style>
  <w:style w:type="character" w:customStyle="1" w:styleId="af0">
    <w:name w:val="正文文本字符"/>
    <w:link w:val="af"/>
    <w:uiPriority w:val="99"/>
    <w:locked/>
    <w:rsid w:val="00B20FC7"/>
    <w:rPr>
      <w:rFonts w:ascii="Arial" w:hAnsi="Arial"/>
      <w:sz w:val="24"/>
    </w:rPr>
  </w:style>
  <w:style w:type="character" w:customStyle="1" w:styleId="a9">
    <w:name w:val="页脚字符"/>
    <w:basedOn w:val="a0"/>
    <w:link w:val="a8"/>
    <w:uiPriority w:val="99"/>
    <w:rsid w:val="002641CA"/>
    <w:rPr>
      <w:rFonts w:ascii="Arial" w:hAnsi="Arial"/>
      <w:szCs w:val="24"/>
    </w:rPr>
  </w:style>
  <w:style w:type="paragraph" w:styleId="af9">
    <w:name w:val="No Spacing"/>
    <w:uiPriority w:val="1"/>
    <w:qFormat/>
    <w:rsid w:val="004F113D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3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i021110\Desktop\DPCA\BP\Document_Template\&#19994;&#21153;&#34013;&#22270;-&#20998;&#27169;&#22359;&#25551;&#3684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Settings\i021110\Desktop\DPCA\BP\Document_Template\业务蓝图-分模块描述.dot</Template>
  <TotalTime>1</TotalTime>
  <Pages>3</Pages>
  <Words>214</Words>
  <Characters>1226</Characters>
  <Application>Microsoft Macintosh Word</Application>
  <DocSecurity>0</DocSecurity>
  <Lines>10</Lines>
  <Paragraphs>2</Paragraphs>
  <ScaleCrop>false</ScaleCrop>
  <Company>SAP</Company>
  <LinksUpToDate>false</LinksUpToDate>
  <CharactersWithSpaces>1438</CharactersWithSpaces>
  <SharedDoc>false</SharedDoc>
  <HLinks>
    <vt:vector size="78" baseType="variant">
      <vt:variant>
        <vt:i4>1310776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_Toc258421037</vt:lpwstr>
      </vt:variant>
      <vt:variant>
        <vt:i4>1310776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_Toc258421036</vt:lpwstr>
      </vt:variant>
      <vt:variant>
        <vt:i4>1310776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_Toc258421035</vt:lpwstr>
      </vt:variant>
      <vt:variant>
        <vt:i4>1310776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_Toc258421034</vt:lpwstr>
      </vt:variant>
      <vt:variant>
        <vt:i4>1310776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_Toc258421033</vt:lpwstr>
      </vt:variant>
      <vt:variant>
        <vt:i4>1310776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_Toc258421032</vt:lpwstr>
      </vt:variant>
      <vt:variant>
        <vt:i4>1310776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_Toc258421031</vt:lpwstr>
      </vt:variant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_Toc258421030</vt:lpwstr>
      </vt:variant>
      <vt:variant>
        <vt:i4>1376312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_Toc258421029</vt:lpwstr>
      </vt:variant>
      <vt:variant>
        <vt:i4>1376312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_Toc258421028</vt:lpwstr>
      </vt:variant>
      <vt:variant>
        <vt:i4>1376312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_Toc258421027</vt:lpwstr>
      </vt:variant>
      <vt:variant>
        <vt:i4>1376312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_Toc258421026</vt:lpwstr>
      </vt:variant>
      <vt:variant>
        <vt:i4>1376312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_Toc258421025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 blueprint</dc:title>
  <dc:creator>I021110</dc:creator>
  <cp:lastModifiedBy>陈力杰</cp:lastModifiedBy>
  <cp:revision>2</cp:revision>
  <cp:lastPrinted>2012-07-24T00:50:00Z</cp:lastPrinted>
  <dcterms:created xsi:type="dcterms:W3CDTF">2017-11-15T03:24:00Z</dcterms:created>
  <dcterms:modified xsi:type="dcterms:W3CDTF">2017-11-15T03:24:00Z</dcterms:modified>
</cp:coreProperties>
</file>