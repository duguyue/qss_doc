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07286" w14:textId="77777777" w:rsidR="00A07863" w:rsidRDefault="00A07863" w:rsidP="00A07863">
      <w:pPr>
        <w:ind w:left="840"/>
        <w:jc w:val="center"/>
        <w:rPr>
          <w:rFonts w:ascii="楷体_GB2312" w:eastAsia="楷体_GB2312" w:hAnsi="宋体" w:hint="eastAsia"/>
          <w:b/>
          <w:spacing w:val="20"/>
          <w:sz w:val="52"/>
          <w:szCs w:val="52"/>
        </w:rPr>
      </w:pPr>
    </w:p>
    <w:p w14:paraId="508654EC" w14:textId="77777777" w:rsidR="00A07863" w:rsidRDefault="00A07863" w:rsidP="00A07863">
      <w:pPr>
        <w:ind w:left="840"/>
        <w:jc w:val="center"/>
        <w:rPr>
          <w:rFonts w:ascii="楷体_GB2312" w:eastAsia="楷体_GB2312" w:hAnsi="宋体" w:hint="eastAsia"/>
          <w:b/>
          <w:spacing w:val="20"/>
          <w:sz w:val="52"/>
          <w:szCs w:val="52"/>
        </w:rPr>
      </w:pPr>
    </w:p>
    <w:p w14:paraId="4C74BE32" w14:textId="77777777" w:rsidR="00A07863" w:rsidRPr="00054BE3" w:rsidRDefault="009619B7" w:rsidP="00A07863">
      <w:pPr>
        <w:ind w:left="840"/>
        <w:jc w:val="center"/>
        <w:rPr>
          <w:rFonts w:ascii="楷体_GB2312" w:eastAsia="楷体_GB2312" w:hAnsi="宋体" w:hint="eastAsia"/>
          <w:b/>
          <w:spacing w:val="20"/>
          <w:sz w:val="52"/>
          <w:szCs w:val="52"/>
        </w:rPr>
      </w:pPr>
      <w:r>
        <w:rPr>
          <w:rFonts w:ascii="楷体_GB2312" w:eastAsia="楷体_GB2312" w:hAnsi="宋体" w:hint="eastAsia"/>
          <w:b/>
          <w:spacing w:val="20"/>
          <w:sz w:val="52"/>
          <w:szCs w:val="52"/>
        </w:rPr>
        <w:t>青岛清算</w:t>
      </w:r>
    </w:p>
    <w:p w14:paraId="35B1638C" w14:textId="77777777" w:rsidR="00A07863" w:rsidRPr="00054BE3" w:rsidRDefault="00A07863" w:rsidP="00A07863">
      <w:pPr>
        <w:ind w:left="840"/>
        <w:jc w:val="center"/>
        <w:rPr>
          <w:rFonts w:ascii="楷体_GB2312" w:eastAsia="楷体_GB2312" w:hAnsi="宋体" w:hint="eastAsia"/>
          <w:spacing w:val="20"/>
          <w:sz w:val="52"/>
          <w:szCs w:val="52"/>
        </w:rPr>
      </w:pPr>
      <w:r>
        <w:rPr>
          <w:rFonts w:ascii="楷体_GB2312" w:eastAsia="楷体_GB2312" w:hAnsi="宋体" w:hint="eastAsia"/>
          <w:b/>
          <w:spacing w:val="20"/>
          <w:sz w:val="52"/>
          <w:szCs w:val="52"/>
        </w:rPr>
        <w:t>ETL</w:t>
      </w:r>
      <w:r w:rsidR="00966DC8">
        <w:rPr>
          <w:rFonts w:ascii="楷体_GB2312" w:eastAsia="楷体_GB2312" w:hAnsi="宋体" w:hint="eastAsia"/>
          <w:b/>
          <w:spacing w:val="20"/>
          <w:sz w:val="52"/>
          <w:szCs w:val="52"/>
        </w:rPr>
        <w:t>设计</w:t>
      </w:r>
      <w:r>
        <w:rPr>
          <w:rFonts w:ascii="楷体_GB2312" w:eastAsia="楷体_GB2312" w:hAnsi="宋体" w:hint="eastAsia"/>
          <w:b/>
          <w:spacing w:val="20"/>
          <w:sz w:val="52"/>
          <w:szCs w:val="52"/>
        </w:rPr>
        <w:t>开发规范</w:t>
      </w:r>
    </w:p>
    <w:p w14:paraId="7144D476" w14:textId="77777777" w:rsidR="00A07863" w:rsidRPr="00D90CF9" w:rsidRDefault="00A07863" w:rsidP="00A07863">
      <w:pPr>
        <w:pStyle w:val="afb"/>
        <w:ind w:left="840" w:firstLine="210"/>
        <w:rPr>
          <w:rFonts w:ascii="华文新魏" w:eastAsia="华文新魏" w:cs="Arial" w:hint="eastAsia"/>
          <w:sz w:val="28"/>
          <w:szCs w:val="21"/>
        </w:rPr>
      </w:pPr>
      <w:r w:rsidRPr="0029408D">
        <w:rPr>
          <w:rFonts w:hint="eastAsia"/>
        </w:rPr>
        <w:t>（</w:t>
      </w:r>
      <w:r w:rsidR="00150E0F">
        <w:rPr>
          <w:rFonts w:hint="eastAsia"/>
        </w:rPr>
        <w:t>V 1</w:t>
      </w:r>
      <w:r w:rsidR="002403A9">
        <w:rPr>
          <w:rFonts w:hint="eastAsia"/>
        </w:rPr>
        <w:t>.</w:t>
      </w:r>
      <w:r w:rsidR="009619B7">
        <w:rPr>
          <w:rFonts w:hint="eastAsia"/>
        </w:rPr>
        <w:t>0</w:t>
      </w:r>
      <w:r w:rsidRPr="0029408D">
        <w:rPr>
          <w:rFonts w:hint="eastAsia"/>
        </w:rPr>
        <w:t>版）</w:t>
      </w:r>
    </w:p>
    <w:p w14:paraId="7897B491" w14:textId="77777777" w:rsidR="00A07863" w:rsidRPr="00362EF2" w:rsidRDefault="00A07863" w:rsidP="00A07863">
      <w:pPr>
        <w:ind w:left="840"/>
        <w:rPr>
          <w:rFonts w:ascii="楷体_GB2312" w:eastAsia="楷体_GB2312" w:hAnsi="宋体" w:hint="eastAsia"/>
          <w:b/>
          <w:spacing w:val="20"/>
          <w:sz w:val="52"/>
          <w:szCs w:val="52"/>
        </w:rPr>
      </w:pPr>
    </w:p>
    <w:p w14:paraId="6EF708B2" w14:textId="77777777" w:rsidR="00A07863" w:rsidRDefault="00A07863" w:rsidP="00A07863">
      <w:pPr>
        <w:ind w:left="840"/>
        <w:jc w:val="center"/>
        <w:rPr>
          <w:rFonts w:eastAsia="黑体" w:hint="eastAsia"/>
          <w:sz w:val="32"/>
          <w:szCs w:val="28"/>
        </w:rPr>
      </w:pPr>
    </w:p>
    <w:p w14:paraId="161595C5" w14:textId="77777777" w:rsidR="00A07863" w:rsidRDefault="00A07863" w:rsidP="00A07863">
      <w:pPr>
        <w:ind w:left="840"/>
        <w:jc w:val="center"/>
        <w:rPr>
          <w:rFonts w:eastAsia="黑体" w:hint="eastAsia"/>
          <w:sz w:val="32"/>
          <w:szCs w:val="28"/>
        </w:rPr>
      </w:pPr>
    </w:p>
    <w:p w14:paraId="551F58D8" w14:textId="77777777" w:rsidR="00A07863" w:rsidRDefault="00A07863" w:rsidP="00A07863">
      <w:pPr>
        <w:ind w:left="840"/>
        <w:jc w:val="center"/>
        <w:rPr>
          <w:rFonts w:eastAsia="黑体" w:hint="eastAsia"/>
          <w:sz w:val="32"/>
          <w:szCs w:val="28"/>
        </w:rPr>
      </w:pPr>
    </w:p>
    <w:p w14:paraId="2EA02BBD" w14:textId="77777777" w:rsidR="00A07863" w:rsidRDefault="00A07863" w:rsidP="00A07863">
      <w:pPr>
        <w:pStyle w:val="afb"/>
        <w:ind w:left="840"/>
        <w:rPr>
          <w:rFonts w:eastAsia="宋体" w:cs="Arial" w:hint="eastAsia"/>
          <w:sz w:val="21"/>
          <w:szCs w:val="21"/>
        </w:rPr>
      </w:pPr>
    </w:p>
    <w:p w14:paraId="51BAC042" w14:textId="77777777" w:rsidR="00A07863" w:rsidRDefault="00A07863" w:rsidP="00A07863">
      <w:pPr>
        <w:pStyle w:val="afb"/>
        <w:ind w:left="840"/>
        <w:rPr>
          <w:rFonts w:eastAsia="宋体" w:cs="Arial" w:hint="eastAsia"/>
          <w:sz w:val="21"/>
          <w:szCs w:val="21"/>
        </w:rPr>
      </w:pPr>
    </w:p>
    <w:p w14:paraId="046E9293" w14:textId="77777777" w:rsidR="00A07863" w:rsidRDefault="00A07863" w:rsidP="00A07863">
      <w:pPr>
        <w:pStyle w:val="afb"/>
        <w:ind w:left="840"/>
        <w:rPr>
          <w:rFonts w:eastAsia="宋体" w:cs="Arial" w:hint="eastAsia"/>
          <w:sz w:val="21"/>
          <w:szCs w:val="21"/>
        </w:rPr>
      </w:pPr>
    </w:p>
    <w:p w14:paraId="20F9C8C7" w14:textId="77777777" w:rsidR="00A07863" w:rsidRPr="000D2084" w:rsidRDefault="00A07863" w:rsidP="00A07863">
      <w:pPr>
        <w:pStyle w:val="afb"/>
        <w:ind w:left="840"/>
        <w:rPr>
          <w:rFonts w:eastAsia="宋体" w:cs="Arial"/>
          <w:sz w:val="21"/>
          <w:szCs w:val="21"/>
        </w:rPr>
      </w:pPr>
    </w:p>
    <w:p w14:paraId="299836B0" w14:textId="77777777" w:rsidR="00A07863" w:rsidRPr="000D2084" w:rsidRDefault="00A07863" w:rsidP="00A07863">
      <w:pPr>
        <w:pStyle w:val="afb"/>
        <w:ind w:left="840"/>
        <w:rPr>
          <w:rFonts w:eastAsia="宋体" w:cs="Arial"/>
          <w:sz w:val="21"/>
          <w:szCs w:val="21"/>
        </w:rPr>
      </w:pPr>
    </w:p>
    <w:p w14:paraId="4F76C0D9" w14:textId="77777777" w:rsidR="00A07863" w:rsidRPr="000D2084" w:rsidRDefault="00A07863" w:rsidP="00A07863">
      <w:pPr>
        <w:pStyle w:val="afb"/>
        <w:ind w:left="840"/>
        <w:rPr>
          <w:rFonts w:eastAsia="宋体" w:cs="Arial" w:hint="eastAsia"/>
          <w:sz w:val="21"/>
          <w:szCs w:val="21"/>
        </w:rPr>
      </w:pPr>
    </w:p>
    <w:p w14:paraId="19D1268B" w14:textId="77777777" w:rsidR="00A07863" w:rsidRPr="00401577" w:rsidRDefault="00A07863" w:rsidP="00A07863">
      <w:pPr>
        <w:ind w:left="840"/>
        <w:jc w:val="center"/>
        <w:rPr>
          <w:rFonts w:eastAsia="楷体_GB2312"/>
          <w:b/>
          <w:sz w:val="32"/>
          <w:szCs w:val="32"/>
        </w:rPr>
      </w:pPr>
    </w:p>
    <w:p w14:paraId="07C05095" w14:textId="77777777" w:rsidR="000D65B3" w:rsidRPr="00A07863" w:rsidRDefault="000D65B3" w:rsidP="00DC47C2">
      <w:pPr>
        <w:ind w:left="840"/>
        <w:sectPr w:rsidR="000D65B3" w:rsidRPr="00A07863" w:rsidSect="008B104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nextColumn"/>
          <w:pgSz w:w="11906" w:h="16838" w:code="9"/>
          <w:pgMar w:top="1134" w:right="1418" w:bottom="1389" w:left="1418" w:header="1304" w:footer="454" w:gutter="0"/>
          <w:cols w:space="425"/>
          <w:titlePg/>
          <w:docGrid w:linePitch="346" w:charSpace="1051"/>
        </w:sectPr>
      </w:pPr>
    </w:p>
    <w:tbl>
      <w:tblPr>
        <w:tblW w:w="8332" w:type="dxa"/>
        <w:tblInd w:w="9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8332"/>
      </w:tblGrid>
      <w:tr w:rsidR="000D65B3" w14:paraId="694A1A3F" w14:textId="77777777">
        <w:trPr>
          <w:cantSplit/>
          <w:tblHeader/>
        </w:trPr>
        <w:tc>
          <w:tcPr>
            <w:tcW w:w="8332" w:type="dxa"/>
            <w:shd w:val="clear" w:color="auto" w:fill="C0C0C0"/>
          </w:tcPr>
          <w:p w14:paraId="77E00C70" w14:textId="77777777" w:rsidR="000D65B3" w:rsidRDefault="000D65B3">
            <w:pPr>
              <w:pStyle w:val="ad"/>
            </w:pPr>
            <w:r>
              <w:rPr>
                <w:rFonts w:hint="eastAsia"/>
              </w:rPr>
              <w:lastRenderedPageBreak/>
              <w:t>郑重申明</w:t>
            </w:r>
          </w:p>
        </w:tc>
      </w:tr>
      <w:tr w:rsidR="000D65B3" w14:paraId="0D57FB4A" w14:textId="77777777">
        <w:trPr>
          <w:cantSplit/>
        </w:trPr>
        <w:tc>
          <w:tcPr>
            <w:tcW w:w="8332" w:type="dxa"/>
          </w:tcPr>
          <w:p w14:paraId="5ADDE2F0" w14:textId="77777777" w:rsidR="000D65B3" w:rsidRDefault="000D65B3" w:rsidP="00DB2ECD">
            <w:pPr>
              <w:pStyle w:val="BulletLevel1"/>
            </w:pPr>
            <w:r>
              <w:rPr>
                <w:rFonts w:hint="eastAsia"/>
              </w:rPr>
              <w:t>本文档及其附件含有</w:t>
            </w:r>
            <w:r w:rsidR="00C3302A">
              <w:rPr>
                <w:rFonts w:hint="eastAsia"/>
              </w:rPr>
              <w:t xml:space="preserve"> </w:t>
            </w:r>
            <w:r w:rsidR="000176BA">
              <w:fldChar w:fldCharType="begin"/>
            </w:r>
            <w:r w:rsidR="000176BA">
              <w:instrText xml:space="preserve"> INFO  Title  \* MERGEFORMAT </w:instrText>
            </w:r>
            <w:r w:rsidR="000176BA">
              <w:fldChar w:fldCharType="separate"/>
            </w:r>
            <w:r w:rsidR="0007128B" w:rsidRPr="0007128B">
              <w:rPr>
                <w:rFonts w:hint="eastAsia"/>
              </w:rPr>
              <w:t>铂涛</w:t>
            </w:r>
            <w:r w:rsidR="000176BA">
              <w:rPr>
                <w:rFonts w:hint="eastAsia"/>
              </w:rPr>
              <w:t>集团</w:t>
            </w:r>
            <w:r w:rsidR="000176BA">
              <w:fldChar w:fldCharType="end"/>
            </w:r>
            <w:r w:rsidR="00C33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专有信息，未经许可，不得将本文档及其附件中涉及的资料泄露除</w:t>
            </w:r>
            <w:r w:rsidR="00C33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有关人员以外的其它人员。</w:t>
            </w:r>
          </w:p>
        </w:tc>
      </w:tr>
    </w:tbl>
    <w:p w14:paraId="03500128" w14:textId="77777777" w:rsidR="000D65B3" w:rsidRDefault="000D65B3">
      <w:pPr>
        <w:ind w:left="840"/>
      </w:pPr>
    </w:p>
    <w:p w14:paraId="2F4902A5" w14:textId="77777777" w:rsidR="000D65B3" w:rsidRPr="00DC47C2" w:rsidRDefault="000D65B3" w:rsidP="00174AD1">
      <w:pPr>
        <w:pStyle w:val="22"/>
      </w:pPr>
      <w:r>
        <w:rPr>
          <w:rFonts w:hint="eastAsia"/>
        </w:rPr>
        <w:t>文档属性</w:t>
      </w:r>
    </w:p>
    <w:tbl>
      <w:tblPr>
        <w:tblW w:w="8214" w:type="dxa"/>
        <w:tblInd w:w="9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89"/>
        <w:gridCol w:w="6125"/>
      </w:tblGrid>
      <w:tr w:rsidR="000D65B3" w14:paraId="303CDD7B" w14:textId="77777777">
        <w:trPr>
          <w:cantSplit/>
          <w:tblHeader/>
        </w:trPr>
        <w:tc>
          <w:tcPr>
            <w:tcW w:w="2089" w:type="dxa"/>
            <w:shd w:val="clear" w:color="auto" w:fill="C0C0C0"/>
          </w:tcPr>
          <w:p w14:paraId="1EF746BE" w14:textId="77777777" w:rsidR="000D65B3" w:rsidRPr="00BB5A3D" w:rsidRDefault="000D65B3" w:rsidP="00BB5A3D">
            <w:pPr>
              <w:pStyle w:val="ad"/>
            </w:pPr>
            <w:r w:rsidRPr="00BB5A3D">
              <w:rPr>
                <w:rFonts w:hint="eastAsia"/>
              </w:rPr>
              <w:t>属性</w:t>
            </w:r>
          </w:p>
        </w:tc>
        <w:tc>
          <w:tcPr>
            <w:tcW w:w="6125" w:type="dxa"/>
            <w:shd w:val="clear" w:color="auto" w:fill="C0C0C0"/>
          </w:tcPr>
          <w:p w14:paraId="0F61A67E" w14:textId="77777777" w:rsidR="000D65B3" w:rsidRPr="00BB5A3D" w:rsidRDefault="000D65B3" w:rsidP="00BB5A3D">
            <w:pPr>
              <w:pStyle w:val="ad"/>
            </w:pPr>
            <w:r w:rsidRPr="00BB5A3D">
              <w:rPr>
                <w:rFonts w:hint="eastAsia"/>
              </w:rPr>
              <w:t>内容</w:t>
            </w:r>
          </w:p>
        </w:tc>
      </w:tr>
      <w:tr w:rsidR="000D65B3" w14:paraId="28B38C3D" w14:textId="77777777">
        <w:trPr>
          <w:cantSplit/>
        </w:trPr>
        <w:tc>
          <w:tcPr>
            <w:tcW w:w="2089" w:type="dxa"/>
          </w:tcPr>
          <w:p w14:paraId="2A0989E2" w14:textId="77777777" w:rsidR="000D65B3" w:rsidRDefault="000D65B3" w:rsidP="0037318D">
            <w:pPr>
              <w:pStyle w:val="a4"/>
              <w:jc w:val="center"/>
            </w:pPr>
            <w:r>
              <w:rPr>
                <w:rFonts w:hint="eastAsia"/>
              </w:rPr>
              <w:t>客户名称</w:t>
            </w:r>
          </w:p>
        </w:tc>
        <w:tc>
          <w:tcPr>
            <w:tcW w:w="6125" w:type="dxa"/>
          </w:tcPr>
          <w:p w14:paraId="4AFB608B" w14:textId="77777777" w:rsidR="000D65B3" w:rsidRDefault="009619B7" w:rsidP="000D65B3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青岛清算</w:t>
            </w:r>
          </w:p>
        </w:tc>
      </w:tr>
      <w:tr w:rsidR="000D65B3" w14:paraId="656B6D9A" w14:textId="77777777">
        <w:trPr>
          <w:cantSplit/>
        </w:trPr>
        <w:tc>
          <w:tcPr>
            <w:tcW w:w="2089" w:type="dxa"/>
          </w:tcPr>
          <w:p w14:paraId="0B17CE8A" w14:textId="77777777" w:rsidR="000D65B3" w:rsidRDefault="000D65B3" w:rsidP="0037318D">
            <w:pPr>
              <w:pStyle w:val="a4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125" w:type="dxa"/>
          </w:tcPr>
          <w:p w14:paraId="2B5B3776" w14:textId="77777777" w:rsidR="000D65B3" w:rsidRDefault="009619B7" w:rsidP="00011FD8">
            <w:pPr>
              <w:pStyle w:val="a4"/>
            </w:pPr>
            <w:r>
              <w:rPr>
                <w:rFonts w:hint="eastAsia"/>
              </w:rPr>
              <w:t>风控项目</w:t>
            </w:r>
            <w:r w:rsidR="00167C34">
              <w:fldChar w:fldCharType="begin"/>
            </w:r>
            <w:r w:rsidR="00167C34">
              <w:instrText xml:space="preserve"> INFO  Subject  \* MERGEFORMAT </w:instrText>
            </w:r>
            <w:r w:rsidR="00167C34">
              <w:fldChar w:fldCharType="separate"/>
            </w:r>
            <w:r w:rsidR="00011FD8">
              <w:rPr>
                <w:rFonts w:hint="eastAsia"/>
              </w:rPr>
              <w:t>ETL</w:t>
            </w:r>
            <w:r w:rsidR="00011FD8">
              <w:rPr>
                <w:rFonts w:hint="eastAsia"/>
              </w:rPr>
              <w:t>开发规范</w:t>
            </w:r>
            <w:r w:rsidR="00167C34">
              <w:fldChar w:fldCharType="end"/>
            </w:r>
          </w:p>
        </w:tc>
      </w:tr>
      <w:tr w:rsidR="000D65B3" w14:paraId="0D6ACA53" w14:textId="77777777">
        <w:trPr>
          <w:cantSplit/>
        </w:trPr>
        <w:tc>
          <w:tcPr>
            <w:tcW w:w="2089" w:type="dxa"/>
          </w:tcPr>
          <w:p w14:paraId="65588E93" w14:textId="77777777" w:rsidR="000D65B3" w:rsidRDefault="000D65B3" w:rsidP="0037318D">
            <w:pPr>
              <w:pStyle w:val="a4"/>
              <w:jc w:val="center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6125" w:type="dxa"/>
          </w:tcPr>
          <w:p w14:paraId="1162913F" w14:textId="77777777" w:rsidR="000D65B3" w:rsidRDefault="000D65B3" w:rsidP="000D65B3">
            <w:pPr>
              <w:pStyle w:val="a4"/>
            </w:pPr>
          </w:p>
        </w:tc>
      </w:tr>
      <w:tr w:rsidR="000D65B3" w14:paraId="4275875B" w14:textId="77777777">
        <w:trPr>
          <w:cantSplit/>
        </w:trPr>
        <w:tc>
          <w:tcPr>
            <w:tcW w:w="2089" w:type="dxa"/>
          </w:tcPr>
          <w:p w14:paraId="54E07A9D" w14:textId="77777777" w:rsidR="000D65B3" w:rsidRDefault="000D65B3" w:rsidP="0037318D">
            <w:pPr>
              <w:pStyle w:val="a4"/>
              <w:jc w:val="center"/>
            </w:pPr>
            <w:r>
              <w:rPr>
                <w:rFonts w:hint="eastAsia"/>
              </w:rPr>
              <w:t>文件主题</w:t>
            </w:r>
          </w:p>
        </w:tc>
        <w:tc>
          <w:tcPr>
            <w:tcW w:w="6125" w:type="dxa"/>
          </w:tcPr>
          <w:p w14:paraId="42CCB62C" w14:textId="77777777" w:rsidR="000D65B3" w:rsidRDefault="000D65B3" w:rsidP="000D65B3">
            <w:pPr>
              <w:pStyle w:val="a4"/>
            </w:pPr>
          </w:p>
        </w:tc>
      </w:tr>
      <w:tr w:rsidR="000D65B3" w14:paraId="750F7BCE" w14:textId="77777777">
        <w:trPr>
          <w:cantSplit/>
        </w:trPr>
        <w:tc>
          <w:tcPr>
            <w:tcW w:w="2089" w:type="dxa"/>
          </w:tcPr>
          <w:p w14:paraId="31D691F0" w14:textId="77777777" w:rsidR="000D65B3" w:rsidRDefault="000D65B3" w:rsidP="0037318D">
            <w:pPr>
              <w:pStyle w:val="a4"/>
              <w:jc w:val="center"/>
            </w:pPr>
            <w:r>
              <w:rPr>
                <w:rFonts w:hint="eastAsia"/>
              </w:rPr>
              <w:t>文档副标题</w:t>
            </w:r>
          </w:p>
        </w:tc>
        <w:tc>
          <w:tcPr>
            <w:tcW w:w="6125" w:type="dxa"/>
          </w:tcPr>
          <w:p w14:paraId="0FA982E6" w14:textId="77777777" w:rsidR="000D65B3" w:rsidRDefault="000D65B3" w:rsidP="000D65B3">
            <w:pPr>
              <w:pStyle w:val="a4"/>
            </w:pPr>
          </w:p>
        </w:tc>
      </w:tr>
      <w:tr w:rsidR="000D65B3" w14:paraId="36A57237" w14:textId="77777777">
        <w:trPr>
          <w:cantSplit/>
        </w:trPr>
        <w:tc>
          <w:tcPr>
            <w:tcW w:w="2089" w:type="dxa"/>
          </w:tcPr>
          <w:p w14:paraId="6E0D8E43" w14:textId="77777777" w:rsidR="000D65B3" w:rsidRDefault="000D65B3" w:rsidP="0037318D">
            <w:pPr>
              <w:pStyle w:val="a4"/>
              <w:jc w:val="center"/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6125" w:type="dxa"/>
          </w:tcPr>
          <w:p w14:paraId="19178712" w14:textId="77777777" w:rsidR="000D65B3" w:rsidRDefault="000D65B3" w:rsidP="000D65B3">
            <w:pPr>
              <w:pStyle w:val="a4"/>
              <w:rPr>
                <w:color w:val="0000FF"/>
              </w:rPr>
            </w:pPr>
          </w:p>
        </w:tc>
      </w:tr>
      <w:tr w:rsidR="000D65B3" w14:paraId="32C493EC" w14:textId="77777777">
        <w:trPr>
          <w:cantSplit/>
        </w:trPr>
        <w:tc>
          <w:tcPr>
            <w:tcW w:w="2089" w:type="dxa"/>
          </w:tcPr>
          <w:p w14:paraId="041B760F" w14:textId="77777777" w:rsidR="000D65B3" w:rsidRDefault="000D65B3" w:rsidP="0037318D">
            <w:pPr>
              <w:pStyle w:val="a4"/>
              <w:jc w:val="center"/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6125" w:type="dxa"/>
          </w:tcPr>
          <w:p w14:paraId="2C8CDB44" w14:textId="77777777" w:rsidR="000D65B3" w:rsidRDefault="00BA6965" w:rsidP="000D65B3">
            <w:pPr>
              <w:pStyle w:val="a4"/>
            </w:pPr>
            <w:r>
              <w:rPr>
                <w:rFonts w:hint="eastAsia"/>
              </w:rPr>
              <w:t>V</w:t>
            </w:r>
            <w:r w:rsidR="00A07863">
              <w:rPr>
                <w:rFonts w:hint="eastAsia"/>
              </w:rPr>
              <w:t>1.0</w:t>
            </w:r>
          </w:p>
        </w:tc>
      </w:tr>
      <w:tr w:rsidR="000D65B3" w14:paraId="062E541D" w14:textId="77777777">
        <w:trPr>
          <w:cantSplit/>
        </w:trPr>
        <w:tc>
          <w:tcPr>
            <w:tcW w:w="2089" w:type="dxa"/>
          </w:tcPr>
          <w:p w14:paraId="3A6BA4DE" w14:textId="77777777" w:rsidR="000D65B3" w:rsidRDefault="000D65B3" w:rsidP="0037318D">
            <w:pPr>
              <w:pStyle w:val="a4"/>
              <w:jc w:val="center"/>
            </w:pPr>
            <w:r>
              <w:rPr>
                <w:rFonts w:hint="eastAsia"/>
              </w:rPr>
              <w:t>版本日期</w:t>
            </w:r>
          </w:p>
        </w:tc>
        <w:tc>
          <w:tcPr>
            <w:tcW w:w="6125" w:type="dxa"/>
          </w:tcPr>
          <w:p w14:paraId="4EA0B436" w14:textId="77777777" w:rsidR="000D65B3" w:rsidRDefault="00167C34" w:rsidP="000D65B3">
            <w:pPr>
              <w:pStyle w:val="a4"/>
            </w:pPr>
            <w:r>
              <w:fldChar w:fldCharType="begin"/>
            </w:r>
            <w:r w:rsidR="00AA59F8">
              <w:instrText xml:space="preserve"> </w:instrText>
            </w:r>
            <w:r w:rsidR="00AA59F8">
              <w:rPr>
                <w:rFonts w:hint="eastAsia"/>
              </w:rPr>
              <w:instrText>TIME  \@ "yyyy</w:instrText>
            </w:r>
            <w:r w:rsidR="00AA59F8">
              <w:rPr>
                <w:rFonts w:hint="eastAsia"/>
              </w:rPr>
              <w:instrText>年</w:instrText>
            </w:r>
            <w:r w:rsidR="00AA59F8">
              <w:rPr>
                <w:rFonts w:hint="eastAsia"/>
              </w:rPr>
              <w:instrText>M</w:instrText>
            </w:r>
            <w:r w:rsidR="00AA59F8">
              <w:rPr>
                <w:rFonts w:hint="eastAsia"/>
              </w:rPr>
              <w:instrText>月</w:instrText>
            </w:r>
            <w:r w:rsidR="00AA59F8">
              <w:rPr>
                <w:rFonts w:hint="eastAsia"/>
              </w:rPr>
              <w:instrText>d</w:instrText>
            </w:r>
            <w:r w:rsidR="00AA59F8">
              <w:rPr>
                <w:rFonts w:hint="eastAsia"/>
              </w:rPr>
              <w:instrText>日星期</w:instrText>
            </w:r>
            <w:r w:rsidR="00AA59F8">
              <w:rPr>
                <w:rFonts w:hint="eastAsia"/>
              </w:rPr>
              <w:instrText>W"  \* MERGEFORMAT</w:instrText>
            </w:r>
            <w:r w:rsidR="00AA59F8">
              <w:instrText xml:space="preserve"> </w:instrText>
            </w:r>
            <w:r>
              <w:fldChar w:fldCharType="separate"/>
            </w:r>
            <w:r w:rsidR="009619B7">
              <w:rPr>
                <w:rFonts w:hint="eastAsia"/>
                <w:noProof/>
              </w:rPr>
              <w:t>2017</w:t>
            </w:r>
            <w:r w:rsidR="009619B7">
              <w:rPr>
                <w:rFonts w:hint="eastAsia"/>
                <w:noProof/>
              </w:rPr>
              <w:t>年</w:t>
            </w:r>
            <w:r w:rsidR="009619B7">
              <w:rPr>
                <w:rFonts w:hint="eastAsia"/>
                <w:noProof/>
              </w:rPr>
              <w:t>11</w:t>
            </w:r>
            <w:r w:rsidR="009619B7">
              <w:rPr>
                <w:rFonts w:hint="eastAsia"/>
                <w:noProof/>
              </w:rPr>
              <w:t>月</w:t>
            </w:r>
            <w:r w:rsidR="009619B7">
              <w:rPr>
                <w:rFonts w:hint="eastAsia"/>
                <w:noProof/>
              </w:rPr>
              <w:t>7</w:t>
            </w:r>
            <w:r w:rsidR="009619B7">
              <w:rPr>
                <w:rFonts w:hint="eastAsia"/>
                <w:noProof/>
              </w:rPr>
              <w:t>日星期二</w:t>
            </w:r>
            <w:r>
              <w:fldChar w:fldCharType="end"/>
            </w:r>
          </w:p>
        </w:tc>
      </w:tr>
      <w:tr w:rsidR="000D65B3" w14:paraId="57E9AB3C" w14:textId="77777777">
        <w:trPr>
          <w:cantSplit/>
        </w:trPr>
        <w:tc>
          <w:tcPr>
            <w:tcW w:w="2089" w:type="dxa"/>
          </w:tcPr>
          <w:p w14:paraId="3A5D7D81" w14:textId="77777777" w:rsidR="000D65B3" w:rsidRDefault="000D65B3" w:rsidP="0037318D">
            <w:pPr>
              <w:pStyle w:val="a4"/>
              <w:jc w:val="center"/>
            </w:pPr>
            <w:r>
              <w:rPr>
                <w:rFonts w:hint="eastAsia"/>
              </w:rPr>
              <w:t>文档状态</w:t>
            </w:r>
          </w:p>
        </w:tc>
        <w:tc>
          <w:tcPr>
            <w:tcW w:w="6125" w:type="dxa"/>
          </w:tcPr>
          <w:p w14:paraId="2FA494B5" w14:textId="77777777" w:rsidR="000D65B3" w:rsidRDefault="004001CD" w:rsidP="000D65B3">
            <w:pPr>
              <w:pStyle w:val="a4"/>
              <w:rPr>
                <w:color w:val="FF0000"/>
                <w:lang w:val="en-GB"/>
              </w:rPr>
            </w:pPr>
            <w:r w:rsidRPr="00DE42EF">
              <w:rPr>
                <w:rFonts w:hint="eastAsia"/>
              </w:rPr>
              <w:t>初稿</w:t>
            </w:r>
          </w:p>
        </w:tc>
      </w:tr>
      <w:tr w:rsidR="000D65B3" w14:paraId="661BEDE4" w14:textId="77777777">
        <w:trPr>
          <w:cantSplit/>
          <w:trHeight w:val="174"/>
        </w:trPr>
        <w:tc>
          <w:tcPr>
            <w:tcW w:w="2089" w:type="dxa"/>
          </w:tcPr>
          <w:p w14:paraId="3A5B0193" w14:textId="77777777" w:rsidR="000D65B3" w:rsidRDefault="000D65B3" w:rsidP="0037318D">
            <w:pPr>
              <w:pStyle w:val="a4"/>
              <w:jc w:val="center"/>
            </w:pPr>
            <w:r>
              <w:rPr>
                <w:rFonts w:hint="eastAsia"/>
              </w:rPr>
              <w:t>内部参照</w:t>
            </w:r>
          </w:p>
        </w:tc>
        <w:tc>
          <w:tcPr>
            <w:tcW w:w="6125" w:type="dxa"/>
          </w:tcPr>
          <w:p w14:paraId="50584A01" w14:textId="77777777" w:rsidR="000D65B3" w:rsidRDefault="000D65B3" w:rsidP="000D65B3">
            <w:pPr>
              <w:pStyle w:val="a4"/>
            </w:pPr>
          </w:p>
        </w:tc>
      </w:tr>
      <w:tr w:rsidR="000D65B3" w14:paraId="00CE2640" w14:textId="77777777">
        <w:trPr>
          <w:cantSplit/>
        </w:trPr>
        <w:tc>
          <w:tcPr>
            <w:tcW w:w="2089" w:type="dxa"/>
          </w:tcPr>
          <w:p w14:paraId="58822263" w14:textId="77777777" w:rsidR="000D65B3" w:rsidRDefault="00BA6CDD" w:rsidP="0037318D">
            <w:pPr>
              <w:pStyle w:val="a4"/>
              <w:jc w:val="center"/>
            </w:pPr>
            <w:r>
              <w:rPr>
                <w:rFonts w:hint="eastAsia"/>
              </w:rPr>
              <w:t>撰稿人</w:t>
            </w:r>
          </w:p>
        </w:tc>
        <w:tc>
          <w:tcPr>
            <w:tcW w:w="6125" w:type="dxa"/>
          </w:tcPr>
          <w:p w14:paraId="136E12A6" w14:textId="77777777" w:rsidR="000D65B3" w:rsidRDefault="009619B7" w:rsidP="000D65B3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陈力杰</w:t>
            </w:r>
          </w:p>
        </w:tc>
      </w:tr>
      <w:tr w:rsidR="00BA6CDD" w14:paraId="41FF82F5" w14:textId="77777777">
        <w:trPr>
          <w:cantSplit/>
        </w:trPr>
        <w:tc>
          <w:tcPr>
            <w:tcW w:w="2089" w:type="dxa"/>
          </w:tcPr>
          <w:p w14:paraId="7F9E24B6" w14:textId="77777777" w:rsidR="00BA6CDD" w:rsidRDefault="00BA6CDD" w:rsidP="0037318D">
            <w:pPr>
              <w:pStyle w:val="a4"/>
              <w:jc w:val="center"/>
            </w:pPr>
            <w:r>
              <w:rPr>
                <w:rFonts w:hint="eastAsia"/>
              </w:rPr>
              <w:t>审批人</w:t>
            </w:r>
          </w:p>
        </w:tc>
        <w:tc>
          <w:tcPr>
            <w:tcW w:w="6125" w:type="dxa"/>
          </w:tcPr>
          <w:p w14:paraId="70F3548C" w14:textId="77777777" w:rsidR="00BA6CDD" w:rsidRDefault="00BA6CDD" w:rsidP="000D65B3">
            <w:pPr>
              <w:pStyle w:val="a4"/>
            </w:pPr>
          </w:p>
        </w:tc>
      </w:tr>
      <w:tr w:rsidR="000D65B3" w14:paraId="4F65EB59" w14:textId="77777777">
        <w:trPr>
          <w:cantSplit/>
        </w:trPr>
        <w:tc>
          <w:tcPr>
            <w:tcW w:w="2089" w:type="dxa"/>
          </w:tcPr>
          <w:p w14:paraId="024FD3D7" w14:textId="77777777" w:rsidR="000D65B3" w:rsidRDefault="00BA6CDD" w:rsidP="0037318D">
            <w:pPr>
              <w:pStyle w:val="a4"/>
              <w:jc w:val="center"/>
            </w:pPr>
            <w:r>
              <w:rPr>
                <w:rFonts w:hint="eastAsia"/>
              </w:rPr>
              <w:t>相关人员</w:t>
            </w:r>
          </w:p>
        </w:tc>
        <w:tc>
          <w:tcPr>
            <w:tcW w:w="6125" w:type="dxa"/>
          </w:tcPr>
          <w:p w14:paraId="4B7E829F" w14:textId="77777777" w:rsidR="000D65B3" w:rsidRDefault="000D65B3" w:rsidP="000D65B3">
            <w:pPr>
              <w:pStyle w:val="a4"/>
            </w:pPr>
          </w:p>
        </w:tc>
      </w:tr>
    </w:tbl>
    <w:p w14:paraId="1402A128" w14:textId="77777777" w:rsidR="000D65B3" w:rsidRDefault="000D65B3" w:rsidP="00D14C00">
      <w:pPr>
        <w:ind w:left="840"/>
        <w:rPr>
          <w:lang w:val="en-GB"/>
        </w:rPr>
      </w:pPr>
    </w:p>
    <w:p w14:paraId="43ED3D9E" w14:textId="77777777" w:rsidR="000D65B3" w:rsidRDefault="000D65B3" w:rsidP="00174AD1">
      <w:pPr>
        <w:pStyle w:val="22"/>
      </w:pPr>
      <w:r>
        <w:rPr>
          <w:rFonts w:hint="eastAsia"/>
          <w:lang w:val="en-GB"/>
        </w:rPr>
        <w:t>文档变更</w:t>
      </w:r>
    </w:p>
    <w:tbl>
      <w:tblPr>
        <w:tblW w:w="8332" w:type="dxa"/>
        <w:tblInd w:w="9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83"/>
        <w:gridCol w:w="2083"/>
        <w:gridCol w:w="2083"/>
        <w:gridCol w:w="2083"/>
      </w:tblGrid>
      <w:tr w:rsidR="000D65B3" w14:paraId="09B6E89E" w14:textId="77777777">
        <w:trPr>
          <w:cantSplit/>
          <w:tblHeader/>
        </w:trPr>
        <w:tc>
          <w:tcPr>
            <w:tcW w:w="2083" w:type="dxa"/>
            <w:shd w:val="clear" w:color="auto" w:fill="C0C0C0"/>
          </w:tcPr>
          <w:p w14:paraId="7F61B82D" w14:textId="77777777" w:rsidR="000D65B3" w:rsidRPr="00BB5A3D" w:rsidRDefault="000D65B3" w:rsidP="00BB5A3D">
            <w:pPr>
              <w:pStyle w:val="ad"/>
            </w:pPr>
            <w:r w:rsidRPr="00BB5A3D">
              <w:rPr>
                <w:rFonts w:hint="eastAsia"/>
              </w:rPr>
              <w:t>版本</w:t>
            </w:r>
          </w:p>
        </w:tc>
        <w:tc>
          <w:tcPr>
            <w:tcW w:w="2083" w:type="dxa"/>
            <w:shd w:val="clear" w:color="auto" w:fill="C0C0C0"/>
          </w:tcPr>
          <w:p w14:paraId="62E3981F" w14:textId="77777777" w:rsidR="000D65B3" w:rsidRPr="00BB5A3D" w:rsidRDefault="000D65B3" w:rsidP="00BB5A3D">
            <w:pPr>
              <w:pStyle w:val="ad"/>
            </w:pPr>
            <w:r w:rsidRPr="00BB5A3D">
              <w:rPr>
                <w:rFonts w:hint="eastAsia"/>
              </w:rPr>
              <w:t>修订日期</w:t>
            </w:r>
          </w:p>
        </w:tc>
        <w:tc>
          <w:tcPr>
            <w:tcW w:w="2083" w:type="dxa"/>
            <w:shd w:val="clear" w:color="auto" w:fill="C0C0C0"/>
          </w:tcPr>
          <w:p w14:paraId="504FCE2E" w14:textId="77777777" w:rsidR="000D65B3" w:rsidRPr="00BB5A3D" w:rsidRDefault="000D65B3" w:rsidP="00BB5A3D">
            <w:pPr>
              <w:pStyle w:val="ad"/>
            </w:pPr>
            <w:r w:rsidRPr="00BB5A3D">
              <w:rPr>
                <w:rFonts w:hint="eastAsia"/>
              </w:rPr>
              <w:t>修订人</w:t>
            </w:r>
          </w:p>
        </w:tc>
        <w:tc>
          <w:tcPr>
            <w:tcW w:w="2083" w:type="dxa"/>
            <w:shd w:val="clear" w:color="auto" w:fill="C0C0C0"/>
          </w:tcPr>
          <w:p w14:paraId="20A58A49" w14:textId="77777777" w:rsidR="000D65B3" w:rsidRPr="00BB5A3D" w:rsidRDefault="000D65B3" w:rsidP="00BB5A3D">
            <w:pPr>
              <w:pStyle w:val="ad"/>
            </w:pPr>
            <w:r w:rsidRPr="00BB5A3D">
              <w:rPr>
                <w:rFonts w:hint="eastAsia"/>
              </w:rPr>
              <w:t>描述</w:t>
            </w:r>
          </w:p>
        </w:tc>
      </w:tr>
      <w:tr w:rsidR="000D65B3" w14:paraId="0FD744DC" w14:textId="77777777">
        <w:trPr>
          <w:cantSplit/>
        </w:trPr>
        <w:tc>
          <w:tcPr>
            <w:tcW w:w="2083" w:type="dxa"/>
          </w:tcPr>
          <w:p w14:paraId="49069D8F" w14:textId="77777777" w:rsidR="000D65B3" w:rsidRPr="004C4476" w:rsidRDefault="004001CD" w:rsidP="00B41EE3">
            <w:pPr>
              <w:pStyle w:val="a4"/>
            </w:pPr>
            <w:r>
              <w:rPr>
                <w:rFonts w:hint="eastAsia"/>
              </w:rPr>
              <w:t>V</w:t>
            </w:r>
            <w:r w:rsidR="000F46B5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="000F46B5">
              <w:rPr>
                <w:rFonts w:hint="eastAsia"/>
              </w:rPr>
              <w:t>0</w:t>
            </w:r>
          </w:p>
        </w:tc>
        <w:tc>
          <w:tcPr>
            <w:tcW w:w="2083" w:type="dxa"/>
          </w:tcPr>
          <w:p w14:paraId="1DD75E94" w14:textId="77777777" w:rsidR="000D65B3" w:rsidRPr="004C4476" w:rsidRDefault="009619B7" w:rsidP="0007128B">
            <w:pPr>
              <w:pStyle w:val="a4"/>
              <w:rPr>
                <w:rFonts w:hint="eastAsia"/>
              </w:rPr>
            </w:pPr>
            <w:r>
              <w:t>2017/11/7</w:t>
            </w:r>
          </w:p>
        </w:tc>
        <w:tc>
          <w:tcPr>
            <w:tcW w:w="2083" w:type="dxa"/>
          </w:tcPr>
          <w:p w14:paraId="6A540F42" w14:textId="77777777" w:rsidR="000D65B3" w:rsidRDefault="009619B7" w:rsidP="00B41EE3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陈力杰</w:t>
            </w:r>
          </w:p>
        </w:tc>
        <w:tc>
          <w:tcPr>
            <w:tcW w:w="2083" w:type="dxa"/>
          </w:tcPr>
          <w:p w14:paraId="35DA395C" w14:textId="77777777" w:rsidR="000D65B3" w:rsidRDefault="000D65B3" w:rsidP="00B41EE3">
            <w:pPr>
              <w:pStyle w:val="a4"/>
            </w:pPr>
          </w:p>
        </w:tc>
      </w:tr>
      <w:tr w:rsidR="000D65B3" w14:paraId="6D9E2E43" w14:textId="77777777">
        <w:trPr>
          <w:cantSplit/>
        </w:trPr>
        <w:tc>
          <w:tcPr>
            <w:tcW w:w="2083" w:type="dxa"/>
          </w:tcPr>
          <w:p w14:paraId="50795582" w14:textId="77777777" w:rsidR="000D65B3" w:rsidRPr="004C4476" w:rsidRDefault="000D65B3" w:rsidP="00B41EE3">
            <w:pPr>
              <w:pStyle w:val="a4"/>
            </w:pPr>
          </w:p>
        </w:tc>
        <w:tc>
          <w:tcPr>
            <w:tcW w:w="2083" w:type="dxa"/>
          </w:tcPr>
          <w:p w14:paraId="59D22ECC" w14:textId="77777777" w:rsidR="000D65B3" w:rsidRDefault="000D65B3" w:rsidP="00B41EE3">
            <w:pPr>
              <w:pStyle w:val="a4"/>
            </w:pPr>
          </w:p>
        </w:tc>
        <w:tc>
          <w:tcPr>
            <w:tcW w:w="2083" w:type="dxa"/>
          </w:tcPr>
          <w:p w14:paraId="6F5A2864" w14:textId="77777777" w:rsidR="000D65B3" w:rsidRDefault="000D65B3" w:rsidP="00B41EE3">
            <w:pPr>
              <w:pStyle w:val="a4"/>
            </w:pPr>
          </w:p>
        </w:tc>
        <w:tc>
          <w:tcPr>
            <w:tcW w:w="2083" w:type="dxa"/>
          </w:tcPr>
          <w:p w14:paraId="70CC6DD3" w14:textId="77777777" w:rsidR="000D65B3" w:rsidRDefault="000D65B3" w:rsidP="00B41EE3">
            <w:pPr>
              <w:pStyle w:val="a4"/>
            </w:pPr>
          </w:p>
        </w:tc>
      </w:tr>
      <w:tr w:rsidR="000D65B3" w14:paraId="7280324C" w14:textId="77777777">
        <w:trPr>
          <w:cantSplit/>
        </w:trPr>
        <w:tc>
          <w:tcPr>
            <w:tcW w:w="2083" w:type="dxa"/>
          </w:tcPr>
          <w:p w14:paraId="6861AEDB" w14:textId="77777777" w:rsidR="000D65B3" w:rsidRPr="004C4476" w:rsidRDefault="000D65B3" w:rsidP="00B41EE3">
            <w:pPr>
              <w:pStyle w:val="a4"/>
            </w:pPr>
          </w:p>
        </w:tc>
        <w:tc>
          <w:tcPr>
            <w:tcW w:w="2083" w:type="dxa"/>
          </w:tcPr>
          <w:p w14:paraId="067E04C5" w14:textId="77777777" w:rsidR="000D65B3" w:rsidRDefault="000D65B3" w:rsidP="00B41EE3">
            <w:pPr>
              <w:pStyle w:val="a4"/>
            </w:pPr>
          </w:p>
        </w:tc>
        <w:tc>
          <w:tcPr>
            <w:tcW w:w="2083" w:type="dxa"/>
          </w:tcPr>
          <w:p w14:paraId="2B899AB0" w14:textId="77777777" w:rsidR="000D65B3" w:rsidRDefault="000D65B3" w:rsidP="00B41EE3">
            <w:pPr>
              <w:pStyle w:val="a4"/>
            </w:pPr>
          </w:p>
        </w:tc>
        <w:tc>
          <w:tcPr>
            <w:tcW w:w="2083" w:type="dxa"/>
          </w:tcPr>
          <w:p w14:paraId="5900105A" w14:textId="77777777" w:rsidR="000D65B3" w:rsidRDefault="000D65B3" w:rsidP="00B41EE3">
            <w:pPr>
              <w:pStyle w:val="a4"/>
            </w:pPr>
          </w:p>
        </w:tc>
      </w:tr>
      <w:tr w:rsidR="000D65B3" w14:paraId="5E6D9659" w14:textId="77777777">
        <w:trPr>
          <w:cantSplit/>
        </w:trPr>
        <w:tc>
          <w:tcPr>
            <w:tcW w:w="2083" w:type="dxa"/>
          </w:tcPr>
          <w:p w14:paraId="3B167323" w14:textId="77777777" w:rsidR="000D65B3" w:rsidRPr="004C4476" w:rsidRDefault="000D65B3" w:rsidP="00B41EE3">
            <w:pPr>
              <w:pStyle w:val="a4"/>
            </w:pPr>
          </w:p>
        </w:tc>
        <w:tc>
          <w:tcPr>
            <w:tcW w:w="2083" w:type="dxa"/>
          </w:tcPr>
          <w:p w14:paraId="674BE459" w14:textId="77777777" w:rsidR="000D65B3" w:rsidRDefault="000D65B3" w:rsidP="00B41EE3">
            <w:pPr>
              <w:pStyle w:val="a4"/>
            </w:pPr>
          </w:p>
        </w:tc>
        <w:tc>
          <w:tcPr>
            <w:tcW w:w="2083" w:type="dxa"/>
          </w:tcPr>
          <w:p w14:paraId="658413FB" w14:textId="77777777" w:rsidR="000D65B3" w:rsidRDefault="000D65B3" w:rsidP="00B41EE3">
            <w:pPr>
              <w:pStyle w:val="a4"/>
            </w:pPr>
          </w:p>
        </w:tc>
        <w:tc>
          <w:tcPr>
            <w:tcW w:w="2083" w:type="dxa"/>
          </w:tcPr>
          <w:p w14:paraId="16FF625F" w14:textId="77777777" w:rsidR="000D65B3" w:rsidRDefault="000D65B3" w:rsidP="00B41EE3">
            <w:pPr>
              <w:pStyle w:val="a4"/>
            </w:pPr>
          </w:p>
        </w:tc>
      </w:tr>
      <w:tr w:rsidR="000D65B3" w14:paraId="6AF99FCA" w14:textId="77777777">
        <w:trPr>
          <w:cantSplit/>
        </w:trPr>
        <w:tc>
          <w:tcPr>
            <w:tcW w:w="2083" w:type="dxa"/>
          </w:tcPr>
          <w:p w14:paraId="2D2DCB3F" w14:textId="77777777" w:rsidR="000D65B3" w:rsidRPr="004C4476" w:rsidRDefault="000D65B3" w:rsidP="00B41EE3">
            <w:pPr>
              <w:pStyle w:val="a4"/>
            </w:pPr>
          </w:p>
        </w:tc>
        <w:tc>
          <w:tcPr>
            <w:tcW w:w="2083" w:type="dxa"/>
          </w:tcPr>
          <w:p w14:paraId="50DAED7A" w14:textId="77777777" w:rsidR="000D65B3" w:rsidRDefault="000D65B3" w:rsidP="00B41EE3">
            <w:pPr>
              <w:pStyle w:val="a4"/>
            </w:pPr>
          </w:p>
        </w:tc>
        <w:tc>
          <w:tcPr>
            <w:tcW w:w="2083" w:type="dxa"/>
          </w:tcPr>
          <w:p w14:paraId="79D546FF" w14:textId="77777777" w:rsidR="000D65B3" w:rsidRDefault="000D65B3" w:rsidP="00B41EE3">
            <w:pPr>
              <w:pStyle w:val="a4"/>
            </w:pPr>
          </w:p>
        </w:tc>
        <w:tc>
          <w:tcPr>
            <w:tcW w:w="2083" w:type="dxa"/>
          </w:tcPr>
          <w:p w14:paraId="06119123" w14:textId="77777777" w:rsidR="000D65B3" w:rsidRDefault="000D65B3" w:rsidP="00B41EE3">
            <w:pPr>
              <w:pStyle w:val="a4"/>
            </w:pPr>
          </w:p>
        </w:tc>
      </w:tr>
    </w:tbl>
    <w:p w14:paraId="0573EB71" w14:textId="77777777" w:rsidR="000D65B3" w:rsidRDefault="000D65B3">
      <w:pPr>
        <w:ind w:left="840"/>
        <w:rPr>
          <w:lang w:val="en-GB"/>
        </w:rPr>
      </w:pPr>
    </w:p>
    <w:p w14:paraId="4B1C069F" w14:textId="77777777" w:rsidR="000D65B3" w:rsidRDefault="000D65B3" w:rsidP="00174AD1">
      <w:pPr>
        <w:pStyle w:val="22"/>
        <w:rPr>
          <w:lang w:val="en-GB"/>
        </w:rPr>
      </w:pPr>
      <w:r>
        <w:rPr>
          <w:rFonts w:hint="eastAsia"/>
          <w:lang w:val="en-GB"/>
        </w:rPr>
        <w:t>文档送呈</w:t>
      </w:r>
      <w:r w:rsidR="00AA59F8">
        <w:rPr>
          <w:rFonts w:hint="eastAsia"/>
          <w:lang w:val="en-GB"/>
        </w:rPr>
        <w:t>审批人</w:t>
      </w:r>
    </w:p>
    <w:tbl>
      <w:tblPr>
        <w:tblW w:w="8332" w:type="dxa"/>
        <w:tblInd w:w="9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83"/>
        <w:gridCol w:w="2083"/>
        <w:gridCol w:w="2083"/>
        <w:gridCol w:w="2083"/>
      </w:tblGrid>
      <w:tr w:rsidR="000D65B3" w14:paraId="035448A1" w14:textId="77777777">
        <w:trPr>
          <w:cantSplit/>
          <w:tblHeader/>
        </w:trPr>
        <w:tc>
          <w:tcPr>
            <w:tcW w:w="2083" w:type="dxa"/>
            <w:shd w:val="clear" w:color="auto" w:fill="C0C0C0"/>
          </w:tcPr>
          <w:p w14:paraId="0D36E0ED" w14:textId="77777777" w:rsidR="000D65B3" w:rsidRPr="00BB5A3D" w:rsidRDefault="00AA59F8" w:rsidP="00BB5A3D">
            <w:pPr>
              <w:pStyle w:val="ad"/>
            </w:pPr>
            <w:r w:rsidRPr="00BB5A3D">
              <w:rPr>
                <w:rFonts w:hint="eastAsia"/>
              </w:rPr>
              <w:t>审批人</w:t>
            </w:r>
            <w:r w:rsidR="000D65B3" w:rsidRPr="00BB5A3D">
              <w:rPr>
                <w:rFonts w:hint="eastAsia"/>
              </w:rPr>
              <w:t>姓名</w:t>
            </w:r>
          </w:p>
        </w:tc>
        <w:tc>
          <w:tcPr>
            <w:tcW w:w="2083" w:type="dxa"/>
            <w:shd w:val="clear" w:color="auto" w:fill="C0C0C0"/>
          </w:tcPr>
          <w:p w14:paraId="0D5F8B70" w14:textId="77777777" w:rsidR="000D65B3" w:rsidRPr="00BB5A3D" w:rsidRDefault="00AA59F8" w:rsidP="00BB5A3D">
            <w:pPr>
              <w:pStyle w:val="ad"/>
            </w:pPr>
            <w:r w:rsidRPr="00BB5A3D">
              <w:rPr>
                <w:rFonts w:hint="eastAsia"/>
              </w:rPr>
              <w:t>审批人</w:t>
            </w:r>
            <w:r w:rsidR="000D65B3" w:rsidRPr="00BB5A3D">
              <w:rPr>
                <w:rFonts w:hint="eastAsia"/>
              </w:rPr>
              <w:t>签名</w:t>
            </w:r>
          </w:p>
        </w:tc>
        <w:tc>
          <w:tcPr>
            <w:tcW w:w="2083" w:type="dxa"/>
            <w:shd w:val="clear" w:color="auto" w:fill="C0C0C0"/>
          </w:tcPr>
          <w:p w14:paraId="25750907" w14:textId="77777777" w:rsidR="000D65B3" w:rsidRPr="00BB5A3D" w:rsidRDefault="000D65B3" w:rsidP="00BB5A3D">
            <w:pPr>
              <w:pStyle w:val="ad"/>
            </w:pPr>
            <w:r w:rsidRPr="00BB5A3D">
              <w:rPr>
                <w:rFonts w:hint="eastAsia"/>
              </w:rPr>
              <w:t>目的</w:t>
            </w:r>
          </w:p>
        </w:tc>
        <w:tc>
          <w:tcPr>
            <w:tcW w:w="2083" w:type="dxa"/>
            <w:shd w:val="clear" w:color="auto" w:fill="C0C0C0"/>
          </w:tcPr>
          <w:p w14:paraId="15E81402" w14:textId="77777777" w:rsidR="000D65B3" w:rsidRPr="00BB5A3D" w:rsidRDefault="000D65B3" w:rsidP="00BB5A3D">
            <w:pPr>
              <w:pStyle w:val="ad"/>
            </w:pPr>
            <w:r w:rsidRPr="00BB5A3D">
              <w:rPr>
                <w:rFonts w:hint="eastAsia"/>
              </w:rPr>
              <w:t>描述</w:t>
            </w:r>
          </w:p>
        </w:tc>
      </w:tr>
      <w:tr w:rsidR="000D65B3" w14:paraId="51D570CD" w14:textId="77777777">
        <w:trPr>
          <w:cantSplit/>
        </w:trPr>
        <w:tc>
          <w:tcPr>
            <w:tcW w:w="2083" w:type="dxa"/>
          </w:tcPr>
          <w:p w14:paraId="5372E8EE" w14:textId="77777777" w:rsidR="000D65B3" w:rsidRDefault="000D65B3">
            <w:pPr>
              <w:pStyle w:val="ad"/>
              <w:rPr>
                <w:b w:val="0"/>
              </w:rPr>
            </w:pPr>
          </w:p>
        </w:tc>
        <w:tc>
          <w:tcPr>
            <w:tcW w:w="2083" w:type="dxa"/>
          </w:tcPr>
          <w:p w14:paraId="7A5EE540" w14:textId="77777777" w:rsidR="000D65B3" w:rsidRDefault="000D65B3">
            <w:pPr>
              <w:pStyle w:val="a4"/>
              <w:rPr>
                <w:lang w:val="en-GB"/>
              </w:rPr>
            </w:pPr>
          </w:p>
        </w:tc>
        <w:tc>
          <w:tcPr>
            <w:tcW w:w="2083" w:type="dxa"/>
          </w:tcPr>
          <w:p w14:paraId="258DC395" w14:textId="77777777" w:rsidR="000D65B3" w:rsidRDefault="000D65B3">
            <w:pPr>
              <w:pStyle w:val="a4"/>
            </w:pPr>
          </w:p>
        </w:tc>
        <w:tc>
          <w:tcPr>
            <w:tcW w:w="2083" w:type="dxa"/>
          </w:tcPr>
          <w:p w14:paraId="4A95045E" w14:textId="77777777" w:rsidR="000D65B3" w:rsidRDefault="000D65B3">
            <w:pPr>
              <w:pStyle w:val="a4"/>
            </w:pPr>
          </w:p>
        </w:tc>
      </w:tr>
      <w:tr w:rsidR="000D65B3" w14:paraId="649C033A" w14:textId="77777777">
        <w:trPr>
          <w:cantSplit/>
        </w:trPr>
        <w:tc>
          <w:tcPr>
            <w:tcW w:w="2083" w:type="dxa"/>
          </w:tcPr>
          <w:p w14:paraId="04553C79" w14:textId="77777777" w:rsidR="000D65B3" w:rsidRDefault="000D65B3">
            <w:pPr>
              <w:pStyle w:val="ad"/>
              <w:rPr>
                <w:b w:val="0"/>
              </w:rPr>
            </w:pPr>
          </w:p>
        </w:tc>
        <w:tc>
          <w:tcPr>
            <w:tcW w:w="2083" w:type="dxa"/>
          </w:tcPr>
          <w:p w14:paraId="54FD92D2" w14:textId="77777777" w:rsidR="000D65B3" w:rsidRDefault="000D65B3">
            <w:pPr>
              <w:pStyle w:val="a4"/>
            </w:pPr>
          </w:p>
        </w:tc>
        <w:tc>
          <w:tcPr>
            <w:tcW w:w="2083" w:type="dxa"/>
          </w:tcPr>
          <w:p w14:paraId="1EF66A38" w14:textId="77777777" w:rsidR="000D65B3" w:rsidRDefault="000D65B3">
            <w:pPr>
              <w:pStyle w:val="a4"/>
            </w:pPr>
          </w:p>
        </w:tc>
        <w:tc>
          <w:tcPr>
            <w:tcW w:w="2083" w:type="dxa"/>
          </w:tcPr>
          <w:p w14:paraId="6E559758" w14:textId="77777777" w:rsidR="000D65B3" w:rsidRDefault="000D65B3">
            <w:pPr>
              <w:pStyle w:val="a4"/>
            </w:pPr>
          </w:p>
        </w:tc>
      </w:tr>
    </w:tbl>
    <w:p w14:paraId="5034B670" w14:textId="77777777" w:rsidR="000D65B3" w:rsidRDefault="000D65B3" w:rsidP="00161852">
      <w:pPr>
        <w:ind w:left="840"/>
        <w:rPr>
          <w:lang w:val="en-GB"/>
        </w:rPr>
      </w:pPr>
    </w:p>
    <w:p w14:paraId="1147D5E2" w14:textId="77777777" w:rsidR="004E0D98" w:rsidRDefault="004E0D98" w:rsidP="00161852">
      <w:pPr>
        <w:ind w:left="840"/>
        <w:rPr>
          <w:lang w:val="en-GB"/>
        </w:rPr>
      </w:pPr>
    </w:p>
    <w:p w14:paraId="0BE507DC" w14:textId="77777777" w:rsidR="004E0D98" w:rsidRDefault="004E0D98" w:rsidP="00161852">
      <w:pPr>
        <w:ind w:left="840"/>
        <w:rPr>
          <w:lang w:val="en-GB"/>
        </w:rPr>
      </w:pPr>
    </w:p>
    <w:p w14:paraId="6C6B44B5" w14:textId="77777777" w:rsidR="000D65B3" w:rsidRPr="00174AD1" w:rsidRDefault="00174AD1" w:rsidP="00174AD1">
      <w:pPr>
        <w:pStyle w:val="22"/>
      </w:pPr>
      <w:r w:rsidRPr="00174AD1">
        <w:rPr>
          <w:rFonts w:hint="eastAsia"/>
        </w:rPr>
        <w:t>目</w:t>
      </w:r>
      <w:r>
        <w:rPr>
          <w:rFonts w:hint="eastAsia"/>
        </w:rPr>
        <w:t xml:space="preserve">  </w:t>
      </w:r>
      <w:r w:rsidRPr="00174AD1">
        <w:rPr>
          <w:rFonts w:hint="eastAsia"/>
        </w:rPr>
        <w:t>录</w:t>
      </w:r>
    </w:p>
    <w:p w14:paraId="6A37C006" w14:textId="77777777" w:rsidR="00181DE8" w:rsidRDefault="00167C34" w:rsidP="00181DE8">
      <w:pPr>
        <w:pStyle w:val="11"/>
        <w:tabs>
          <w:tab w:val="left" w:pos="567"/>
          <w:tab w:val="right" w:leader="middleDot" w:pos="9060"/>
        </w:tabs>
        <w:rPr>
          <w:rFonts w:ascii="Calibri" w:eastAsia="宋体" w:hAnsi="Calibri"/>
          <w:b w:val="0"/>
          <w:bCs w:val="0"/>
          <w:smallCaps w:val="0"/>
          <w:noProof/>
          <w:color w:val="auto"/>
          <w:kern w:val="2"/>
          <w:sz w:val="21"/>
          <w:szCs w:val="22"/>
        </w:rPr>
      </w:pPr>
      <w:r w:rsidRPr="00167C34">
        <w:fldChar w:fldCharType="begin"/>
      </w:r>
      <w:r w:rsidR="000D65B3">
        <w:instrText xml:space="preserve"> TOC \o "1-3" \h \z </w:instrText>
      </w:r>
      <w:r w:rsidRPr="00167C34">
        <w:fldChar w:fldCharType="separate"/>
      </w:r>
      <w:hyperlink w:anchor="_Toc424135584" w:history="1">
        <w:r w:rsidR="00181DE8" w:rsidRPr="00F257DD">
          <w:rPr>
            <w:rStyle w:val="aa"/>
            <w:noProof/>
          </w:rPr>
          <w:t>1</w:t>
        </w:r>
        <w:r w:rsidR="00181DE8">
          <w:rPr>
            <w:rFonts w:ascii="Calibri" w:eastAsia="宋体" w:hAnsi="Calibri"/>
            <w:b w:val="0"/>
            <w:bCs w:val="0"/>
            <w:smallCaps w:val="0"/>
            <w:noProof/>
            <w:color w:val="auto"/>
            <w:kern w:val="2"/>
            <w:sz w:val="21"/>
            <w:szCs w:val="22"/>
          </w:rPr>
          <w:tab/>
        </w:r>
        <w:r w:rsidR="00181DE8" w:rsidRPr="00F257DD">
          <w:rPr>
            <w:rStyle w:val="aa"/>
            <w:noProof/>
          </w:rPr>
          <w:t>ETL</w:t>
        </w:r>
        <w:r w:rsidR="00181DE8" w:rsidRPr="00F257DD">
          <w:rPr>
            <w:rStyle w:val="aa"/>
            <w:rFonts w:hint="eastAsia"/>
            <w:noProof/>
          </w:rPr>
          <w:t>平台架构图</w:t>
        </w:r>
        <w:r w:rsidR="00181DE8">
          <w:rPr>
            <w:noProof/>
            <w:webHidden/>
          </w:rPr>
          <w:tab/>
        </w:r>
        <w:r w:rsidR="00181DE8">
          <w:rPr>
            <w:noProof/>
            <w:webHidden/>
          </w:rPr>
          <w:fldChar w:fldCharType="begin"/>
        </w:r>
        <w:r w:rsidR="00181DE8">
          <w:rPr>
            <w:noProof/>
            <w:webHidden/>
          </w:rPr>
          <w:instrText xml:space="preserve"> PAGEREF _Toc424135584 \h </w:instrText>
        </w:r>
        <w:r w:rsidR="00181DE8">
          <w:rPr>
            <w:noProof/>
            <w:webHidden/>
          </w:rPr>
        </w:r>
        <w:r w:rsidR="00181DE8">
          <w:rPr>
            <w:noProof/>
            <w:webHidden/>
          </w:rPr>
          <w:fldChar w:fldCharType="separate"/>
        </w:r>
        <w:r w:rsidR="00181DE8">
          <w:rPr>
            <w:noProof/>
            <w:webHidden/>
          </w:rPr>
          <w:t>3</w:t>
        </w:r>
        <w:r w:rsidR="00181DE8">
          <w:rPr>
            <w:noProof/>
            <w:webHidden/>
          </w:rPr>
          <w:fldChar w:fldCharType="end"/>
        </w:r>
      </w:hyperlink>
    </w:p>
    <w:p w14:paraId="77CE9226" w14:textId="77777777" w:rsidR="00181DE8" w:rsidRDefault="00181DE8">
      <w:pPr>
        <w:pStyle w:val="11"/>
        <w:tabs>
          <w:tab w:val="left" w:pos="567"/>
          <w:tab w:val="right" w:leader="middleDot" w:pos="9060"/>
        </w:tabs>
        <w:rPr>
          <w:rFonts w:ascii="Calibri" w:eastAsia="宋体" w:hAnsi="Calibri"/>
          <w:b w:val="0"/>
          <w:bCs w:val="0"/>
          <w:smallCaps w:val="0"/>
          <w:noProof/>
          <w:color w:val="auto"/>
          <w:kern w:val="2"/>
          <w:sz w:val="21"/>
          <w:szCs w:val="22"/>
        </w:rPr>
      </w:pPr>
      <w:hyperlink w:anchor="_Toc424135585" w:history="1">
        <w:r w:rsidRPr="00F257DD">
          <w:rPr>
            <w:rStyle w:val="aa"/>
            <w:noProof/>
          </w:rPr>
          <w:t>2</w:t>
        </w:r>
        <w:r>
          <w:rPr>
            <w:rFonts w:ascii="Calibri" w:eastAsia="宋体" w:hAnsi="Calibri"/>
            <w:b w:val="0"/>
            <w:bCs w:val="0"/>
            <w:smallCaps w:val="0"/>
            <w:noProof/>
            <w:color w:val="auto"/>
            <w:kern w:val="2"/>
            <w:sz w:val="21"/>
            <w:szCs w:val="22"/>
          </w:rPr>
          <w:tab/>
        </w:r>
        <w:r w:rsidRPr="00F257DD">
          <w:rPr>
            <w:rStyle w:val="aa"/>
            <w:rFonts w:hint="eastAsia"/>
            <w:noProof/>
          </w:rPr>
          <w:t>资料库规划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_Toc424135585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C9B231" w14:textId="77777777" w:rsidR="00181DE8" w:rsidRDefault="00181DE8">
      <w:pPr>
        <w:pStyle w:val="11"/>
        <w:tabs>
          <w:tab w:val="left" w:pos="567"/>
          <w:tab w:val="right" w:leader="middleDot" w:pos="9060"/>
        </w:tabs>
        <w:rPr>
          <w:rFonts w:ascii="Calibri" w:eastAsia="宋体" w:hAnsi="Calibri"/>
          <w:b w:val="0"/>
          <w:bCs w:val="0"/>
          <w:smallCaps w:val="0"/>
          <w:noProof/>
          <w:color w:val="auto"/>
          <w:kern w:val="2"/>
          <w:sz w:val="21"/>
          <w:szCs w:val="22"/>
        </w:rPr>
      </w:pPr>
      <w:hyperlink w:anchor="_Toc424135586" w:history="1">
        <w:r w:rsidRPr="00F257DD">
          <w:rPr>
            <w:rStyle w:val="aa"/>
            <w:noProof/>
          </w:rPr>
          <w:t>3</w:t>
        </w:r>
        <w:r>
          <w:rPr>
            <w:rFonts w:ascii="Calibri" w:eastAsia="宋体" w:hAnsi="Calibri"/>
            <w:b w:val="0"/>
            <w:bCs w:val="0"/>
            <w:smallCaps w:val="0"/>
            <w:noProof/>
            <w:color w:val="auto"/>
            <w:kern w:val="2"/>
            <w:sz w:val="21"/>
            <w:szCs w:val="22"/>
          </w:rPr>
          <w:tab/>
        </w:r>
        <w:r w:rsidRPr="00F257DD">
          <w:rPr>
            <w:rStyle w:val="aa"/>
            <w:rFonts w:hint="eastAsia"/>
            <w:noProof/>
          </w:rPr>
          <w:t>命名规划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_Toc424135586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C5DB57" w14:textId="77777777" w:rsidR="00181DE8" w:rsidRDefault="00181DE8">
      <w:pPr>
        <w:pStyle w:val="21"/>
        <w:tabs>
          <w:tab w:val="left" w:pos="1134"/>
          <w:tab w:val="right" w:leader="middleDot" w:pos="9060"/>
        </w:tabs>
        <w:rPr>
          <w:rFonts w:ascii="Calibri" w:eastAsia="宋体" w:hAnsi="Calibri"/>
          <w:smallCaps w:val="0"/>
          <w:noProof/>
          <w:color w:val="auto"/>
          <w:kern w:val="2"/>
          <w:szCs w:val="22"/>
        </w:rPr>
      </w:pPr>
      <w:hyperlink w:anchor="_Toc424135587" w:history="1">
        <w:r w:rsidRPr="00F257DD">
          <w:rPr>
            <w:rStyle w:val="aa"/>
            <w:noProof/>
          </w:rPr>
          <w:t>3.1</w:t>
        </w:r>
        <w:r>
          <w:rPr>
            <w:rFonts w:ascii="Calibri" w:eastAsia="宋体" w:hAnsi="Calibri"/>
            <w:smallCaps w:val="0"/>
            <w:noProof/>
            <w:color w:val="auto"/>
            <w:kern w:val="2"/>
            <w:szCs w:val="22"/>
          </w:rPr>
          <w:tab/>
        </w:r>
        <w:r w:rsidRPr="00F257DD">
          <w:rPr>
            <w:rStyle w:val="aa"/>
            <w:rFonts w:hint="eastAsia"/>
            <w:noProof/>
          </w:rPr>
          <w:t>存储表空间命名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_Toc424135587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7C74C4" w14:textId="77777777" w:rsidR="00181DE8" w:rsidRDefault="00181DE8">
      <w:pPr>
        <w:pStyle w:val="21"/>
        <w:tabs>
          <w:tab w:val="left" w:pos="1134"/>
          <w:tab w:val="right" w:leader="middleDot" w:pos="9060"/>
        </w:tabs>
        <w:rPr>
          <w:rFonts w:ascii="Calibri" w:eastAsia="宋体" w:hAnsi="Calibri"/>
          <w:smallCaps w:val="0"/>
          <w:noProof/>
          <w:color w:val="auto"/>
          <w:kern w:val="2"/>
          <w:szCs w:val="22"/>
        </w:rPr>
      </w:pPr>
      <w:hyperlink w:anchor="_Toc424135588" w:history="1">
        <w:r w:rsidRPr="00F257DD">
          <w:rPr>
            <w:rStyle w:val="aa"/>
            <w:noProof/>
          </w:rPr>
          <w:t>3.2</w:t>
        </w:r>
        <w:r>
          <w:rPr>
            <w:rFonts w:ascii="Calibri" w:eastAsia="宋体" w:hAnsi="Calibri"/>
            <w:smallCaps w:val="0"/>
            <w:noProof/>
            <w:color w:val="auto"/>
            <w:kern w:val="2"/>
            <w:szCs w:val="22"/>
          </w:rPr>
          <w:tab/>
        </w:r>
        <w:r w:rsidRPr="00F257DD">
          <w:rPr>
            <w:rStyle w:val="aa"/>
            <w:noProof/>
          </w:rPr>
          <w:t xml:space="preserve">Table </w:t>
        </w:r>
        <w:r w:rsidRPr="00F257DD">
          <w:rPr>
            <w:rStyle w:val="aa"/>
            <w:rFonts w:hint="eastAsia"/>
            <w:noProof/>
          </w:rPr>
          <w:t>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_Toc424135588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986D14" w14:textId="77777777" w:rsidR="00181DE8" w:rsidRDefault="00181DE8">
      <w:pPr>
        <w:pStyle w:val="21"/>
        <w:tabs>
          <w:tab w:val="left" w:pos="1134"/>
          <w:tab w:val="right" w:leader="middleDot" w:pos="9060"/>
        </w:tabs>
        <w:rPr>
          <w:rFonts w:ascii="Calibri" w:eastAsia="宋体" w:hAnsi="Calibri"/>
          <w:smallCaps w:val="0"/>
          <w:noProof/>
          <w:color w:val="auto"/>
          <w:kern w:val="2"/>
          <w:szCs w:val="22"/>
        </w:rPr>
      </w:pPr>
      <w:hyperlink w:anchor="_Toc424135589" w:history="1">
        <w:r w:rsidRPr="00F257DD">
          <w:rPr>
            <w:rStyle w:val="aa"/>
            <w:noProof/>
          </w:rPr>
          <w:t>3.3</w:t>
        </w:r>
        <w:r>
          <w:rPr>
            <w:rFonts w:ascii="Calibri" w:eastAsia="宋体" w:hAnsi="Calibri"/>
            <w:smallCaps w:val="0"/>
            <w:noProof/>
            <w:color w:val="auto"/>
            <w:kern w:val="2"/>
            <w:szCs w:val="22"/>
          </w:rPr>
          <w:tab/>
        </w:r>
        <w:r w:rsidRPr="00F257DD">
          <w:rPr>
            <w:rStyle w:val="aa"/>
            <w:rFonts w:hint="eastAsia"/>
            <w:noProof/>
          </w:rPr>
          <w:t>维度规范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_Toc424135589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9D64FE" w14:textId="77777777" w:rsidR="00181DE8" w:rsidRDefault="00181DE8">
      <w:pPr>
        <w:pStyle w:val="21"/>
        <w:tabs>
          <w:tab w:val="left" w:pos="1134"/>
          <w:tab w:val="right" w:leader="middleDot" w:pos="9060"/>
        </w:tabs>
        <w:rPr>
          <w:rFonts w:ascii="Calibri" w:eastAsia="宋体" w:hAnsi="Calibri"/>
          <w:smallCaps w:val="0"/>
          <w:noProof/>
          <w:color w:val="auto"/>
          <w:kern w:val="2"/>
          <w:szCs w:val="22"/>
        </w:rPr>
      </w:pPr>
      <w:hyperlink w:anchor="_Toc424135590" w:history="1">
        <w:r w:rsidRPr="00F257DD">
          <w:rPr>
            <w:rStyle w:val="aa"/>
            <w:noProof/>
          </w:rPr>
          <w:t>3.4</w:t>
        </w:r>
        <w:r>
          <w:rPr>
            <w:rFonts w:ascii="Calibri" w:eastAsia="宋体" w:hAnsi="Calibri"/>
            <w:smallCaps w:val="0"/>
            <w:noProof/>
            <w:color w:val="auto"/>
            <w:kern w:val="2"/>
            <w:szCs w:val="22"/>
          </w:rPr>
          <w:tab/>
        </w:r>
        <w:r w:rsidRPr="00F257DD">
          <w:rPr>
            <w:rStyle w:val="aa"/>
            <w:rFonts w:hint="eastAsia"/>
            <w:noProof/>
          </w:rPr>
          <w:t>索引创建规范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_Toc424135590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383E1C" w14:textId="77777777" w:rsidR="00181DE8" w:rsidRDefault="00181DE8">
      <w:pPr>
        <w:pStyle w:val="21"/>
        <w:tabs>
          <w:tab w:val="left" w:pos="1134"/>
          <w:tab w:val="right" w:leader="middleDot" w:pos="9060"/>
        </w:tabs>
        <w:rPr>
          <w:rFonts w:ascii="Calibri" w:eastAsia="宋体" w:hAnsi="Calibri"/>
          <w:smallCaps w:val="0"/>
          <w:noProof/>
          <w:color w:val="auto"/>
          <w:kern w:val="2"/>
          <w:szCs w:val="22"/>
        </w:rPr>
      </w:pPr>
      <w:hyperlink w:anchor="_Toc424135591" w:history="1">
        <w:r w:rsidRPr="00F257DD">
          <w:rPr>
            <w:rStyle w:val="aa"/>
            <w:noProof/>
          </w:rPr>
          <w:t>3.5</w:t>
        </w:r>
        <w:r>
          <w:rPr>
            <w:rFonts w:ascii="Calibri" w:eastAsia="宋体" w:hAnsi="Calibri"/>
            <w:smallCaps w:val="0"/>
            <w:noProof/>
            <w:color w:val="auto"/>
            <w:kern w:val="2"/>
            <w:szCs w:val="22"/>
          </w:rPr>
          <w:tab/>
        </w:r>
        <w:r w:rsidRPr="00F257DD">
          <w:rPr>
            <w:rStyle w:val="aa"/>
            <w:rFonts w:hint="eastAsia"/>
            <w:noProof/>
          </w:rPr>
          <w:t>补录数据命名规范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_Toc424135591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B3B035" w14:textId="77777777" w:rsidR="00181DE8" w:rsidRDefault="00181DE8">
      <w:pPr>
        <w:pStyle w:val="21"/>
        <w:tabs>
          <w:tab w:val="left" w:pos="1134"/>
          <w:tab w:val="right" w:leader="middleDot" w:pos="9060"/>
        </w:tabs>
        <w:rPr>
          <w:rFonts w:ascii="Calibri" w:eastAsia="宋体" w:hAnsi="Calibri"/>
          <w:smallCaps w:val="0"/>
          <w:noProof/>
          <w:color w:val="auto"/>
          <w:kern w:val="2"/>
          <w:szCs w:val="22"/>
        </w:rPr>
      </w:pPr>
      <w:hyperlink w:anchor="_Toc424135592" w:history="1">
        <w:r w:rsidRPr="00F257DD">
          <w:rPr>
            <w:rStyle w:val="aa"/>
            <w:noProof/>
          </w:rPr>
          <w:t>3.6</w:t>
        </w:r>
        <w:r>
          <w:rPr>
            <w:rFonts w:ascii="Calibri" w:eastAsia="宋体" w:hAnsi="Calibri"/>
            <w:smallCaps w:val="0"/>
            <w:noProof/>
            <w:color w:val="auto"/>
            <w:kern w:val="2"/>
            <w:szCs w:val="22"/>
          </w:rPr>
          <w:tab/>
        </w:r>
        <w:r w:rsidRPr="00F257DD">
          <w:rPr>
            <w:rStyle w:val="aa"/>
            <w:noProof/>
          </w:rPr>
          <w:t>EDW</w:t>
        </w:r>
        <w:r w:rsidRPr="00F257DD">
          <w:rPr>
            <w:rStyle w:val="aa"/>
            <w:rFonts w:hint="eastAsia"/>
            <w:noProof/>
          </w:rPr>
          <w:t>表规定添加字段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_Toc424135592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7BBACC" w14:textId="77777777" w:rsidR="00181DE8" w:rsidRDefault="00181DE8">
      <w:pPr>
        <w:pStyle w:val="21"/>
        <w:tabs>
          <w:tab w:val="left" w:pos="1134"/>
          <w:tab w:val="right" w:leader="middleDot" w:pos="9060"/>
        </w:tabs>
        <w:rPr>
          <w:rFonts w:ascii="Calibri" w:eastAsia="宋体" w:hAnsi="Calibri"/>
          <w:smallCaps w:val="0"/>
          <w:noProof/>
          <w:color w:val="auto"/>
          <w:kern w:val="2"/>
          <w:szCs w:val="22"/>
        </w:rPr>
      </w:pPr>
      <w:hyperlink w:anchor="_Toc424135593" w:history="1">
        <w:r w:rsidRPr="00F257DD">
          <w:rPr>
            <w:rStyle w:val="aa"/>
            <w:noProof/>
          </w:rPr>
          <w:t>3.7</w:t>
        </w:r>
        <w:r>
          <w:rPr>
            <w:rFonts w:ascii="Calibri" w:eastAsia="宋体" w:hAnsi="Calibri"/>
            <w:smallCaps w:val="0"/>
            <w:noProof/>
            <w:color w:val="auto"/>
            <w:kern w:val="2"/>
            <w:szCs w:val="22"/>
          </w:rPr>
          <w:tab/>
        </w:r>
        <w:r w:rsidRPr="00F257DD">
          <w:rPr>
            <w:rStyle w:val="aa"/>
            <w:noProof/>
          </w:rPr>
          <w:t>Transformation</w:t>
        </w:r>
        <w:r w:rsidRPr="00F257DD">
          <w:rPr>
            <w:rStyle w:val="aa"/>
            <w:rFonts w:hint="eastAsia"/>
            <w:noProof/>
          </w:rPr>
          <w:t>、</w:t>
        </w:r>
        <w:r w:rsidRPr="00F257DD">
          <w:rPr>
            <w:rStyle w:val="aa"/>
            <w:noProof/>
          </w:rPr>
          <w:t>jobs</w:t>
        </w:r>
        <w:r w:rsidRPr="00F257DD">
          <w:rPr>
            <w:rStyle w:val="aa"/>
            <w:rFonts w:hint="eastAsia"/>
            <w:noProof/>
          </w:rPr>
          <w:t>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_Toc424135593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B9D9E8" w14:textId="77777777" w:rsidR="00181DE8" w:rsidRDefault="00181DE8">
      <w:pPr>
        <w:pStyle w:val="21"/>
        <w:tabs>
          <w:tab w:val="left" w:pos="1134"/>
          <w:tab w:val="right" w:leader="middleDot" w:pos="9060"/>
        </w:tabs>
        <w:rPr>
          <w:rFonts w:ascii="Calibri" w:eastAsia="宋体" w:hAnsi="Calibri"/>
          <w:smallCaps w:val="0"/>
          <w:noProof/>
          <w:color w:val="auto"/>
          <w:kern w:val="2"/>
          <w:szCs w:val="22"/>
        </w:rPr>
      </w:pPr>
      <w:hyperlink w:anchor="_Toc424135594" w:history="1">
        <w:r w:rsidRPr="00F257DD">
          <w:rPr>
            <w:rStyle w:val="aa"/>
            <w:noProof/>
          </w:rPr>
          <w:t>3.8</w:t>
        </w:r>
        <w:r>
          <w:rPr>
            <w:rFonts w:ascii="Calibri" w:eastAsia="宋体" w:hAnsi="Calibri"/>
            <w:smallCaps w:val="0"/>
            <w:noProof/>
            <w:color w:val="auto"/>
            <w:kern w:val="2"/>
            <w:szCs w:val="22"/>
          </w:rPr>
          <w:tab/>
        </w:r>
        <w:r w:rsidRPr="00F257DD">
          <w:rPr>
            <w:rStyle w:val="aa"/>
            <w:rFonts w:hint="eastAsia"/>
            <w:noProof/>
          </w:rPr>
          <w:t>控件命名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_Toc424135594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E98329" w14:textId="77777777" w:rsidR="00181DE8" w:rsidRDefault="00181DE8">
      <w:pPr>
        <w:pStyle w:val="11"/>
        <w:tabs>
          <w:tab w:val="left" w:pos="567"/>
          <w:tab w:val="right" w:leader="middleDot" w:pos="9060"/>
        </w:tabs>
        <w:rPr>
          <w:rFonts w:ascii="Calibri" w:eastAsia="宋体" w:hAnsi="Calibri"/>
          <w:b w:val="0"/>
          <w:bCs w:val="0"/>
          <w:smallCaps w:val="0"/>
          <w:noProof/>
          <w:color w:val="auto"/>
          <w:kern w:val="2"/>
          <w:sz w:val="21"/>
          <w:szCs w:val="22"/>
        </w:rPr>
      </w:pPr>
      <w:hyperlink w:anchor="_Toc424135595" w:history="1">
        <w:r w:rsidRPr="00F257DD">
          <w:rPr>
            <w:rStyle w:val="aa"/>
            <w:noProof/>
          </w:rPr>
          <w:t>4</w:t>
        </w:r>
        <w:r>
          <w:rPr>
            <w:rFonts w:ascii="Calibri" w:eastAsia="宋体" w:hAnsi="Calibri"/>
            <w:b w:val="0"/>
            <w:bCs w:val="0"/>
            <w:smallCaps w:val="0"/>
            <w:noProof/>
            <w:color w:val="auto"/>
            <w:kern w:val="2"/>
            <w:sz w:val="21"/>
            <w:szCs w:val="22"/>
          </w:rPr>
          <w:tab/>
        </w:r>
        <w:r w:rsidRPr="00F257DD">
          <w:rPr>
            <w:rStyle w:val="aa"/>
            <w:rFonts w:hint="eastAsia"/>
            <w:noProof/>
          </w:rPr>
          <w:t>开发规范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_Toc424135595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596243" w14:textId="77777777" w:rsidR="00181DE8" w:rsidRDefault="00181DE8">
      <w:pPr>
        <w:pStyle w:val="21"/>
        <w:tabs>
          <w:tab w:val="left" w:pos="1134"/>
          <w:tab w:val="right" w:leader="middleDot" w:pos="9060"/>
        </w:tabs>
        <w:rPr>
          <w:rFonts w:ascii="Calibri" w:eastAsia="宋体" w:hAnsi="Calibri"/>
          <w:smallCaps w:val="0"/>
          <w:noProof/>
          <w:color w:val="auto"/>
          <w:kern w:val="2"/>
          <w:szCs w:val="22"/>
        </w:rPr>
      </w:pPr>
      <w:hyperlink w:anchor="_Toc424135596" w:history="1">
        <w:r w:rsidRPr="00F257DD">
          <w:rPr>
            <w:rStyle w:val="aa"/>
            <w:noProof/>
          </w:rPr>
          <w:t>4.1</w:t>
        </w:r>
        <w:r>
          <w:rPr>
            <w:rFonts w:ascii="Calibri" w:eastAsia="宋体" w:hAnsi="Calibri"/>
            <w:smallCaps w:val="0"/>
            <w:noProof/>
            <w:color w:val="auto"/>
            <w:kern w:val="2"/>
            <w:szCs w:val="22"/>
          </w:rPr>
          <w:tab/>
        </w:r>
        <w:r w:rsidRPr="00F257DD">
          <w:rPr>
            <w:rStyle w:val="aa"/>
            <w:noProof/>
          </w:rPr>
          <w:t>Transformation</w:t>
        </w:r>
        <w:r w:rsidRPr="00F257DD">
          <w:rPr>
            <w:rStyle w:val="aa"/>
            <w:rFonts w:hint="eastAsia"/>
            <w:noProof/>
          </w:rPr>
          <w:t>开发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_Toc424135596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1B57D1" w14:textId="77777777" w:rsidR="00181DE8" w:rsidRDefault="00181DE8">
      <w:pPr>
        <w:pStyle w:val="21"/>
        <w:tabs>
          <w:tab w:val="left" w:pos="1134"/>
          <w:tab w:val="right" w:leader="middleDot" w:pos="9060"/>
        </w:tabs>
        <w:rPr>
          <w:rFonts w:ascii="Calibri" w:eastAsia="宋体" w:hAnsi="Calibri"/>
          <w:smallCaps w:val="0"/>
          <w:noProof/>
          <w:color w:val="auto"/>
          <w:kern w:val="2"/>
          <w:szCs w:val="22"/>
        </w:rPr>
      </w:pPr>
      <w:hyperlink w:anchor="_Toc424135597" w:history="1">
        <w:r w:rsidRPr="00F257DD">
          <w:rPr>
            <w:rStyle w:val="aa"/>
            <w:noProof/>
          </w:rPr>
          <w:t>4.2</w:t>
        </w:r>
        <w:r>
          <w:rPr>
            <w:rFonts w:ascii="Calibri" w:eastAsia="宋体" w:hAnsi="Calibri"/>
            <w:smallCaps w:val="0"/>
            <w:noProof/>
            <w:color w:val="auto"/>
            <w:kern w:val="2"/>
            <w:szCs w:val="22"/>
          </w:rPr>
          <w:tab/>
        </w:r>
        <w:r w:rsidRPr="00F257DD">
          <w:rPr>
            <w:rStyle w:val="aa"/>
            <w:noProof/>
          </w:rPr>
          <w:t>connection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_Toc424135597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04BE98" w14:textId="77777777" w:rsidR="000D65B3" w:rsidRDefault="00167C34">
      <w:pPr>
        <w:ind w:left="840"/>
      </w:pPr>
      <w:r>
        <w:fldChar w:fldCharType="end"/>
      </w:r>
    </w:p>
    <w:p w14:paraId="7610CCF8" w14:textId="77777777" w:rsidR="000D65B3" w:rsidRDefault="000D65B3">
      <w:pPr>
        <w:ind w:left="840"/>
      </w:pPr>
    </w:p>
    <w:p w14:paraId="7D943AAE" w14:textId="77777777" w:rsidR="000D65B3" w:rsidRDefault="000D65B3">
      <w:pPr>
        <w:ind w:left="840"/>
      </w:pPr>
    </w:p>
    <w:p w14:paraId="3A9C1754" w14:textId="77777777" w:rsidR="000D65B3" w:rsidRDefault="000D65B3">
      <w:pPr>
        <w:ind w:left="840"/>
        <w:rPr>
          <w:rFonts w:hint="eastAsia"/>
        </w:rPr>
      </w:pPr>
    </w:p>
    <w:p w14:paraId="1137BD92" w14:textId="77777777" w:rsidR="009619B7" w:rsidRDefault="009619B7">
      <w:pPr>
        <w:ind w:left="840"/>
        <w:rPr>
          <w:rFonts w:hint="eastAsia"/>
        </w:rPr>
      </w:pPr>
    </w:p>
    <w:p w14:paraId="22704B87" w14:textId="77777777" w:rsidR="009619B7" w:rsidRDefault="009619B7">
      <w:pPr>
        <w:ind w:left="840"/>
        <w:rPr>
          <w:rFonts w:hint="eastAsia"/>
        </w:rPr>
      </w:pPr>
    </w:p>
    <w:p w14:paraId="490E4A71" w14:textId="77777777" w:rsidR="009619B7" w:rsidRDefault="009619B7">
      <w:pPr>
        <w:ind w:left="840"/>
        <w:rPr>
          <w:rFonts w:hint="eastAsia"/>
        </w:rPr>
      </w:pPr>
    </w:p>
    <w:p w14:paraId="444AA712" w14:textId="77777777" w:rsidR="009619B7" w:rsidRDefault="009619B7">
      <w:pPr>
        <w:ind w:left="840"/>
        <w:rPr>
          <w:rFonts w:hint="eastAsia"/>
        </w:rPr>
      </w:pPr>
    </w:p>
    <w:p w14:paraId="7EF82518" w14:textId="77777777" w:rsidR="009619B7" w:rsidRDefault="009619B7">
      <w:pPr>
        <w:ind w:left="840"/>
        <w:rPr>
          <w:rFonts w:hint="eastAsia"/>
        </w:rPr>
      </w:pPr>
    </w:p>
    <w:p w14:paraId="10B3F578" w14:textId="77777777" w:rsidR="009619B7" w:rsidRDefault="009619B7">
      <w:pPr>
        <w:ind w:left="840"/>
        <w:rPr>
          <w:rFonts w:hint="eastAsia"/>
        </w:rPr>
      </w:pPr>
    </w:p>
    <w:p w14:paraId="62DCB7DC" w14:textId="77777777" w:rsidR="009619B7" w:rsidRDefault="009619B7">
      <w:pPr>
        <w:ind w:left="840"/>
        <w:rPr>
          <w:rFonts w:hint="eastAsia"/>
        </w:rPr>
      </w:pPr>
    </w:p>
    <w:p w14:paraId="488666C3" w14:textId="77777777" w:rsidR="009619B7" w:rsidRDefault="009619B7">
      <w:pPr>
        <w:ind w:left="840"/>
        <w:rPr>
          <w:rFonts w:hint="eastAsia"/>
        </w:rPr>
      </w:pPr>
    </w:p>
    <w:p w14:paraId="672119A2" w14:textId="77777777" w:rsidR="009619B7" w:rsidRDefault="009619B7">
      <w:pPr>
        <w:ind w:left="840"/>
        <w:rPr>
          <w:rFonts w:hint="eastAsia"/>
        </w:rPr>
      </w:pPr>
    </w:p>
    <w:p w14:paraId="7BE15109" w14:textId="77777777" w:rsidR="00F70171" w:rsidRDefault="009914E8" w:rsidP="007F3379">
      <w:pPr>
        <w:pStyle w:val="1"/>
      </w:pPr>
      <w:bookmarkStart w:id="0" w:name="_Toc424135586"/>
      <w:r>
        <w:rPr>
          <w:rFonts w:hint="eastAsia"/>
        </w:rPr>
        <w:lastRenderedPageBreak/>
        <w:t>命名规划</w:t>
      </w:r>
      <w:bookmarkEnd w:id="0"/>
    </w:p>
    <w:p w14:paraId="0DEEC9C6" w14:textId="77777777" w:rsidR="009914E8" w:rsidRDefault="00F034A0" w:rsidP="000A27CE">
      <w:pPr>
        <w:pStyle w:val="2"/>
        <w:spacing w:before="240" w:after="240"/>
        <w:rPr>
          <w:rFonts w:hint="eastAsia"/>
          <w:bCs w:val="0"/>
        </w:rPr>
      </w:pPr>
      <w:bookmarkStart w:id="1" w:name="_Toc424135587"/>
      <w:r>
        <w:rPr>
          <w:rFonts w:hint="eastAsia"/>
          <w:bCs w:val="0"/>
        </w:rPr>
        <w:t>存储</w:t>
      </w:r>
      <w:r w:rsidR="001171AD">
        <w:rPr>
          <w:rFonts w:hint="eastAsia"/>
          <w:bCs w:val="0"/>
        </w:rPr>
        <w:t>库设计</w:t>
      </w:r>
      <w:r>
        <w:rPr>
          <w:rFonts w:hint="eastAsia"/>
          <w:bCs w:val="0"/>
        </w:rPr>
        <w:t>命名</w:t>
      </w:r>
      <w:bookmarkEnd w:id="1"/>
    </w:p>
    <w:p w14:paraId="1CBF5C04" w14:textId="77777777" w:rsidR="00434425" w:rsidRPr="00434425" w:rsidRDefault="00434425" w:rsidP="00434425">
      <w:pPr>
        <w:ind w:left="840"/>
        <w:rPr>
          <w:rFonts w:hint="eastAsia"/>
        </w:rPr>
      </w:pPr>
    </w:p>
    <w:tbl>
      <w:tblPr>
        <w:tblW w:w="6778" w:type="dxa"/>
        <w:tblInd w:w="8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392"/>
        <w:gridCol w:w="1701"/>
        <w:gridCol w:w="3685"/>
      </w:tblGrid>
      <w:tr w:rsidR="001171AD" w14:paraId="349FC626" w14:textId="77777777" w:rsidTr="001171A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392" w:type="dxa"/>
            <w:tcBorders>
              <w:bottom w:val="single" w:sz="6" w:space="0" w:color="000000"/>
            </w:tcBorders>
            <w:shd w:val="clear" w:color="auto" w:fill="FFC000"/>
          </w:tcPr>
          <w:p w14:paraId="7439C9EF" w14:textId="77777777" w:rsidR="001171AD" w:rsidRPr="00A03C61" w:rsidRDefault="001171AD" w:rsidP="003278D3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库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FFC000"/>
          </w:tcPr>
          <w:p w14:paraId="6804D6C6" w14:textId="77777777" w:rsidR="001171AD" w:rsidRDefault="001171AD" w:rsidP="003278D3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3685" w:type="dxa"/>
            <w:tcBorders>
              <w:bottom w:val="single" w:sz="6" w:space="0" w:color="000000"/>
            </w:tcBorders>
            <w:shd w:val="clear" w:color="auto" w:fill="FFC000"/>
          </w:tcPr>
          <w:p w14:paraId="1CB05B00" w14:textId="77777777" w:rsidR="001171AD" w:rsidRPr="00A03C61" w:rsidRDefault="001171AD" w:rsidP="003278D3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1171AD" w14:paraId="1F102320" w14:textId="77777777" w:rsidTr="001171A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392" w:type="dxa"/>
            <w:shd w:val="clear" w:color="auto" w:fill="FFFFFF"/>
          </w:tcPr>
          <w:p w14:paraId="70816DA7" w14:textId="77777777" w:rsidR="001171AD" w:rsidRPr="00672333" w:rsidRDefault="001171AD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STG</w:t>
            </w:r>
          </w:p>
        </w:tc>
        <w:tc>
          <w:tcPr>
            <w:tcW w:w="1701" w:type="dxa"/>
            <w:shd w:val="clear" w:color="auto" w:fill="FFFFFF"/>
          </w:tcPr>
          <w:p w14:paraId="3058954F" w14:textId="77777777" w:rsidR="001171AD" w:rsidRDefault="001171AD" w:rsidP="00434425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STG </w:t>
            </w:r>
          </w:p>
        </w:tc>
        <w:tc>
          <w:tcPr>
            <w:tcW w:w="3685" w:type="dxa"/>
            <w:shd w:val="clear" w:color="auto" w:fill="FFFFFF"/>
          </w:tcPr>
          <w:p w14:paraId="5164B211" w14:textId="77777777" w:rsidR="001171AD" w:rsidRPr="00672333" w:rsidRDefault="001171AD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存储STG层所有的表</w:t>
            </w:r>
          </w:p>
        </w:tc>
      </w:tr>
      <w:tr w:rsidR="001171AD" w:rsidRPr="00781FA1" w14:paraId="6F998521" w14:textId="77777777" w:rsidTr="001171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2" w:type="dxa"/>
          </w:tcPr>
          <w:p w14:paraId="49203A26" w14:textId="77777777" w:rsidR="001171AD" w:rsidRPr="00672333" w:rsidRDefault="009619B7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LAKE</w:t>
            </w:r>
          </w:p>
        </w:tc>
        <w:tc>
          <w:tcPr>
            <w:tcW w:w="1701" w:type="dxa"/>
          </w:tcPr>
          <w:p w14:paraId="74638E21" w14:textId="77777777" w:rsidR="001171AD" w:rsidRPr="00672333" w:rsidRDefault="009619B7" w:rsidP="00434425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LAKE</w:t>
            </w:r>
            <w:r w:rsidR="001171AD" w:rsidRPr="0067233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3685" w:type="dxa"/>
          </w:tcPr>
          <w:p w14:paraId="2A508F63" w14:textId="77777777" w:rsidR="001171AD" w:rsidRPr="00672333" w:rsidRDefault="001171AD" w:rsidP="007A22BE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存储</w:t>
            </w:r>
            <w:r w:rsidR="009619B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LAKE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层所有的表</w:t>
            </w:r>
          </w:p>
        </w:tc>
      </w:tr>
      <w:tr w:rsidR="001171AD" w:rsidRPr="00672333" w14:paraId="39C5A868" w14:textId="77777777" w:rsidTr="001171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2" w:type="dxa"/>
          </w:tcPr>
          <w:p w14:paraId="6F953DB8" w14:textId="77777777" w:rsidR="001171AD" w:rsidRPr="00672333" w:rsidRDefault="009619B7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HUB</w:t>
            </w:r>
          </w:p>
        </w:tc>
        <w:tc>
          <w:tcPr>
            <w:tcW w:w="1701" w:type="dxa"/>
          </w:tcPr>
          <w:p w14:paraId="4B6DAA10" w14:textId="77777777" w:rsidR="001171AD" w:rsidRPr="00672333" w:rsidRDefault="009619B7" w:rsidP="00D941E5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HUB</w:t>
            </w:r>
          </w:p>
        </w:tc>
        <w:tc>
          <w:tcPr>
            <w:tcW w:w="3685" w:type="dxa"/>
          </w:tcPr>
          <w:p w14:paraId="49220925" w14:textId="77777777" w:rsidR="001171AD" w:rsidRPr="00672333" w:rsidRDefault="001171AD" w:rsidP="006B444F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存储</w:t>
            </w:r>
            <w:r w:rsidR="009619B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LAKE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,DIM层所有的表</w:t>
            </w:r>
          </w:p>
        </w:tc>
      </w:tr>
      <w:tr w:rsidR="00AC54B9" w:rsidRPr="00672333" w14:paraId="59824341" w14:textId="77777777" w:rsidTr="001171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2" w:type="dxa"/>
          </w:tcPr>
          <w:p w14:paraId="6EDA810F" w14:textId="77777777" w:rsidR="00AC54B9" w:rsidRPr="00672333" w:rsidRDefault="009619B7" w:rsidP="007E6670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INSIGHT</w:t>
            </w:r>
          </w:p>
        </w:tc>
        <w:tc>
          <w:tcPr>
            <w:tcW w:w="1701" w:type="dxa"/>
          </w:tcPr>
          <w:p w14:paraId="4F961023" w14:textId="77777777" w:rsidR="00AC54B9" w:rsidRPr="00672333" w:rsidRDefault="009619B7" w:rsidP="007E6670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INSIGHT</w:t>
            </w:r>
          </w:p>
        </w:tc>
        <w:tc>
          <w:tcPr>
            <w:tcW w:w="3685" w:type="dxa"/>
          </w:tcPr>
          <w:p w14:paraId="4AF5F9F0" w14:textId="77777777" w:rsidR="00AC54B9" w:rsidRPr="00672333" w:rsidRDefault="00AC54B9" w:rsidP="00DB7F44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存储</w:t>
            </w:r>
            <w:r w:rsidR="009619B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HUB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层所有的表</w:t>
            </w:r>
          </w:p>
        </w:tc>
      </w:tr>
    </w:tbl>
    <w:p w14:paraId="755AF0FF" w14:textId="77777777" w:rsidR="006F52A3" w:rsidRDefault="006F52A3" w:rsidP="006F52A3">
      <w:pPr>
        <w:ind w:left="840"/>
        <w:rPr>
          <w:rFonts w:hint="eastAsia"/>
        </w:rPr>
      </w:pPr>
    </w:p>
    <w:p w14:paraId="3CDC656A" w14:textId="77777777" w:rsidR="004C436E" w:rsidRDefault="004C436E" w:rsidP="009914E8">
      <w:pPr>
        <w:pStyle w:val="2"/>
        <w:spacing w:before="240" w:after="240"/>
        <w:rPr>
          <w:rFonts w:hint="eastAsia"/>
          <w:bCs w:val="0"/>
        </w:rPr>
      </w:pPr>
      <w:bookmarkStart w:id="2" w:name="_Toc424135588"/>
      <w:r>
        <w:rPr>
          <w:rFonts w:hint="eastAsia"/>
          <w:bCs w:val="0"/>
        </w:rPr>
        <w:t xml:space="preserve">Table </w:t>
      </w:r>
      <w:r>
        <w:rPr>
          <w:rFonts w:hint="eastAsia"/>
          <w:bCs w:val="0"/>
        </w:rPr>
        <w:t>命名</w:t>
      </w:r>
      <w:bookmarkEnd w:id="2"/>
    </w:p>
    <w:tbl>
      <w:tblPr>
        <w:tblW w:w="8054" w:type="dxa"/>
        <w:tblInd w:w="8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2100"/>
        <w:gridCol w:w="2552"/>
      </w:tblGrid>
      <w:tr w:rsidR="00BD5E34" w14:paraId="0B04EA9C" w14:textId="77777777" w:rsidTr="00BD5E34">
        <w:tblPrEx>
          <w:tblCellMar>
            <w:top w:w="0" w:type="dxa"/>
            <w:bottom w:w="0" w:type="dxa"/>
          </w:tblCellMar>
        </w:tblPrEx>
        <w:trPr>
          <w:cantSplit/>
          <w:trHeight w:val="528"/>
          <w:tblHeader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FFC000"/>
          </w:tcPr>
          <w:p w14:paraId="6E2B7A3B" w14:textId="77777777" w:rsidR="00BD5E34" w:rsidRDefault="00BD5E34" w:rsidP="003278D3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FFC000"/>
          </w:tcPr>
          <w:p w14:paraId="14FD2AC3" w14:textId="77777777" w:rsidR="00BD5E34" w:rsidRPr="00A03C61" w:rsidRDefault="00BD5E34" w:rsidP="003278D3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100" w:type="dxa"/>
            <w:tcBorders>
              <w:bottom w:val="single" w:sz="6" w:space="0" w:color="000000"/>
            </w:tcBorders>
            <w:shd w:val="clear" w:color="auto" w:fill="FFC000"/>
          </w:tcPr>
          <w:p w14:paraId="4F5E4219" w14:textId="77777777" w:rsidR="00BD5E34" w:rsidRDefault="00BD5E34" w:rsidP="003278D3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目标表</w:t>
            </w:r>
          </w:p>
        </w:tc>
        <w:tc>
          <w:tcPr>
            <w:tcW w:w="2552" w:type="dxa"/>
            <w:tcBorders>
              <w:bottom w:val="single" w:sz="6" w:space="0" w:color="000000"/>
            </w:tcBorders>
            <w:shd w:val="clear" w:color="auto" w:fill="FFC000"/>
          </w:tcPr>
          <w:p w14:paraId="6E1A88F4" w14:textId="77777777" w:rsidR="00BD5E34" w:rsidRPr="00A03C61" w:rsidRDefault="00BD5E34" w:rsidP="003278D3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例如</w:t>
            </w:r>
          </w:p>
        </w:tc>
      </w:tr>
      <w:tr w:rsidR="00A56AFC" w14:paraId="7D40241D" w14:textId="77777777" w:rsidTr="00BD5E3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701" w:type="dxa"/>
            <w:vMerge w:val="restart"/>
            <w:shd w:val="clear" w:color="auto" w:fill="FFFFFF"/>
          </w:tcPr>
          <w:p w14:paraId="56A920C9" w14:textId="77777777" w:rsidR="00A56AFC" w:rsidRDefault="00A56AFC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STG</w:t>
            </w:r>
          </w:p>
        </w:tc>
        <w:tc>
          <w:tcPr>
            <w:tcW w:w="1701" w:type="dxa"/>
            <w:shd w:val="clear" w:color="auto" w:fill="FFFFFF"/>
          </w:tcPr>
          <w:p w14:paraId="315BAF1D" w14:textId="77777777" w:rsidR="00A56AFC" w:rsidRPr="00672333" w:rsidRDefault="00A56AFC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STG||系统名称</w:t>
            </w:r>
          </w:p>
        </w:tc>
        <w:tc>
          <w:tcPr>
            <w:tcW w:w="2100" w:type="dxa"/>
            <w:shd w:val="clear" w:color="auto" w:fill="FFFFFF"/>
          </w:tcPr>
          <w:p w14:paraId="2559BB30" w14:textId="77777777" w:rsidR="00A56AFC" w:rsidRPr="00672333" w:rsidRDefault="00A56AFC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模块名称_表名称</w:t>
            </w:r>
          </w:p>
        </w:tc>
        <w:tc>
          <w:tcPr>
            <w:tcW w:w="2552" w:type="dxa"/>
            <w:shd w:val="clear" w:color="auto" w:fill="FFFFFF"/>
          </w:tcPr>
          <w:p w14:paraId="7E6ED722" w14:textId="77777777" w:rsidR="00A56AFC" w:rsidRPr="00672333" w:rsidRDefault="00A56AFC" w:rsidP="007A22BE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STG||系统名称_表名称</w:t>
            </w:r>
          </w:p>
        </w:tc>
      </w:tr>
      <w:tr w:rsidR="006F52A3" w14:paraId="5D9FED5D" w14:textId="77777777" w:rsidTr="006F52A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701" w:type="dxa"/>
            <w:vMerge/>
            <w:shd w:val="clear" w:color="auto" w:fill="FFFFFF"/>
          </w:tcPr>
          <w:p w14:paraId="20B67AFA" w14:textId="77777777" w:rsidR="006F52A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53" w:type="dxa"/>
            <w:gridSpan w:val="3"/>
            <w:shd w:val="clear" w:color="auto" w:fill="C00000"/>
          </w:tcPr>
          <w:p w14:paraId="139887D7" w14:textId="77777777" w:rsidR="006F52A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51C32">
              <w:rPr>
                <w:rFonts w:ascii="宋体" w:hAnsi="宋体" w:cs="宋体" w:hint="eastAsia"/>
                <w:color w:val="FFFFFF"/>
                <w:kern w:val="0"/>
                <w:sz w:val="22"/>
                <w:szCs w:val="22"/>
              </w:rPr>
              <w:t>例如:</w:t>
            </w:r>
          </w:p>
        </w:tc>
      </w:tr>
      <w:tr w:rsidR="006F52A3" w14:paraId="28AC8375" w14:textId="77777777" w:rsidTr="00BD5E3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701" w:type="dxa"/>
            <w:vMerge/>
            <w:shd w:val="clear" w:color="auto" w:fill="FFFFFF"/>
          </w:tcPr>
          <w:p w14:paraId="5B61F3B5" w14:textId="77777777" w:rsidR="006F52A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FF"/>
          </w:tcPr>
          <w:p w14:paraId="57CF484F" w14:textId="77777777" w:rsidR="006F52A3" w:rsidRPr="00672333" w:rsidRDefault="006F52A3" w:rsidP="007A22BE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STGOMS</w:t>
            </w:r>
          </w:p>
        </w:tc>
        <w:tc>
          <w:tcPr>
            <w:tcW w:w="2100" w:type="dxa"/>
            <w:shd w:val="clear" w:color="auto" w:fill="FFFFFF"/>
          </w:tcPr>
          <w:p w14:paraId="4615EB92" w14:textId="77777777" w:rsidR="006F52A3" w:rsidRPr="00672333" w:rsidRDefault="006F52A3" w:rsidP="007A22BE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STGOMS_表名称</w:t>
            </w:r>
          </w:p>
        </w:tc>
        <w:tc>
          <w:tcPr>
            <w:tcW w:w="2552" w:type="dxa"/>
            <w:shd w:val="clear" w:color="auto" w:fill="FFFFFF"/>
          </w:tcPr>
          <w:p w14:paraId="51FB16F5" w14:textId="77777777" w:rsidR="006F52A3" w:rsidRPr="00672333" w:rsidRDefault="006F52A3" w:rsidP="007A22BE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STGOMS_ORDER</w:t>
            </w:r>
          </w:p>
        </w:tc>
      </w:tr>
      <w:tr w:rsidR="006F52A3" w14:paraId="1E6462F5" w14:textId="77777777" w:rsidTr="00BD5E3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701" w:type="dxa"/>
            <w:vMerge/>
            <w:shd w:val="clear" w:color="auto" w:fill="FFFFFF"/>
          </w:tcPr>
          <w:p w14:paraId="7D3BD9CB" w14:textId="77777777" w:rsidR="006F52A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FF"/>
          </w:tcPr>
          <w:p w14:paraId="7C1F4D15" w14:textId="77777777" w:rsidR="006F52A3" w:rsidRPr="0067233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STGDCMS</w:t>
            </w:r>
          </w:p>
        </w:tc>
        <w:tc>
          <w:tcPr>
            <w:tcW w:w="2100" w:type="dxa"/>
            <w:shd w:val="clear" w:color="auto" w:fill="FFFFFF"/>
          </w:tcPr>
          <w:p w14:paraId="57DD2712" w14:textId="77777777" w:rsidR="006F52A3" w:rsidRPr="0067233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STGDCMS_表名称</w:t>
            </w:r>
          </w:p>
        </w:tc>
        <w:tc>
          <w:tcPr>
            <w:tcW w:w="2552" w:type="dxa"/>
            <w:shd w:val="clear" w:color="auto" w:fill="FFFFFF"/>
          </w:tcPr>
          <w:p w14:paraId="5A30D4E6" w14:textId="77777777" w:rsidR="006F52A3" w:rsidRPr="00672333" w:rsidRDefault="006F52A3" w:rsidP="00BD5E34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STGDCMS_PRODUCT</w:t>
            </w:r>
          </w:p>
        </w:tc>
      </w:tr>
      <w:tr w:rsidR="006F52A3" w:rsidRPr="00781FA1" w14:paraId="0EEB5D73" w14:textId="77777777" w:rsidTr="00BD5E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</w:tcPr>
          <w:p w14:paraId="0C351DF5" w14:textId="77777777" w:rsidR="006F52A3" w:rsidRPr="00672333" w:rsidRDefault="009619B7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LAKE</w:t>
            </w:r>
          </w:p>
        </w:tc>
        <w:tc>
          <w:tcPr>
            <w:tcW w:w="1701" w:type="dxa"/>
          </w:tcPr>
          <w:p w14:paraId="6CCB0862" w14:textId="77777777" w:rsidR="006F52A3" w:rsidRPr="00672333" w:rsidRDefault="006F52A3" w:rsidP="007A22BE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STG||系统名称</w:t>
            </w:r>
          </w:p>
        </w:tc>
        <w:tc>
          <w:tcPr>
            <w:tcW w:w="2100" w:type="dxa"/>
          </w:tcPr>
          <w:p w14:paraId="440D8346" w14:textId="77777777" w:rsidR="006F52A3" w:rsidRPr="00672333" w:rsidRDefault="006F52A3" w:rsidP="007A22BE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模块名称_表名称</w:t>
            </w:r>
          </w:p>
        </w:tc>
        <w:tc>
          <w:tcPr>
            <w:tcW w:w="2552" w:type="dxa"/>
          </w:tcPr>
          <w:p w14:paraId="5571EF04" w14:textId="77777777" w:rsidR="006F52A3" w:rsidRPr="00672333" w:rsidRDefault="006F52A3" w:rsidP="007A22BE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STG||系统名称_表名称</w:t>
            </w:r>
          </w:p>
        </w:tc>
      </w:tr>
      <w:tr w:rsidR="006F52A3" w:rsidRPr="00781FA1" w14:paraId="5E9E01DE" w14:textId="77777777" w:rsidTr="007A22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</w:tcPr>
          <w:p w14:paraId="766CB4F4" w14:textId="77777777" w:rsidR="006F52A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53" w:type="dxa"/>
            <w:gridSpan w:val="3"/>
            <w:shd w:val="clear" w:color="auto" w:fill="C00000"/>
          </w:tcPr>
          <w:p w14:paraId="4366ECFA" w14:textId="77777777" w:rsidR="006F52A3" w:rsidRPr="0067233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51C32">
              <w:rPr>
                <w:rFonts w:ascii="宋体" w:hAnsi="宋体" w:cs="宋体" w:hint="eastAsia"/>
                <w:color w:val="FFFFFF"/>
                <w:kern w:val="0"/>
                <w:sz w:val="22"/>
                <w:szCs w:val="22"/>
              </w:rPr>
              <w:t>例如:</w:t>
            </w:r>
          </w:p>
        </w:tc>
      </w:tr>
      <w:tr w:rsidR="006F52A3" w:rsidRPr="00781FA1" w14:paraId="3F9890D3" w14:textId="77777777" w:rsidTr="00BD5E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</w:tcPr>
          <w:p w14:paraId="6EBA93B0" w14:textId="77777777" w:rsidR="006F52A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6C0B250" w14:textId="77777777" w:rsidR="006F52A3" w:rsidRPr="00672333" w:rsidRDefault="006F52A3" w:rsidP="007A22BE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7233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ODS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OMS</w:t>
            </w:r>
          </w:p>
        </w:tc>
        <w:tc>
          <w:tcPr>
            <w:tcW w:w="2100" w:type="dxa"/>
          </w:tcPr>
          <w:p w14:paraId="298565C7" w14:textId="77777777" w:rsidR="006F52A3" w:rsidRPr="00672333" w:rsidRDefault="006F52A3" w:rsidP="007A22BE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7233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ODS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OMS_表名称</w:t>
            </w:r>
          </w:p>
        </w:tc>
        <w:tc>
          <w:tcPr>
            <w:tcW w:w="2552" w:type="dxa"/>
          </w:tcPr>
          <w:p w14:paraId="7D9E5E67" w14:textId="77777777" w:rsidR="006F52A3" w:rsidRPr="00672333" w:rsidRDefault="006F52A3" w:rsidP="007A22BE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ODSOMS_ORDER</w:t>
            </w:r>
          </w:p>
        </w:tc>
      </w:tr>
      <w:tr w:rsidR="006F52A3" w:rsidRPr="00781FA1" w14:paraId="49A15A8F" w14:textId="77777777" w:rsidTr="00BD5E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</w:tcPr>
          <w:p w14:paraId="5AF8CEC9" w14:textId="77777777" w:rsidR="006F52A3" w:rsidRPr="0067233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621D096" w14:textId="77777777" w:rsidR="006F52A3" w:rsidRPr="0067233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7233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ODS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DCMS</w:t>
            </w:r>
          </w:p>
        </w:tc>
        <w:tc>
          <w:tcPr>
            <w:tcW w:w="2100" w:type="dxa"/>
          </w:tcPr>
          <w:p w14:paraId="2A4BBC9F" w14:textId="77777777" w:rsidR="006F52A3" w:rsidRPr="0067233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7233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ODS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DCMS_表名称</w:t>
            </w:r>
          </w:p>
        </w:tc>
        <w:tc>
          <w:tcPr>
            <w:tcW w:w="2552" w:type="dxa"/>
          </w:tcPr>
          <w:p w14:paraId="368FE718" w14:textId="77777777" w:rsidR="006F52A3" w:rsidRPr="0067233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ODSDCMS_PRODUCT</w:t>
            </w:r>
          </w:p>
        </w:tc>
      </w:tr>
      <w:tr w:rsidR="006F52A3" w:rsidRPr="00672333" w14:paraId="1EAC2223" w14:textId="77777777" w:rsidTr="00BD5E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</w:tcPr>
          <w:p w14:paraId="4E1C0DCB" w14:textId="77777777" w:rsidR="006F52A3" w:rsidRDefault="009619B7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HUB</w:t>
            </w:r>
          </w:p>
        </w:tc>
        <w:tc>
          <w:tcPr>
            <w:tcW w:w="1701" w:type="dxa"/>
          </w:tcPr>
          <w:p w14:paraId="254A0987" w14:textId="77777777" w:rsidR="006F52A3" w:rsidRPr="0067233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DWDIM</w:t>
            </w:r>
          </w:p>
        </w:tc>
        <w:tc>
          <w:tcPr>
            <w:tcW w:w="2100" w:type="dxa"/>
          </w:tcPr>
          <w:p w14:paraId="245C3F49" w14:textId="77777777" w:rsidR="006F52A3" w:rsidRPr="0067233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表名称_DIM</w:t>
            </w:r>
          </w:p>
        </w:tc>
        <w:tc>
          <w:tcPr>
            <w:tcW w:w="2552" w:type="dxa"/>
          </w:tcPr>
          <w:p w14:paraId="01F492B0" w14:textId="77777777" w:rsidR="006F52A3" w:rsidRPr="0067233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CUSTOMER_DIM</w:t>
            </w:r>
          </w:p>
        </w:tc>
      </w:tr>
      <w:tr w:rsidR="006F52A3" w:rsidRPr="00672333" w14:paraId="5607AD91" w14:textId="77777777" w:rsidTr="00BD5E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</w:tcPr>
          <w:p w14:paraId="4CA65509" w14:textId="77777777" w:rsidR="006F52A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4190D38" w14:textId="77777777" w:rsidR="006F52A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DW||主题</w:t>
            </w:r>
          </w:p>
        </w:tc>
        <w:tc>
          <w:tcPr>
            <w:tcW w:w="2100" w:type="dxa"/>
          </w:tcPr>
          <w:p w14:paraId="701CD3BD" w14:textId="77777777" w:rsidR="006F52A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模块名称_表名称</w:t>
            </w:r>
          </w:p>
        </w:tc>
        <w:tc>
          <w:tcPr>
            <w:tcW w:w="2552" w:type="dxa"/>
          </w:tcPr>
          <w:p w14:paraId="1CF3F4EB" w14:textId="77777777" w:rsidR="006F52A3" w:rsidRDefault="006F52A3" w:rsidP="007A22BE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DW||主题_表名称</w:t>
            </w:r>
          </w:p>
        </w:tc>
      </w:tr>
      <w:tr w:rsidR="006F52A3" w:rsidRPr="00672333" w14:paraId="1D00010D" w14:textId="77777777" w:rsidTr="007A22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</w:tcPr>
          <w:p w14:paraId="7F9A777A" w14:textId="77777777" w:rsidR="006F52A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53" w:type="dxa"/>
            <w:gridSpan w:val="3"/>
            <w:shd w:val="clear" w:color="auto" w:fill="C00000"/>
          </w:tcPr>
          <w:p w14:paraId="63E6816C" w14:textId="77777777" w:rsidR="006F52A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51C32">
              <w:rPr>
                <w:rFonts w:ascii="宋体" w:hAnsi="宋体" w:cs="宋体" w:hint="eastAsia"/>
                <w:color w:val="FFFFFF"/>
                <w:kern w:val="0"/>
                <w:sz w:val="22"/>
                <w:szCs w:val="22"/>
              </w:rPr>
              <w:t>例如:</w:t>
            </w:r>
          </w:p>
        </w:tc>
      </w:tr>
      <w:tr w:rsidR="006F52A3" w:rsidRPr="00672333" w14:paraId="26F1FEFD" w14:textId="77777777" w:rsidTr="00BD5E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</w:tcPr>
          <w:p w14:paraId="24350A05" w14:textId="77777777" w:rsidR="006F52A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1CE216F" w14:textId="77777777" w:rsidR="006F52A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DWCF</w:t>
            </w:r>
          </w:p>
        </w:tc>
        <w:tc>
          <w:tcPr>
            <w:tcW w:w="2100" w:type="dxa"/>
          </w:tcPr>
          <w:p w14:paraId="7BE55AF7" w14:textId="77777777" w:rsidR="006F52A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DWCF_表名称</w:t>
            </w:r>
          </w:p>
        </w:tc>
        <w:tc>
          <w:tcPr>
            <w:tcW w:w="2552" w:type="dxa"/>
          </w:tcPr>
          <w:p w14:paraId="28DFA60D" w14:textId="77777777" w:rsidR="006F52A3" w:rsidRPr="0067233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DWCF_CASHFLOW_ANALYZE</w:t>
            </w:r>
          </w:p>
        </w:tc>
      </w:tr>
      <w:tr w:rsidR="006F52A3" w:rsidRPr="00672333" w14:paraId="41E01EBF" w14:textId="77777777" w:rsidTr="00BD5E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bottom w:val="single" w:sz="4" w:space="0" w:color="auto"/>
            </w:tcBorders>
          </w:tcPr>
          <w:p w14:paraId="2CD00794" w14:textId="77777777" w:rsidR="006F52A3" w:rsidRPr="0067233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3BF802C" w14:textId="77777777" w:rsidR="006F52A3" w:rsidRPr="0067233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7233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DWSF</w:t>
            </w:r>
          </w:p>
        </w:tc>
        <w:tc>
          <w:tcPr>
            <w:tcW w:w="2100" w:type="dxa"/>
          </w:tcPr>
          <w:p w14:paraId="24A4F5CC" w14:textId="77777777" w:rsidR="006F52A3" w:rsidRPr="0067233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7233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DWSF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_表名称</w:t>
            </w:r>
          </w:p>
        </w:tc>
        <w:tc>
          <w:tcPr>
            <w:tcW w:w="2552" w:type="dxa"/>
          </w:tcPr>
          <w:p w14:paraId="67765678" w14:textId="77777777" w:rsidR="006F52A3" w:rsidRPr="0067233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DWSF_PROFIT_ANALYZE</w:t>
            </w:r>
          </w:p>
        </w:tc>
      </w:tr>
      <w:tr w:rsidR="006F52A3" w:rsidRPr="00672333" w14:paraId="00D6EDA5" w14:textId="77777777" w:rsidTr="00BD5E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</w:tcPr>
          <w:p w14:paraId="4E086778" w14:textId="77777777" w:rsidR="006F52A3" w:rsidRPr="00672333" w:rsidRDefault="009619B7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INSIGHT</w:t>
            </w:r>
            <w:bookmarkStart w:id="3" w:name="_GoBack"/>
            <w:bookmarkEnd w:id="3"/>
          </w:p>
        </w:tc>
        <w:tc>
          <w:tcPr>
            <w:tcW w:w="1701" w:type="dxa"/>
          </w:tcPr>
          <w:p w14:paraId="33763784" w14:textId="77777777" w:rsidR="006F52A3" w:rsidRPr="0067233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DM||主题</w:t>
            </w:r>
          </w:p>
        </w:tc>
        <w:tc>
          <w:tcPr>
            <w:tcW w:w="2100" w:type="dxa"/>
          </w:tcPr>
          <w:p w14:paraId="593CA362" w14:textId="77777777" w:rsidR="006F52A3" w:rsidRPr="0067233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模块名称_表名称</w:t>
            </w:r>
          </w:p>
        </w:tc>
        <w:tc>
          <w:tcPr>
            <w:tcW w:w="2552" w:type="dxa"/>
          </w:tcPr>
          <w:p w14:paraId="0654DE0B" w14:textId="77777777" w:rsidR="006F52A3" w:rsidRPr="0067233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DM||主题_表名称</w:t>
            </w:r>
          </w:p>
        </w:tc>
      </w:tr>
      <w:tr w:rsidR="006F52A3" w:rsidRPr="00672333" w14:paraId="7DBF3C2A" w14:textId="77777777" w:rsidTr="006F52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</w:tcPr>
          <w:p w14:paraId="50677568" w14:textId="77777777" w:rsidR="006F52A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53" w:type="dxa"/>
            <w:gridSpan w:val="3"/>
            <w:shd w:val="clear" w:color="auto" w:fill="C00000"/>
          </w:tcPr>
          <w:p w14:paraId="2C1005E7" w14:textId="77777777" w:rsidR="006F52A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51C32">
              <w:rPr>
                <w:rFonts w:ascii="宋体" w:hAnsi="宋体" w:cs="宋体" w:hint="eastAsia"/>
                <w:color w:val="FFFFFF"/>
                <w:kern w:val="0"/>
                <w:sz w:val="22"/>
                <w:szCs w:val="22"/>
              </w:rPr>
              <w:t>例如:</w:t>
            </w:r>
          </w:p>
        </w:tc>
      </w:tr>
      <w:tr w:rsidR="006F52A3" w:rsidRPr="00672333" w14:paraId="7A3F4078" w14:textId="77777777" w:rsidTr="00BD5E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</w:tcPr>
          <w:p w14:paraId="2C7421E0" w14:textId="77777777" w:rsidR="006F52A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E4469B6" w14:textId="77777777" w:rsidR="006F52A3" w:rsidRPr="00672333" w:rsidRDefault="006F52A3" w:rsidP="007A22BE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DMCF</w:t>
            </w:r>
          </w:p>
        </w:tc>
        <w:tc>
          <w:tcPr>
            <w:tcW w:w="2100" w:type="dxa"/>
          </w:tcPr>
          <w:p w14:paraId="21985511" w14:textId="77777777" w:rsidR="006F52A3" w:rsidRPr="00672333" w:rsidRDefault="006F52A3" w:rsidP="007A22BE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DMCF_表名称</w:t>
            </w:r>
          </w:p>
        </w:tc>
        <w:tc>
          <w:tcPr>
            <w:tcW w:w="2552" w:type="dxa"/>
          </w:tcPr>
          <w:p w14:paraId="6C044105" w14:textId="77777777" w:rsidR="006F52A3" w:rsidRPr="00672333" w:rsidRDefault="006F52A3" w:rsidP="007A22BE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DMCF_CASHFLOW_ANALYZE</w:t>
            </w:r>
          </w:p>
        </w:tc>
      </w:tr>
      <w:tr w:rsidR="006F52A3" w:rsidRPr="00672333" w14:paraId="611CE9F6" w14:textId="77777777" w:rsidTr="00BD5E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</w:tcPr>
          <w:p w14:paraId="67992BE9" w14:textId="77777777" w:rsidR="006F52A3" w:rsidRPr="0067233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A366E45" w14:textId="77777777" w:rsidR="006F52A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DMSF</w:t>
            </w:r>
          </w:p>
        </w:tc>
        <w:tc>
          <w:tcPr>
            <w:tcW w:w="2100" w:type="dxa"/>
          </w:tcPr>
          <w:p w14:paraId="15314B19" w14:textId="77777777" w:rsidR="006F52A3" w:rsidRPr="0067233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DMSF_表名称</w:t>
            </w:r>
          </w:p>
        </w:tc>
        <w:tc>
          <w:tcPr>
            <w:tcW w:w="2552" w:type="dxa"/>
          </w:tcPr>
          <w:p w14:paraId="1F1AC5A4" w14:textId="77777777" w:rsidR="006F52A3" w:rsidRPr="00672333" w:rsidRDefault="006F52A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DMSF_PROFIT_ANALYZE</w:t>
            </w:r>
          </w:p>
        </w:tc>
      </w:tr>
    </w:tbl>
    <w:p w14:paraId="2D4863DA" w14:textId="77777777" w:rsidR="008F04F7" w:rsidRDefault="008F04F7" w:rsidP="009914E8">
      <w:pPr>
        <w:pStyle w:val="2"/>
        <w:spacing w:before="240" w:after="240"/>
        <w:rPr>
          <w:rFonts w:hint="eastAsia"/>
          <w:bCs w:val="0"/>
        </w:rPr>
      </w:pPr>
      <w:bookmarkStart w:id="4" w:name="_Toc424135589"/>
      <w:r>
        <w:rPr>
          <w:rFonts w:hint="eastAsia"/>
          <w:bCs w:val="0"/>
        </w:rPr>
        <w:t>维度规范</w:t>
      </w:r>
      <w:bookmarkEnd w:id="4"/>
    </w:p>
    <w:p w14:paraId="4D2B61BC" w14:textId="77777777" w:rsidR="008F04F7" w:rsidRPr="008F04F7" w:rsidRDefault="008F04F7" w:rsidP="008F04F7">
      <w:pPr>
        <w:pStyle w:val="BulletLevel2"/>
        <w:rPr>
          <w:rFonts w:ascii="宋体" w:eastAsia="宋体" w:hAnsi="宋体"/>
        </w:rPr>
      </w:pPr>
      <w:r w:rsidRPr="008F04F7">
        <w:rPr>
          <w:rFonts w:ascii="宋体" w:eastAsia="宋体" w:hAnsi="宋体"/>
        </w:rPr>
        <w:t>维表默认都有两条记录,维度ID分别为:</w:t>
      </w:r>
    </w:p>
    <w:p w14:paraId="14514456" w14:textId="77777777" w:rsidR="008F04F7" w:rsidRPr="008F04F7" w:rsidRDefault="008F04F7" w:rsidP="008F04F7">
      <w:pPr>
        <w:pStyle w:val="BulletLevel2"/>
        <w:numPr>
          <w:ilvl w:val="0"/>
          <w:numId w:val="27"/>
        </w:numPr>
      </w:pPr>
      <w:r>
        <w:t xml:space="preserve"> </w:t>
      </w:r>
      <w:r w:rsidRPr="008F04F7">
        <w:t xml:space="preserve">0:  </w:t>
      </w:r>
      <w:r w:rsidRPr="008F04F7">
        <w:t>不限</w:t>
      </w:r>
      <w:r w:rsidRPr="008F04F7">
        <w:t xml:space="preserve">  (</w:t>
      </w:r>
      <w:r w:rsidRPr="008F04F7">
        <w:t>表示该行记录的维度</w:t>
      </w:r>
      <w:r w:rsidRPr="008F04F7">
        <w:t>ID</w:t>
      </w:r>
      <w:r w:rsidRPr="008F04F7">
        <w:t>可以为空</w:t>
      </w:r>
      <w:r>
        <w:rPr>
          <w:rFonts w:hint="eastAsia"/>
        </w:rPr>
        <w:t>)</w:t>
      </w:r>
    </w:p>
    <w:p w14:paraId="0CB76552" w14:textId="77777777" w:rsidR="008F04F7" w:rsidRPr="008F04F7" w:rsidRDefault="008F04F7" w:rsidP="008F04F7">
      <w:pPr>
        <w:pStyle w:val="BulletLevel2"/>
        <w:numPr>
          <w:ilvl w:val="0"/>
          <w:numId w:val="27"/>
        </w:numPr>
        <w:rPr>
          <w:rFonts w:hint="eastAsia"/>
        </w:rPr>
      </w:pPr>
      <w:r>
        <w:t xml:space="preserve"> </w:t>
      </w:r>
      <w:r w:rsidRPr="008F04F7">
        <w:t xml:space="preserve">-1:  </w:t>
      </w:r>
      <w:r w:rsidRPr="008F04F7">
        <w:t>找不到（表示该行记录的维度代码在维表里面找不到维度成员）</w:t>
      </w:r>
    </w:p>
    <w:p w14:paraId="72B6B89A" w14:textId="77777777" w:rsidR="00796171" w:rsidRDefault="008F04F7" w:rsidP="009914E8">
      <w:pPr>
        <w:pStyle w:val="2"/>
        <w:spacing w:before="240" w:after="240"/>
        <w:rPr>
          <w:rFonts w:hint="eastAsia"/>
          <w:bCs w:val="0"/>
        </w:rPr>
      </w:pPr>
      <w:bookmarkStart w:id="5" w:name="_Toc424135590"/>
      <w:r>
        <w:rPr>
          <w:rFonts w:hint="eastAsia"/>
          <w:bCs w:val="0"/>
        </w:rPr>
        <w:t>索引创建规范</w:t>
      </w:r>
      <w:bookmarkEnd w:id="5"/>
    </w:p>
    <w:p w14:paraId="66D4E687" w14:textId="77777777" w:rsidR="00796171" w:rsidRDefault="00796171" w:rsidP="00796171">
      <w:pPr>
        <w:pStyle w:val="BulletLevel2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唯一索引的命名方式： 表名_U1 (1</w:t>
      </w:r>
      <w:r>
        <w:rPr>
          <w:rFonts w:ascii="宋体" w:eastAsia="宋体" w:hAnsi="宋体"/>
        </w:rPr>
        <w:t>…</w:t>
      </w:r>
      <w:r>
        <w:rPr>
          <w:rFonts w:ascii="宋体" w:eastAsia="宋体" w:hAnsi="宋体" w:hint="eastAsia"/>
        </w:rPr>
        <w:t>N)</w:t>
      </w:r>
    </w:p>
    <w:p w14:paraId="109CA92E" w14:textId="77777777" w:rsidR="00796171" w:rsidRDefault="00796171" w:rsidP="00796171">
      <w:pPr>
        <w:pStyle w:val="BulletLevel2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普通索引的命名方式:  表名_N1 (1</w:t>
      </w:r>
      <w:r>
        <w:rPr>
          <w:rFonts w:ascii="宋体" w:eastAsia="宋体" w:hAnsi="宋体"/>
        </w:rPr>
        <w:t>…</w:t>
      </w:r>
      <w:r>
        <w:rPr>
          <w:rFonts w:ascii="宋体" w:eastAsia="宋体" w:hAnsi="宋体" w:hint="eastAsia"/>
        </w:rPr>
        <w:t>N)</w:t>
      </w:r>
    </w:p>
    <w:p w14:paraId="6512FEE8" w14:textId="77777777" w:rsidR="00796171" w:rsidRDefault="00796171" w:rsidP="00796171">
      <w:pPr>
        <w:pStyle w:val="BulletLevel2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在原则上数据仓库模型都应该有唯一键</w:t>
      </w:r>
    </w:p>
    <w:p w14:paraId="24CA0923" w14:textId="77777777" w:rsidR="00980A26" w:rsidRDefault="00980A26" w:rsidP="00980A26">
      <w:pPr>
        <w:pStyle w:val="2"/>
        <w:spacing w:before="240" w:after="240"/>
        <w:rPr>
          <w:rFonts w:hint="eastAsia"/>
          <w:bCs w:val="0"/>
        </w:rPr>
      </w:pPr>
      <w:bookmarkStart w:id="6" w:name="_Toc424135591"/>
      <w:r>
        <w:rPr>
          <w:rFonts w:hint="eastAsia"/>
          <w:bCs w:val="0"/>
        </w:rPr>
        <w:lastRenderedPageBreak/>
        <w:t>补录数据命名规范</w:t>
      </w:r>
      <w:bookmarkEnd w:id="6"/>
    </w:p>
    <w:p w14:paraId="75CD4B0B" w14:textId="77777777" w:rsidR="00980A26" w:rsidRDefault="00980A26" w:rsidP="007561F6">
      <w:pPr>
        <w:pStyle w:val="BulletLevel2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补录数据区分</w:t>
      </w:r>
      <w:r w:rsidR="007169CB">
        <w:rPr>
          <w:rFonts w:ascii="宋体" w:eastAsia="宋体" w:hAnsi="宋体" w:hint="eastAsia"/>
        </w:rPr>
        <w:t>面向公共和面向主题两部分</w:t>
      </w:r>
    </w:p>
    <w:p w14:paraId="5FC4E233" w14:textId="77777777" w:rsidR="00DD6D2A" w:rsidRDefault="00CF5F6F" w:rsidP="00A56EDC">
      <w:pPr>
        <w:pStyle w:val="BulletLevel2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APD</w:t>
      </w:r>
      <w:r w:rsidR="00DD6D2A">
        <w:rPr>
          <w:rFonts w:hint="eastAsia"/>
        </w:rPr>
        <w:t>_</w:t>
      </w:r>
      <w:r w:rsidR="00DD6D2A">
        <w:rPr>
          <w:rFonts w:hint="eastAsia"/>
        </w:rPr>
        <w:t>表名</w:t>
      </w:r>
    </w:p>
    <w:p w14:paraId="1F26AC73" w14:textId="77777777" w:rsidR="00DD6D2A" w:rsidRPr="00C9540D" w:rsidRDefault="00DD6D2A" w:rsidP="00A56EDC">
      <w:pPr>
        <w:pStyle w:val="BulletLevel2"/>
        <w:numPr>
          <w:ilvl w:val="0"/>
          <w:numId w:val="27"/>
        </w:numPr>
        <w:rPr>
          <w:rFonts w:hint="eastAsia"/>
        </w:rPr>
      </w:pPr>
      <w:r w:rsidRPr="00C9540D">
        <w:rPr>
          <w:rFonts w:hint="eastAsia"/>
        </w:rPr>
        <w:t>APD_</w:t>
      </w:r>
      <w:r w:rsidRPr="00C9540D">
        <w:rPr>
          <w:rFonts w:hint="eastAsia"/>
        </w:rPr>
        <w:t>主题</w:t>
      </w:r>
      <w:r w:rsidRPr="00C9540D">
        <w:rPr>
          <w:rFonts w:hint="eastAsia"/>
        </w:rPr>
        <w:t>_</w:t>
      </w:r>
      <w:r w:rsidRPr="00C9540D">
        <w:rPr>
          <w:rFonts w:hint="eastAsia"/>
        </w:rPr>
        <w:t>表名</w:t>
      </w:r>
    </w:p>
    <w:p w14:paraId="29B27D2A" w14:textId="77777777" w:rsidR="00AE74AB" w:rsidRDefault="00AE74AB" w:rsidP="00AE74AB">
      <w:pPr>
        <w:pStyle w:val="BulletLevel2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补录数据直接从补录系统抽取到ODS层，所以在ODS层存储命名如下:</w:t>
      </w:r>
    </w:p>
    <w:p w14:paraId="3F786F60" w14:textId="77777777" w:rsidR="00C9540D" w:rsidRDefault="00C9540D" w:rsidP="00C9540D">
      <w:pPr>
        <w:pStyle w:val="BulletLevel2"/>
        <w:numPr>
          <w:ilvl w:val="0"/>
          <w:numId w:val="27"/>
        </w:numPr>
        <w:rPr>
          <w:rFonts w:hint="eastAsia"/>
        </w:rPr>
      </w:pPr>
      <w:r>
        <w:rPr>
          <w:rFonts w:ascii="宋体" w:eastAsia="宋体" w:hAnsi="宋体" w:hint="eastAsia"/>
        </w:rPr>
        <w:t>ODSAPD</w:t>
      </w:r>
      <w:r>
        <w:rPr>
          <w:rFonts w:hint="eastAsia"/>
        </w:rPr>
        <w:t>_</w:t>
      </w:r>
      <w:r>
        <w:rPr>
          <w:rFonts w:hint="eastAsia"/>
        </w:rPr>
        <w:t>表名</w:t>
      </w:r>
    </w:p>
    <w:p w14:paraId="0A559BC8" w14:textId="77777777" w:rsidR="00C9540D" w:rsidRPr="00C9540D" w:rsidRDefault="00C9540D" w:rsidP="00C9540D">
      <w:pPr>
        <w:pStyle w:val="BulletLevel2"/>
        <w:numPr>
          <w:ilvl w:val="0"/>
          <w:numId w:val="27"/>
        </w:numPr>
        <w:rPr>
          <w:rFonts w:ascii="宋体" w:eastAsia="宋体" w:hAnsi="宋体" w:hint="eastAsia"/>
        </w:rPr>
      </w:pPr>
      <w:r w:rsidRPr="00C9540D">
        <w:rPr>
          <w:rFonts w:ascii="宋体" w:eastAsia="宋体" w:hAnsi="宋体" w:hint="eastAsia"/>
        </w:rPr>
        <w:t>ODSAPD_主题_表名</w:t>
      </w:r>
    </w:p>
    <w:p w14:paraId="1145FC56" w14:textId="77777777" w:rsidR="00AE74AB" w:rsidRDefault="00D5228A" w:rsidP="00D5228A">
      <w:pPr>
        <w:pStyle w:val="BulletLevel2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补录系统的表以LAST_MODIFIED_DATE作为增量时间戳</w:t>
      </w:r>
    </w:p>
    <w:p w14:paraId="44EE16F4" w14:textId="77777777" w:rsidR="00AE74AB" w:rsidRDefault="00BA7C0D" w:rsidP="00BA7C0D">
      <w:pPr>
        <w:pStyle w:val="BulletLevel2"/>
        <w:numPr>
          <w:ilvl w:val="0"/>
          <w:numId w:val="0"/>
        </w:numPr>
        <w:ind w:left="873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所以补录的表需要以下几个字段:</w:t>
      </w:r>
      <w:proofErr w:type="spellStart"/>
      <w:r>
        <w:rPr>
          <w:rFonts w:ascii="宋体" w:eastAsia="宋体" w:hAnsi="宋体" w:hint="eastAsia"/>
        </w:rPr>
        <w:t>Created_Date,Created_BY,Last_Modified_Date,Last_modified_By</w:t>
      </w:r>
      <w:proofErr w:type="spellEnd"/>
    </w:p>
    <w:p w14:paraId="7CF372D1" w14:textId="77777777" w:rsidR="00755767" w:rsidRDefault="00755767" w:rsidP="00755767">
      <w:pPr>
        <w:pStyle w:val="BulletLevel2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所有的补录表都放在ODS层，而不放入DW,DM层</w:t>
      </w:r>
    </w:p>
    <w:p w14:paraId="2288B683" w14:textId="77777777" w:rsidR="004309E1" w:rsidRDefault="004309E1" w:rsidP="004309E1">
      <w:pPr>
        <w:pStyle w:val="BulletLevel2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如果补录表是关系对照表，则需要在结尾添加</w:t>
      </w:r>
      <w:proofErr w:type="spellStart"/>
      <w:r>
        <w:rPr>
          <w:rFonts w:ascii="宋体" w:eastAsia="宋体" w:hAnsi="宋体" w:hint="eastAsia"/>
        </w:rPr>
        <w:t>rela</w:t>
      </w:r>
      <w:proofErr w:type="spellEnd"/>
      <w:r>
        <w:rPr>
          <w:rFonts w:ascii="宋体" w:eastAsia="宋体" w:hAnsi="宋体" w:hint="eastAsia"/>
        </w:rPr>
        <w:t>表示(</w:t>
      </w:r>
      <w:r>
        <w:rPr>
          <w:rFonts w:ascii="宋体" w:eastAsia="宋体" w:hAnsi="宋体"/>
        </w:rPr>
        <w:t>relationship</w:t>
      </w:r>
      <w:r>
        <w:rPr>
          <w:rFonts w:ascii="宋体" w:eastAsia="宋体" w:hAnsi="宋体" w:hint="eastAsia"/>
        </w:rPr>
        <w:t>)</w:t>
      </w:r>
    </w:p>
    <w:p w14:paraId="71CE795B" w14:textId="77777777" w:rsidR="00D2370B" w:rsidRDefault="00D2370B" w:rsidP="004309E1">
      <w:pPr>
        <w:pStyle w:val="BulletLevel2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其它类型的补录表则需要在结尾添加def.</w:t>
      </w:r>
    </w:p>
    <w:p w14:paraId="191299FD" w14:textId="77777777" w:rsidR="00755767" w:rsidRPr="004309E1" w:rsidRDefault="00755767" w:rsidP="00BA7C0D">
      <w:pPr>
        <w:pStyle w:val="BulletLevel2"/>
        <w:numPr>
          <w:ilvl w:val="0"/>
          <w:numId w:val="0"/>
        </w:numPr>
        <w:ind w:left="873"/>
        <w:rPr>
          <w:rFonts w:ascii="宋体" w:eastAsia="宋体" w:hAnsi="宋体" w:hint="eastAsia"/>
        </w:rPr>
      </w:pPr>
    </w:p>
    <w:p w14:paraId="79AA312F" w14:textId="77777777" w:rsidR="00905770" w:rsidRDefault="00905770" w:rsidP="00905770">
      <w:pPr>
        <w:pStyle w:val="2"/>
        <w:spacing w:before="240" w:after="240"/>
        <w:rPr>
          <w:rFonts w:hint="eastAsia"/>
          <w:bCs w:val="0"/>
        </w:rPr>
      </w:pPr>
      <w:bookmarkStart w:id="7" w:name="_Toc424135592"/>
      <w:r>
        <w:rPr>
          <w:rFonts w:hint="eastAsia"/>
          <w:bCs w:val="0"/>
        </w:rPr>
        <w:t>EDW</w:t>
      </w:r>
      <w:r>
        <w:rPr>
          <w:rFonts w:hint="eastAsia"/>
          <w:bCs w:val="0"/>
        </w:rPr>
        <w:t>表规定添加字段</w:t>
      </w:r>
      <w:bookmarkEnd w:id="7"/>
    </w:p>
    <w:p w14:paraId="112DD3B6" w14:textId="77777777" w:rsidR="00905770" w:rsidRDefault="00905770" w:rsidP="00335D75">
      <w:pPr>
        <w:pStyle w:val="BulletLevel2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Created_date</w:t>
      </w:r>
      <w:proofErr w:type="spellEnd"/>
      <w:r>
        <w:rPr>
          <w:rFonts w:ascii="宋体" w:eastAsia="宋体" w:hAnsi="宋体" w:hint="eastAsia"/>
        </w:rPr>
        <w:t xml:space="preserve">     --创建日期</w:t>
      </w:r>
    </w:p>
    <w:p w14:paraId="261F9581" w14:textId="77777777" w:rsidR="00905770" w:rsidRDefault="00905770" w:rsidP="00905770">
      <w:pPr>
        <w:pStyle w:val="BulletLevel2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Load_batch</w:t>
      </w:r>
      <w:proofErr w:type="spellEnd"/>
      <w:r>
        <w:rPr>
          <w:rFonts w:ascii="宋体" w:eastAsia="宋体" w:hAnsi="宋体" w:hint="eastAsia"/>
        </w:rPr>
        <w:t xml:space="preserve">       --装载批次</w:t>
      </w:r>
    </w:p>
    <w:p w14:paraId="24B74C08" w14:textId="77777777" w:rsidR="00905770" w:rsidRDefault="00905770" w:rsidP="00905770">
      <w:pPr>
        <w:pStyle w:val="BulletLevel2"/>
        <w:numPr>
          <w:ilvl w:val="0"/>
          <w:numId w:val="0"/>
        </w:numPr>
        <w:ind w:left="420"/>
        <w:rPr>
          <w:rFonts w:ascii="宋体" w:eastAsia="宋体" w:hAnsi="宋体" w:hint="eastAsia"/>
        </w:rPr>
      </w:pPr>
    </w:p>
    <w:p w14:paraId="26ECA467" w14:textId="77777777" w:rsidR="009914E8" w:rsidRDefault="000F0F80" w:rsidP="009914E8">
      <w:pPr>
        <w:pStyle w:val="2"/>
        <w:spacing w:before="240" w:after="240"/>
        <w:rPr>
          <w:rFonts w:hint="eastAsia"/>
          <w:bCs w:val="0"/>
        </w:rPr>
      </w:pPr>
      <w:bookmarkStart w:id="8" w:name="_Toc424135593"/>
      <w:r>
        <w:rPr>
          <w:rFonts w:hint="eastAsia"/>
          <w:bCs w:val="0"/>
        </w:rPr>
        <w:t>Transformation</w:t>
      </w:r>
      <w:r w:rsidR="00796171">
        <w:rPr>
          <w:rFonts w:hint="eastAsia"/>
          <w:bCs w:val="0"/>
        </w:rPr>
        <w:t>、</w:t>
      </w:r>
      <w:r>
        <w:rPr>
          <w:rFonts w:hint="eastAsia"/>
          <w:bCs w:val="0"/>
        </w:rPr>
        <w:t>jobs</w:t>
      </w:r>
      <w:r w:rsidR="00796171">
        <w:rPr>
          <w:rFonts w:hint="eastAsia"/>
          <w:bCs w:val="0"/>
        </w:rPr>
        <w:t>命名</w:t>
      </w:r>
      <w:bookmarkEnd w:id="8"/>
    </w:p>
    <w:p w14:paraId="5F6BC08F" w14:textId="77777777" w:rsidR="00DF0121" w:rsidRPr="005E2DD7" w:rsidRDefault="00DF0121" w:rsidP="009914E8">
      <w:pPr>
        <w:pStyle w:val="BulletLevel2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名字长度不要超过30个字符</w:t>
      </w:r>
    </w:p>
    <w:tbl>
      <w:tblPr>
        <w:tblW w:w="8054" w:type="dxa"/>
        <w:tblInd w:w="8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392"/>
        <w:gridCol w:w="18"/>
        <w:gridCol w:w="3809"/>
        <w:gridCol w:w="31"/>
        <w:gridCol w:w="2804"/>
      </w:tblGrid>
      <w:tr w:rsidR="009914E8" w14:paraId="7C074940" w14:textId="77777777" w:rsidTr="00371E1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392" w:type="dxa"/>
            <w:tcBorders>
              <w:bottom w:val="single" w:sz="6" w:space="0" w:color="000000"/>
            </w:tcBorders>
            <w:shd w:val="clear" w:color="auto" w:fill="FFC000"/>
          </w:tcPr>
          <w:p w14:paraId="43C7102E" w14:textId="77777777" w:rsidR="009914E8" w:rsidRPr="00A03C61" w:rsidRDefault="009914E8" w:rsidP="00371E12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3827" w:type="dxa"/>
            <w:gridSpan w:val="2"/>
            <w:tcBorders>
              <w:bottom w:val="single" w:sz="6" w:space="0" w:color="000000"/>
            </w:tcBorders>
            <w:shd w:val="clear" w:color="auto" w:fill="FFC000"/>
          </w:tcPr>
          <w:p w14:paraId="46C49392" w14:textId="77777777" w:rsidR="009914E8" w:rsidRPr="00A03C61" w:rsidRDefault="009914E8" w:rsidP="00371E12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gridSpan w:val="2"/>
            <w:tcBorders>
              <w:bottom w:val="single" w:sz="6" w:space="0" w:color="000000"/>
            </w:tcBorders>
            <w:shd w:val="clear" w:color="auto" w:fill="FFC000"/>
          </w:tcPr>
          <w:p w14:paraId="7E5E203A" w14:textId="77777777" w:rsidR="009914E8" w:rsidRDefault="009914E8" w:rsidP="00371E12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例如</w:t>
            </w:r>
          </w:p>
        </w:tc>
      </w:tr>
      <w:tr w:rsidR="00BC7F4A" w14:paraId="085FC89D" w14:textId="77777777" w:rsidTr="00BC7F4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54" w:type="dxa"/>
            <w:gridSpan w:val="5"/>
            <w:tcBorders>
              <w:bottom w:val="single" w:sz="6" w:space="0" w:color="000000"/>
            </w:tcBorders>
            <w:shd w:val="clear" w:color="auto" w:fill="C00000"/>
          </w:tcPr>
          <w:p w14:paraId="3E9229F1" w14:textId="77777777" w:rsidR="00BC7F4A" w:rsidRDefault="000F0F80" w:rsidP="00371E12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Transformation</w:t>
            </w:r>
          </w:p>
        </w:tc>
      </w:tr>
      <w:tr w:rsidR="00B13985" w14:paraId="50E55EEC" w14:textId="77777777" w:rsidTr="00371E1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392" w:type="dxa"/>
            <w:shd w:val="clear" w:color="auto" w:fill="FFFFFF"/>
          </w:tcPr>
          <w:p w14:paraId="5D9FDC24" w14:textId="77777777" w:rsidR="00B13985" w:rsidRPr="00672333" w:rsidRDefault="00B13985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STG</w:t>
            </w:r>
          </w:p>
        </w:tc>
        <w:tc>
          <w:tcPr>
            <w:tcW w:w="3827" w:type="dxa"/>
            <w:gridSpan w:val="2"/>
            <w:shd w:val="clear" w:color="auto" w:fill="FFFFFF"/>
          </w:tcPr>
          <w:p w14:paraId="58CD3841" w14:textId="77777777" w:rsidR="00B13985" w:rsidRPr="00672333" w:rsidRDefault="00C02B7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tf</w:t>
            </w:r>
            <w:proofErr w:type="spellEnd"/>
            <w:r w:rsidR="00B1398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_ Folder Name _ Business Name</w:t>
            </w:r>
          </w:p>
        </w:tc>
        <w:tc>
          <w:tcPr>
            <w:tcW w:w="2835" w:type="dxa"/>
            <w:gridSpan w:val="2"/>
            <w:shd w:val="clear" w:color="auto" w:fill="FFFFFF"/>
          </w:tcPr>
          <w:p w14:paraId="53F3F406" w14:textId="77777777" w:rsidR="00B13985" w:rsidRPr="00672333" w:rsidRDefault="00C02B7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tf</w:t>
            </w:r>
            <w:r w:rsidR="00B1398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_STGOMS_GET_ORDERS</w:t>
            </w:r>
            <w:proofErr w:type="spellEnd"/>
          </w:p>
        </w:tc>
      </w:tr>
      <w:tr w:rsidR="00B13985" w:rsidRPr="00781FA1" w14:paraId="2F3FC4B1" w14:textId="77777777" w:rsidTr="00371E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2" w:type="dxa"/>
          </w:tcPr>
          <w:p w14:paraId="0A776E49" w14:textId="77777777" w:rsidR="00B13985" w:rsidRPr="00672333" w:rsidRDefault="00B13985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7233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ODS</w:t>
            </w:r>
          </w:p>
        </w:tc>
        <w:tc>
          <w:tcPr>
            <w:tcW w:w="3827" w:type="dxa"/>
            <w:gridSpan w:val="2"/>
          </w:tcPr>
          <w:p w14:paraId="22CEA53D" w14:textId="77777777" w:rsidR="00B13985" w:rsidRPr="00672333" w:rsidRDefault="00C02B7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tf</w:t>
            </w:r>
            <w:proofErr w:type="spellEnd"/>
            <w:r w:rsidR="00B1398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_ Folder Name _ Business Name</w:t>
            </w:r>
          </w:p>
        </w:tc>
        <w:tc>
          <w:tcPr>
            <w:tcW w:w="2835" w:type="dxa"/>
            <w:gridSpan w:val="2"/>
          </w:tcPr>
          <w:p w14:paraId="6CA5C9E8" w14:textId="77777777" w:rsidR="00B13985" w:rsidRPr="00672333" w:rsidRDefault="00C02B7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tf</w:t>
            </w:r>
            <w:r w:rsidR="00B1398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_ODSOMS_GET_PRODUCT</w:t>
            </w:r>
            <w:proofErr w:type="spellEnd"/>
          </w:p>
        </w:tc>
      </w:tr>
      <w:tr w:rsidR="00B13985" w:rsidRPr="00672333" w14:paraId="460F2985" w14:textId="77777777" w:rsidTr="00371E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2" w:type="dxa"/>
          </w:tcPr>
          <w:p w14:paraId="3C697412" w14:textId="77777777" w:rsidR="00B13985" w:rsidRPr="00672333" w:rsidRDefault="00B13985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7233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W</w:t>
            </w:r>
          </w:p>
        </w:tc>
        <w:tc>
          <w:tcPr>
            <w:tcW w:w="3827" w:type="dxa"/>
            <w:gridSpan w:val="2"/>
          </w:tcPr>
          <w:p w14:paraId="3496B21A" w14:textId="77777777" w:rsidR="00B13985" w:rsidRPr="00672333" w:rsidRDefault="00C02B7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tf</w:t>
            </w:r>
            <w:proofErr w:type="spellEnd"/>
            <w:r w:rsidR="00B1398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_ Folder Name _ Business Name</w:t>
            </w:r>
          </w:p>
        </w:tc>
        <w:tc>
          <w:tcPr>
            <w:tcW w:w="2835" w:type="dxa"/>
            <w:gridSpan w:val="2"/>
          </w:tcPr>
          <w:p w14:paraId="143B67F0" w14:textId="77777777" w:rsidR="00B13985" w:rsidRPr="00672333" w:rsidRDefault="00C02B7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tf</w:t>
            </w:r>
            <w:r w:rsidR="00B1398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_DWAR_GET_ORDERS</w:t>
            </w:r>
            <w:proofErr w:type="spellEnd"/>
          </w:p>
        </w:tc>
      </w:tr>
      <w:tr w:rsidR="00B13985" w:rsidRPr="00672333" w14:paraId="3B1B5545" w14:textId="77777777" w:rsidTr="00371E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2" w:type="dxa"/>
          </w:tcPr>
          <w:p w14:paraId="4EB8AA28" w14:textId="77777777" w:rsidR="00B13985" w:rsidRPr="00672333" w:rsidRDefault="00B13985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7233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</w:t>
            </w:r>
          </w:p>
        </w:tc>
        <w:tc>
          <w:tcPr>
            <w:tcW w:w="3827" w:type="dxa"/>
            <w:gridSpan w:val="2"/>
          </w:tcPr>
          <w:p w14:paraId="1D64AE61" w14:textId="77777777" w:rsidR="00B13985" w:rsidRPr="00672333" w:rsidRDefault="00C02B7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tf</w:t>
            </w:r>
            <w:proofErr w:type="spellEnd"/>
            <w:r w:rsidR="00B1398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_ Folder Name _ Business Name</w:t>
            </w:r>
          </w:p>
        </w:tc>
        <w:tc>
          <w:tcPr>
            <w:tcW w:w="2835" w:type="dxa"/>
            <w:gridSpan w:val="2"/>
          </w:tcPr>
          <w:p w14:paraId="3A827DA7" w14:textId="77777777" w:rsidR="00B13985" w:rsidRPr="00672333" w:rsidRDefault="00C02B7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tf</w:t>
            </w:r>
            <w:r w:rsidR="00B1398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_DMAR_GET_PRODUCT</w:t>
            </w:r>
            <w:proofErr w:type="spellEnd"/>
          </w:p>
        </w:tc>
      </w:tr>
      <w:tr w:rsidR="00BE3930" w:rsidRPr="00672333" w14:paraId="0E12B4C4" w14:textId="77777777" w:rsidTr="00371E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2" w:type="dxa"/>
          </w:tcPr>
          <w:p w14:paraId="22A31D99" w14:textId="77777777" w:rsidR="00BE3930" w:rsidRPr="00672333" w:rsidRDefault="00BE3930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APP</w:t>
            </w:r>
          </w:p>
        </w:tc>
        <w:tc>
          <w:tcPr>
            <w:tcW w:w="3827" w:type="dxa"/>
            <w:gridSpan w:val="2"/>
          </w:tcPr>
          <w:p w14:paraId="66B32EC7" w14:textId="77777777" w:rsidR="00BE3930" w:rsidRDefault="00C02B7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tf</w:t>
            </w:r>
            <w:proofErr w:type="spellEnd"/>
            <w:r w:rsidR="00BE393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_ Folder Name _ Business Name</w:t>
            </w:r>
          </w:p>
        </w:tc>
        <w:tc>
          <w:tcPr>
            <w:tcW w:w="2835" w:type="dxa"/>
            <w:gridSpan w:val="2"/>
          </w:tcPr>
          <w:p w14:paraId="03166AFA" w14:textId="77777777" w:rsidR="00BE3930" w:rsidRPr="00BE3930" w:rsidRDefault="00C02B73" w:rsidP="00BE3930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tf</w:t>
            </w:r>
            <w:r w:rsidR="00BE393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_APPEPM_GET_PRODUCT</w:t>
            </w:r>
            <w:proofErr w:type="spellEnd"/>
          </w:p>
        </w:tc>
      </w:tr>
      <w:tr w:rsidR="00455374" w:rsidRPr="00672333" w14:paraId="617AC531" w14:textId="77777777" w:rsidTr="004876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54" w:type="dxa"/>
            <w:gridSpan w:val="5"/>
            <w:shd w:val="clear" w:color="auto" w:fill="C00000"/>
          </w:tcPr>
          <w:p w14:paraId="7EAD82AB" w14:textId="77777777" w:rsidR="00455374" w:rsidRDefault="000F0F80" w:rsidP="004876B1">
            <w:pPr>
              <w:pStyle w:val="ad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Jobs</w:t>
            </w:r>
          </w:p>
        </w:tc>
      </w:tr>
      <w:tr w:rsidR="00455374" w:rsidRPr="00672333" w14:paraId="1577039C" w14:textId="77777777" w:rsidTr="004876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0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3DEBD85F" w14:textId="77777777" w:rsidR="00455374" w:rsidRPr="00672333" w:rsidRDefault="00455374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STG</w:t>
            </w:r>
          </w:p>
        </w:tc>
        <w:tc>
          <w:tcPr>
            <w:tcW w:w="38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BD879BF" w14:textId="77777777" w:rsidR="00455374" w:rsidRPr="00672333" w:rsidRDefault="00C02B7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jb</w:t>
            </w:r>
            <w:r w:rsidR="00455374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_</w:t>
            </w:r>
            <w:r w:rsidR="0072707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JOBS</w:t>
            </w:r>
            <w:proofErr w:type="spellEnd"/>
            <w:r w:rsidR="0045537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name</w:t>
            </w:r>
          </w:p>
        </w:tc>
        <w:tc>
          <w:tcPr>
            <w:tcW w:w="2804" w:type="dxa"/>
            <w:tcBorders>
              <w:left w:val="single" w:sz="4" w:space="0" w:color="auto"/>
            </w:tcBorders>
            <w:shd w:val="clear" w:color="auto" w:fill="FFFFFF"/>
          </w:tcPr>
          <w:p w14:paraId="5AC367EE" w14:textId="77777777" w:rsidR="00455374" w:rsidRPr="00672333" w:rsidRDefault="00C02B7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jb</w:t>
            </w:r>
            <w:r w:rsidR="0045537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_STGOMS_ORDERS</w:t>
            </w:r>
            <w:proofErr w:type="spellEnd"/>
          </w:p>
        </w:tc>
      </w:tr>
      <w:tr w:rsidR="00455374" w:rsidRPr="00672333" w14:paraId="4D19A48F" w14:textId="77777777" w:rsidTr="004876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0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11D22B9A" w14:textId="77777777" w:rsidR="00455374" w:rsidRPr="00672333" w:rsidRDefault="00455374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7233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ODS</w:t>
            </w:r>
          </w:p>
        </w:tc>
        <w:tc>
          <w:tcPr>
            <w:tcW w:w="38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6DF61B3" w14:textId="77777777" w:rsidR="00455374" w:rsidRPr="00672333" w:rsidRDefault="00C02B7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jb</w:t>
            </w:r>
            <w:r w:rsidR="00455374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_</w:t>
            </w:r>
            <w:r w:rsidR="0045537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mapping name</w:t>
            </w:r>
          </w:p>
        </w:tc>
        <w:tc>
          <w:tcPr>
            <w:tcW w:w="2804" w:type="dxa"/>
            <w:tcBorders>
              <w:left w:val="single" w:sz="4" w:space="0" w:color="auto"/>
            </w:tcBorders>
            <w:shd w:val="clear" w:color="auto" w:fill="FFFFFF"/>
          </w:tcPr>
          <w:p w14:paraId="02B3F70F" w14:textId="77777777" w:rsidR="00455374" w:rsidRPr="00672333" w:rsidRDefault="00C02B7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jb</w:t>
            </w:r>
            <w:r w:rsidR="0045537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_ODSOMS_ORDERS</w:t>
            </w:r>
          </w:p>
        </w:tc>
      </w:tr>
      <w:tr w:rsidR="00455374" w:rsidRPr="00672333" w14:paraId="55505B5D" w14:textId="77777777" w:rsidTr="004876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0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6BCADEEF" w14:textId="77777777" w:rsidR="00455374" w:rsidRPr="00672333" w:rsidRDefault="00455374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7233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W</w:t>
            </w:r>
          </w:p>
        </w:tc>
        <w:tc>
          <w:tcPr>
            <w:tcW w:w="38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0D777A0" w14:textId="77777777" w:rsidR="00455374" w:rsidRPr="00672333" w:rsidRDefault="00C02B7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jb</w:t>
            </w:r>
            <w:r w:rsidR="00455374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_</w:t>
            </w:r>
            <w:r w:rsidR="0045537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mapping name</w:t>
            </w:r>
          </w:p>
        </w:tc>
        <w:tc>
          <w:tcPr>
            <w:tcW w:w="2804" w:type="dxa"/>
            <w:tcBorders>
              <w:left w:val="single" w:sz="4" w:space="0" w:color="auto"/>
            </w:tcBorders>
            <w:shd w:val="clear" w:color="auto" w:fill="FFFFFF"/>
          </w:tcPr>
          <w:p w14:paraId="45151841" w14:textId="77777777" w:rsidR="00455374" w:rsidRPr="00672333" w:rsidRDefault="00C02B7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jb</w:t>
            </w:r>
            <w:r w:rsidR="0045537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_DWAR_NAME1</w:t>
            </w:r>
          </w:p>
        </w:tc>
      </w:tr>
      <w:tr w:rsidR="00455374" w:rsidRPr="00672333" w14:paraId="3D429C12" w14:textId="77777777" w:rsidTr="004876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0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06CDF241" w14:textId="77777777" w:rsidR="00455374" w:rsidRPr="00672333" w:rsidRDefault="00455374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67233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</w:t>
            </w:r>
          </w:p>
        </w:tc>
        <w:tc>
          <w:tcPr>
            <w:tcW w:w="38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5D35792" w14:textId="77777777" w:rsidR="00455374" w:rsidRPr="00672333" w:rsidRDefault="00C02B7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jb</w:t>
            </w:r>
            <w:r w:rsidR="00455374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_</w:t>
            </w:r>
            <w:r w:rsidR="0045537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mapping name</w:t>
            </w:r>
          </w:p>
        </w:tc>
        <w:tc>
          <w:tcPr>
            <w:tcW w:w="2804" w:type="dxa"/>
            <w:tcBorders>
              <w:left w:val="single" w:sz="4" w:space="0" w:color="auto"/>
            </w:tcBorders>
            <w:shd w:val="clear" w:color="auto" w:fill="FFFFFF"/>
          </w:tcPr>
          <w:p w14:paraId="37D3391B" w14:textId="77777777" w:rsidR="00455374" w:rsidRPr="00672333" w:rsidRDefault="00C02B7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jb</w:t>
            </w:r>
            <w:r w:rsidR="0045537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_DMAR_NAME1</w:t>
            </w:r>
          </w:p>
        </w:tc>
      </w:tr>
      <w:tr w:rsidR="00455374" w:rsidRPr="00672333" w14:paraId="259D563C" w14:textId="77777777" w:rsidTr="004876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0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3F6A4185" w14:textId="77777777" w:rsidR="00455374" w:rsidRPr="00672333" w:rsidRDefault="00455374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APP</w:t>
            </w:r>
          </w:p>
        </w:tc>
        <w:tc>
          <w:tcPr>
            <w:tcW w:w="38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A606321" w14:textId="77777777" w:rsidR="00455374" w:rsidRDefault="00C02B7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jb_</w:t>
            </w:r>
            <w:r w:rsidR="0045537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mapping name</w:t>
            </w:r>
          </w:p>
        </w:tc>
        <w:tc>
          <w:tcPr>
            <w:tcW w:w="2804" w:type="dxa"/>
            <w:tcBorders>
              <w:left w:val="single" w:sz="4" w:space="0" w:color="auto"/>
            </w:tcBorders>
            <w:shd w:val="clear" w:color="auto" w:fill="FFFFFF"/>
          </w:tcPr>
          <w:p w14:paraId="0EC7E4B3" w14:textId="77777777" w:rsidR="00455374" w:rsidRDefault="00C02B73" w:rsidP="003278D3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jb</w:t>
            </w:r>
            <w:r w:rsidR="0045537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_APPEPM_NAME1</w:t>
            </w:r>
          </w:p>
        </w:tc>
      </w:tr>
    </w:tbl>
    <w:p w14:paraId="2001FFE9" w14:textId="77777777" w:rsidR="003B2693" w:rsidRDefault="003B2693" w:rsidP="003B2693">
      <w:pPr>
        <w:pStyle w:val="2"/>
        <w:spacing w:before="240" w:after="240"/>
        <w:rPr>
          <w:rFonts w:hint="eastAsia"/>
          <w:bCs w:val="0"/>
        </w:rPr>
      </w:pPr>
      <w:bookmarkStart w:id="9" w:name="_Toc424135594"/>
      <w:r w:rsidRPr="003B2693">
        <w:rPr>
          <w:rFonts w:hint="eastAsia"/>
          <w:bCs w:val="0"/>
        </w:rPr>
        <w:t>控件命名</w:t>
      </w:r>
      <w:bookmarkEnd w:id="9"/>
    </w:p>
    <w:tbl>
      <w:tblPr>
        <w:tblW w:w="0" w:type="auto"/>
        <w:tblInd w:w="8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392"/>
        <w:gridCol w:w="1701"/>
        <w:gridCol w:w="2693"/>
        <w:gridCol w:w="2268"/>
      </w:tblGrid>
      <w:tr w:rsidR="004C2DBE" w14:paraId="1B1FE60B" w14:textId="77777777" w:rsidTr="001D4897">
        <w:trPr>
          <w:cantSplit/>
          <w:trHeight w:val="528"/>
          <w:tblHeader/>
        </w:trPr>
        <w:tc>
          <w:tcPr>
            <w:tcW w:w="1392" w:type="dxa"/>
            <w:tcBorders>
              <w:bottom w:val="single" w:sz="6" w:space="0" w:color="000000"/>
            </w:tcBorders>
            <w:shd w:val="clear" w:color="auto" w:fill="FFC000"/>
          </w:tcPr>
          <w:p w14:paraId="07C34565" w14:textId="77777777" w:rsidR="004C2DBE" w:rsidRDefault="004C2DBE" w:rsidP="001D4897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控件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FFC000"/>
          </w:tcPr>
          <w:p w14:paraId="6949EC8F" w14:textId="77777777" w:rsidR="004C2DBE" w:rsidRDefault="004C2DBE" w:rsidP="001D4897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控件名称</w:t>
            </w:r>
          </w:p>
        </w:tc>
        <w:tc>
          <w:tcPr>
            <w:tcW w:w="2693" w:type="dxa"/>
            <w:tcBorders>
              <w:bottom w:val="single" w:sz="6" w:space="0" w:color="000000"/>
            </w:tcBorders>
            <w:shd w:val="clear" w:color="auto" w:fill="FFC000"/>
          </w:tcPr>
          <w:p w14:paraId="540524FB" w14:textId="77777777" w:rsidR="004C2DBE" w:rsidRDefault="004C2DBE" w:rsidP="001D4897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规范</w:t>
            </w:r>
          </w:p>
        </w:tc>
        <w:tc>
          <w:tcPr>
            <w:tcW w:w="2268" w:type="dxa"/>
            <w:tcBorders>
              <w:bottom w:val="single" w:sz="6" w:space="0" w:color="000000"/>
            </w:tcBorders>
            <w:shd w:val="clear" w:color="auto" w:fill="FFC000"/>
          </w:tcPr>
          <w:p w14:paraId="646894C3" w14:textId="77777777" w:rsidR="004C2DBE" w:rsidRDefault="004C2DBE" w:rsidP="001D4897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例如</w:t>
            </w:r>
          </w:p>
        </w:tc>
      </w:tr>
      <w:tr w:rsidR="004C2DBE" w14:paraId="6DA50FE9" w14:textId="77777777" w:rsidTr="001D4897">
        <w:trPr>
          <w:cantSplit/>
          <w:tblHeader/>
        </w:trPr>
        <w:tc>
          <w:tcPr>
            <w:tcW w:w="1392" w:type="dxa"/>
            <w:shd w:val="clear" w:color="auto" w:fill="FFFFFF"/>
          </w:tcPr>
          <w:p w14:paraId="31C8E85F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Table Input</w:t>
            </w:r>
          </w:p>
        </w:tc>
        <w:tc>
          <w:tcPr>
            <w:tcW w:w="1701" w:type="dxa"/>
            <w:shd w:val="clear" w:color="auto" w:fill="FFFFFF"/>
          </w:tcPr>
          <w:p w14:paraId="03875D15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源系统</w:t>
            </w:r>
          </w:p>
        </w:tc>
        <w:tc>
          <w:tcPr>
            <w:tcW w:w="2693" w:type="dxa"/>
            <w:shd w:val="clear" w:color="auto" w:fill="FFFFFF"/>
          </w:tcPr>
          <w:p w14:paraId="7B0A9690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SRC_SYSTEM _Schema</w:t>
            </w:r>
          </w:p>
        </w:tc>
        <w:tc>
          <w:tcPr>
            <w:tcW w:w="2268" w:type="dxa"/>
            <w:shd w:val="clear" w:color="auto" w:fill="FFFFFF"/>
          </w:tcPr>
          <w:p w14:paraId="603F0B65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SRC_OMS</w:t>
            </w:r>
          </w:p>
        </w:tc>
      </w:tr>
      <w:tr w:rsidR="004C2DBE" w14:paraId="67C6D2C2" w14:textId="77777777" w:rsidTr="001D4897">
        <w:trPr>
          <w:cantSplit/>
        </w:trPr>
        <w:tc>
          <w:tcPr>
            <w:tcW w:w="1392" w:type="dxa"/>
            <w:shd w:val="clear" w:color="auto" w:fill="FFFF00"/>
          </w:tcPr>
          <w:p w14:paraId="70603EE6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UNION</w:t>
            </w:r>
          </w:p>
        </w:tc>
        <w:tc>
          <w:tcPr>
            <w:tcW w:w="1701" w:type="dxa"/>
            <w:shd w:val="clear" w:color="auto" w:fill="FFFF00"/>
          </w:tcPr>
          <w:p w14:paraId="3759F511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合并</w:t>
            </w:r>
          </w:p>
        </w:tc>
        <w:tc>
          <w:tcPr>
            <w:tcW w:w="2693" w:type="dxa"/>
            <w:shd w:val="clear" w:color="auto" w:fill="FFFF00"/>
          </w:tcPr>
          <w:p w14:paraId="111B5C3A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UN_SHORT NAME</w:t>
            </w:r>
          </w:p>
        </w:tc>
        <w:tc>
          <w:tcPr>
            <w:tcW w:w="2268" w:type="dxa"/>
            <w:shd w:val="clear" w:color="auto" w:fill="FFFF00"/>
          </w:tcPr>
          <w:p w14:paraId="61ADE8BF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UN_ORDERS</w:t>
            </w:r>
            <w:r>
              <w:commentReference w:id="10"/>
            </w:r>
          </w:p>
        </w:tc>
      </w:tr>
      <w:tr w:rsidR="004C2DBE" w14:paraId="232897CF" w14:textId="77777777" w:rsidTr="008B1044">
        <w:trPr>
          <w:cantSplit/>
        </w:trPr>
        <w:tc>
          <w:tcPr>
            <w:tcW w:w="1392" w:type="dxa"/>
            <w:tcBorders>
              <w:bottom w:val="single" w:sz="6" w:space="0" w:color="000000"/>
            </w:tcBorders>
          </w:tcPr>
          <w:p w14:paraId="5190417B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Call DB Procedure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</w:tcPr>
          <w:p w14:paraId="262CDFD4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存储过程</w:t>
            </w:r>
          </w:p>
        </w:tc>
        <w:tc>
          <w:tcPr>
            <w:tcW w:w="2693" w:type="dxa"/>
            <w:tcBorders>
              <w:bottom w:val="single" w:sz="6" w:space="0" w:color="000000"/>
            </w:tcBorders>
          </w:tcPr>
          <w:p w14:paraId="2293A12F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SP_PROCEDURE NAME</w:t>
            </w:r>
          </w:p>
        </w:tc>
        <w:tc>
          <w:tcPr>
            <w:tcW w:w="2268" w:type="dxa"/>
            <w:tcBorders>
              <w:bottom w:val="single" w:sz="6" w:space="0" w:color="000000"/>
            </w:tcBorders>
          </w:tcPr>
          <w:p w14:paraId="149B4166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SP_GET_PRODUCT</w:t>
            </w:r>
          </w:p>
        </w:tc>
      </w:tr>
      <w:tr w:rsidR="004C2DBE" w14:paraId="1BF1F511" w14:textId="77777777" w:rsidTr="008B1044">
        <w:trPr>
          <w:cantSplit/>
        </w:trPr>
        <w:tc>
          <w:tcPr>
            <w:tcW w:w="1392" w:type="dxa"/>
            <w:shd w:val="clear" w:color="auto" w:fill="auto"/>
          </w:tcPr>
          <w:p w14:paraId="6754AB0D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Sequence Generator</w:t>
            </w:r>
          </w:p>
        </w:tc>
        <w:tc>
          <w:tcPr>
            <w:tcW w:w="1701" w:type="dxa"/>
            <w:shd w:val="clear" w:color="auto" w:fill="auto"/>
          </w:tcPr>
          <w:p w14:paraId="3632FD2C" w14:textId="77777777" w:rsidR="004C2DBE" w:rsidRPr="008B1044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hint="eastAsia"/>
                <w:szCs w:val="21"/>
              </w:rPr>
            </w:pPr>
            <w:r w:rsidRPr="008B1044">
              <w:rPr>
                <w:rFonts w:hint="eastAsia"/>
                <w:szCs w:val="21"/>
              </w:rPr>
              <w:t>序列</w:t>
            </w:r>
          </w:p>
        </w:tc>
        <w:tc>
          <w:tcPr>
            <w:tcW w:w="2693" w:type="dxa"/>
            <w:shd w:val="clear" w:color="auto" w:fill="auto"/>
          </w:tcPr>
          <w:p w14:paraId="5D274697" w14:textId="77777777" w:rsidR="004C2DBE" w:rsidRPr="008B1044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hint="eastAsia"/>
                <w:szCs w:val="21"/>
              </w:rPr>
            </w:pPr>
            <w:r w:rsidRPr="008B1044">
              <w:rPr>
                <w:rFonts w:hint="eastAsia"/>
                <w:szCs w:val="21"/>
              </w:rPr>
              <w:t>SEQ_NAME</w:t>
            </w:r>
          </w:p>
        </w:tc>
        <w:tc>
          <w:tcPr>
            <w:tcW w:w="2268" w:type="dxa"/>
            <w:shd w:val="clear" w:color="auto" w:fill="auto"/>
          </w:tcPr>
          <w:p w14:paraId="46CC053E" w14:textId="77777777" w:rsidR="004C2DBE" w:rsidRPr="008B1044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hint="eastAsia"/>
                <w:szCs w:val="21"/>
              </w:rPr>
            </w:pPr>
            <w:r w:rsidRPr="008B1044">
              <w:rPr>
                <w:rFonts w:hint="eastAsia"/>
                <w:szCs w:val="21"/>
              </w:rPr>
              <w:t>SEQ_CUSTOMER_DIM</w:t>
            </w:r>
          </w:p>
        </w:tc>
      </w:tr>
      <w:tr w:rsidR="004C2DBE" w14:paraId="2D295C8E" w14:textId="77777777" w:rsidTr="001D4897">
        <w:trPr>
          <w:cantSplit/>
        </w:trPr>
        <w:tc>
          <w:tcPr>
            <w:tcW w:w="1392" w:type="dxa"/>
          </w:tcPr>
          <w:p w14:paraId="2C5342FA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Group by</w:t>
            </w:r>
          </w:p>
        </w:tc>
        <w:tc>
          <w:tcPr>
            <w:tcW w:w="1701" w:type="dxa"/>
          </w:tcPr>
          <w:p w14:paraId="113D3455" w14:textId="77777777" w:rsidR="004C2DBE" w:rsidRPr="008B1044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hint="eastAsia"/>
                <w:szCs w:val="21"/>
              </w:rPr>
            </w:pPr>
            <w:r w:rsidRPr="008B1044">
              <w:rPr>
                <w:rFonts w:hint="eastAsia"/>
                <w:szCs w:val="21"/>
              </w:rPr>
              <w:t>汇总</w:t>
            </w:r>
          </w:p>
        </w:tc>
        <w:tc>
          <w:tcPr>
            <w:tcW w:w="2693" w:type="dxa"/>
          </w:tcPr>
          <w:p w14:paraId="740D6D9A" w14:textId="77777777" w:rsidR="004C2DBE" w:rsidRPr="008B1044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hint="eastAsia"/>
                <w:szCs w:val="21"/>
              </w:rPr>
            </w:pPr>
            <w:r w:rsidRPr="008B1044">
              <w:rPr>
                <w:rFonts w:hint="eastAsia"/>
                <w:szCs w:val="21"/>
              </w:rPr>
              <w:t>AGG_SHORT NAME</w:t>
            </w:r>
          </w:p>
        </w:tc>
        <w:tc>
          <w:tcPr>
            <w:tcW w:w="2268" w:type="dxa"/>
          </w:tcPr>
          <w:p w14:paraId="4232AD26" w14:textId="77777777" w:rsidR="004C2DBE" w:rsidRPr="008B1044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hint="eastAsia"/>
                <w:szCs w:val="21"/>
              </w:rPr>
            </w:pPr>
            <w:r w:rsidRPr="008B1044">
              <w:rPr>
                <w:rFonts w:hint="eastAsia"/>
                <w:szCs w:val="21"/>
              </w:rPr>
              <w:t>AGG_PRODUCT</w:t>
            </w:r>
          </w:p>
        </w:tc>
      </w:tr>
      <w:tr w:rsidR="004C2DBE" w14:paraId="549913DD" w14:textId="77777777" w:rsidTr="001D4897">
        <w:trPr>
          <w:cantSplit/>
        </w:trPr>
        <w:tc>
          <w:tcPr>
            <w:tcW w:w="1392" w:type="dxa"/>
          </w:tcPr>
          <w:p w14:paraId="26D06D95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Filter rows</w:t>
            </w:r>
          </w:p>
        </w:tc>
        <w:tc>
          <w:tcPr>
            <w:tcW w:w="1701" w:type="dxa"/>
          </w:tcPr>
          <w:p w14:paraId="2508B73C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过滤</w:t>
            </w:r>
          </w:p>
        </w:tc>
        <w:tc>
          <w:tcPr>
            <w:tcW w:w="2693" w:type="dxa"/>
          </w:tcPr>
          <w:p w14:paraId="5A6A44EC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FLT_SHORT NAME</w:t>
            </w:r>
          </w:p>
        </w:tc>
        <w:tc>
          <w:tcPr>
            <w:tcW w:w="2268" w:type="dxa"/>
          </w:tcPr>
          <w:p w14:paraId="39E3008E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FLT_GREATER_100</w:t>
            </w:r>
          </w:p>
        </w:tc>
      </w:tr>
      <w:tr w:rsidR="004C2DBE" w14:paraId="5874A4FF" w14:textId="77777777" w:rsidTr="001D4897">
        <w:trPr>
          <w:cantSplit/>
        </w:trPr>
        <w:tc>
          <w:tcPr>
            <w:tcW w:w="1392" w:type="dxa"/>
          </w:tcPr>
          <w:p w14:paraId="0F9BDBAE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Database lookup</w:t>
            </w:r>
          </w:p>
        </w:tc>
        <w:tc>
          <w:tcPr>
            <w:tcW w:w="1701" w:type="dxa"/>
          </w:tcPr>
          <w:p w14:paraId="6947663E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查找</w:t>
            </w:r>
          </w:p>
        </w:tc>
        <w:tc>
          <w:tcPr>
            <w:tcW w:w="2693" w:type="dxa"/>
          </w:tcPr>
          <w:p w14:paraId="732A5607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LKP_SHORT NAME</w:t>
            </w:r>
          </w:p>
        </w:tc>
        <w:tc>
          <w:tcPr>
            <w:tcW w:w="2268" w:type="dxa"/>
          </w:tcPr>
          <w:p w14:paraId="3A332DE6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LKP_CUSTOMER_NAME</w:t>
            </w:r>
          </w:p>
        </w:tc>
      </w:tr>
      <w:tr w:rsidR="004C2DBE" w14:paraId="07632640" w14:textId="77777777" w:rsidTr="001D4897">
        <w:trPr>
          <w:cantSplit/>
        </w:trPr>
        <w:tc>
          <w:tcPr>
            <w:tcW w:w="1392" w:type="dxa"/>
          </w:tcPr>
          <w:p w14:paraId="0DEABFAE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Merge Join</w:t>
            </w:r>
          </w:p>
        </w:tc>
        <w:tc>
          <w:tcPr>
            <w:tcW w:w="1701" w:type="dxa"/>
          </w:tcPr>
          <w:p w14:paraId="01C81F0D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关联</w:t>
            </w:r>
          </w:p>
        </w:tc>
        <w:tc>
          <w:tcPr>
            <w:tcW w:w="2693" w:type="dxa"/>
          </w:tcPr>
          <w:p w14:paraId="755BE8F8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JNR_JOIN COLUMN</w:t>
            </w:r>
          </w:p>
        </w:tc>
        <w:tc>
          <w:tcPr>
            <w:tcW w:w="2268" w:type="dxa"/>
          </w:tcPr>
          <w:p w14:paraId="62057B96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JNR_CUSTOMER_CODE</w:t>
            </w:r>
          </w:p>
        </w:tc>
      </w:tr>
      <w:tr w:rsidR="004C2DBE" w14:paraId="10D6B966" w14:textId="77777777" w:rsidTr="001D4897">
        <w:trPr>
          <w:cantSplit/>
        </w:trPr>
        <w:tc>
          <w:tcPr>
            <w:tcW w:w="1392" w:type="dxa"/>
          </w:tcPr>
          <w:p w14:paraId="01BF294A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Row </w:t>
            </w:r>
            <w:proofErr w:type="spellStart"/>
            <w:r>
              <w:rPr>
                <w:rFonts w:hint="eastAsia"/>
                <w:szCs w:val="21"/>
              </w:rPr>
              <w:t>Normaliser</w:t>
            </w:r>
            <w:proofErr w:type="spellEnd"/>
            <w:r>
              <w:rPr>
                <w:rFonts w:hint="eastAsia"/>
                <w:szCs w:val="21"/>
              </w:rPr>
              <w:t xml:space="preserve"> / Row </w:t>
            </w:r>
            <w:proofErr w:type="spellStart"/>
            <w:r>
              <w:rPr>
                <w:rFonts w:hint="eastAsia"/>
                <w:szCs w:val="21"/>
              </w:rPr>
              <w:t>denormaliser</w:t>
            </w:r>
            <w:proofErr w:type="spellEnd"/>
          </w:p>
        </w:tc>
        <w:tc>
          <w:tcPr>
            <w:tcW w:w="1701" w:type="dxa"/>
          </w:tcPr>
          <w:p w14:paraId="1D9FACAA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列转行</w:t>
            </w:r>
          </w:p>
        </w:tc>
        <w:tc>
          <w:tcPr>
            <w:tcW w:w="2693" w:type="dxa"/>
          </w:tcPr>
          <w:p w14:paraId="11AFB2C1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NRM_SHORT NAME</w:t>
            </w:r>
          </w:p>
        </w:tc>
        <w:tc>
          <w:tcPr>
            <w:tcW w:w="2268" w:type="dxa"/>
          </w:tcPr>
          <w:p w14:paraId="1C695B0D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NRM_MONTH</w:t>
            </w:r>
          </w:p>
        </w:tc>
      </w:tr>
      <w:tr w:rsidR="004C2DBE" w14:paraId="133BCBFC" w14:textId="77777777" w:rsidTr="001D4897">
        <w:trPr>
          <w:cantSplit/>
        </w:trPr>
        <w:tc>
          <w:tcPr>
            <w:tcW w:w="1392" w:type="dxa"/>
          </w:tcPr>
          <w:p w14:paraId="18932FF6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Switch/case</w:t>
            </w:r>
          </w:p>
        </w:tc>
        <w:tc>
          <w:tcPr>
            <w:tcW w:w="1701" w:type="dxa"/>
          </w:tcPr>
          <w:p w14:paraId="61A3A2CB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分组</w:t>
            </w:r>
          </w:p>
        </w:tc>
        <w:tc>
          <w:tcPr>
            <w:tcW w:w="2693" w:type="dxa"/>
          </w:tcPr>
          <w:p w14:paraId="5DA928F3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RTR_ROUTER COLUMN</w:t>
            </w:r>
          </w:p>
        </w:tc>
        <w:tc>
          <w:tcPr>
            <w:tcW w:w="2268" w:type="dxa"/>
          </w:tcPr>
          <w:p w14:paraId="3D94DF00" w14:textId="77777777" w:rsidR="004C2DBE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RTR_CUSTOMER_CODE</w:t>
            </w:r>
          </w:p>
        </w:tc>
      </w:tr>
      <w:tr w:rsidR="004C2DBE" w:rsidRPr="00620590" w14:paraId="31367E1A" w14:textId="77777777" w:rsidTr="001D4897">
        <w:trPr>
          <w:cantSplit/>
        </w:trPr>
        <w:tc>
          <w:tcPr>
            <w:tcW w:w="1392" w:type="dxa"/>
          </w:tcPr>
          <w:p w14:paraId="780D32DF" w14:textId="77777777" w:rsidR="004C2DBE" w:rsidRPr="00620590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hint="eastAsia"/>
                <w:sz w:val="24"/>
              </w:rPr>
            </w:pPr>
            <w:r w:rsidRPr="00620590">
              <w:rPr>
                <w:rFonts w:hint="eastAsia"/>
                <w:sz w:val="24"/>
              </w:rPr>
              <w:t>Sort rows</w:t>
            </w:r>
          </w:p>
        </w:tc>
        <w:tc>
          <w:tcPr>
            <w:tcW w:w="1701" w:type="dxa"/>
          </w:tcPr>
          <w:p w14:paraId="2D659B49" w14:textId="77777777" w:rsidR="004C2DBE" w:rsidRPr="00620590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620590">
              <w:rPr>
                <w:rFonts w:ascii="宋体" w:hAnsi="宋体" w:cs="宋体" w:hint="eastAsia"/>
                <w:color w:val="000000"/>
                <w:kern w:val="0"/>
                <w:sz w:val="24"/>
              </w:rPr>
              <w:t>排序取几位</w:t>
            </w:r>
          </w:p>
        </w:tc>
        <w:tc>
          <w:tcPr>
            <w:tcW w:w="2693" w:type="dxa"/>
          </w:tcPr>
          <w:p w14:paraId="2E03062E" w14:textId="77777777" w:rsidR="004C2DBE" w:rsidRPr="00620590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620590">
              <w:rPr>
                <w:rFonts w:ascii="宋体" w:hAnsi="宋体" w:cs="宋体" w:hint="eastAsia"/>
                <w:color w:val="000000"/>
                <w:kern w:val="0"/>
                <w:sz w:val="24"/>
              </w:rPr>
              <w:t>RNK_SHORT NAME</w:t>
            </w:r>
          </w:p>
        </w:tc>
        <w:tc>
          <w:tcPr>
            <w:tcW w:w="2268" w:type="dxa"/>
          </w:tcPr>
          <w:p w14:paraId="4510D133" w14:textId="77777777" w:rsidR="004C2DBE" w:rsidRPr="00620590" w:rsidRDefault="004C2DBE" w:rsidP="001D4897">
            <w:pPr>
              <w:widowControl/>
              <w:tabs>
                <w:tab w:val="clear" w:pos="420"/>
              </w:tabs>
              <w:spacing w:before="0" w:after="0" w:line="240" w:lineRule="auto"/>
              <w:ind w:leftChars="0" w:left="0"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620590">
              <w:rPr>
                <w:rFonts w:ascii="宋体" w:hAnsi="宋体" w:cs="宋体" w:hint="eastAsia"/>
                <w:color w:val="000000"/>
                <w:kern w:val="0"/>
                <w:sz w:val="24"/>
              </w:rPr>
              <w:t>RNK_CUSTOMER_10</w:t>
            </w:r>
          </w:p>
        </w:tc>
      </w:tr>
    </w:tbl>
    <w:p w14:paraId="1290667E" w14:textId="77777777" w:rsidR="004C2DBE" w:rsidRPr="00620590" w:rsidRDefault="00620590" w:rsidP="004705DF">
      <w:pPr>
        <w:ind w:leftChars="0" w:left="0"/>
        <w:rPr>
          <w:rFonts w:ascii="Arial" w:eastAsia="文鼎特粗宋" w:hAnsi="Arial" w:cs="Arial" w:hint="eastAsia"/>
          <w:bCs/>
          <w:smallCaps/>
          <w:snapToGrid w:val="0"/>
          <w:color w:val="111111"/>
          <w:kern w:val="0"/>
          <w:sz w:val="24"/>
        </w:rPr>
      </w:pPr>
      <w:r w:rsidRPr="00620590">
        <w:rPr>
          <w:rFonts w:ascii="Arial" w:eastAsia="文鼎特粗宋" w:hAnsi="Arial" w:cs="Arial" w:hint="eastAsia"/>
          <w:bCs/>
          <w:smallCaps/>
          <w:snapToGrid w:val="0"/>
          <w:color w:val="111111"/>
          <w:kern w:val="0"/>
          <w:sz w:val="24"/>
        </w:rPr>
        <w:t>注释：合并的功能控件目前还没有找到</w:t>
      </w:r>
    </w:p>
    <w:p w14:paraId="48B8A858" w14:textId="77777777" w:rsidR="009914E8" w:rsidRDefault="00125B0E" w:rsidP="00125B0E">
      <w:pPr>
        <w:pStyle w:val="1"/>
        <w:rPr>
          <w:rFonts w:hint="eastAsia"/>
        </w:rPr>
      </w:pPr>
      <w:bookmarkStart w:id="11" w:name="_Toc424135595"/>
      <w:r>
        <w:rPr>
          <w:rFonts w:hint="eastAsia"/>
        </w:rPr>
        <w:t>开发规范</w:t>
      </w:r>
      <w:bookmarkEnd w:id="11"/>
    </w:p>
    <w:p w14:paraId="6F1F1720" w14:textId="77777777" w:rsidR="007700FF" w:rsidRDefault="006B512C" w:rsidP="007700FF">
      <w:pPr>
        <w:pStyle w:val="2"/>
        <w:spacing w:before="240" w:after="240"/>
        <w:rPr>
          <w:rFonts w:hint="eastAsia"/>
          <w:bCs w:val="0"/>
        </w:rPr>
      </w:pPr>
      <w:bookmarkStart w:id="12" w:name="_Toc424135596"/>
      <w:r>
        <w:rPr>
          <w:rFonts w:hint="eastAsia"/>
          <w:bCs w:val="0"/>
        </w:rPr>
        <w:t>Transformation</w:t>
      </w:r>
      <w:r w:rsidR="007700FF">
        <w:rPr>
          <w:rFonts w:hint="eastAsia"/>
          <w:bCs w:val="0"/>
        </w:rPr>
        <w:t>开发</w:t>
      </w:r>
      <w:bookmarkEnd w:id="12"/>
    </w:p>
    <w:p w14:paraId="16C71AB1" w14:textId="77777777" w:rsidR="007A3153" w:rsidRDefault="007A3153" w:rsidP="007A3153">
      <w:pPr>
        <w:pStyle w:val="BulletLevel2"/>
        <w:numPr>
          <w:ilvl w:val="0"/>
          <w:numId w:val="0"/>
        </w:numPr>
        <w:ind w:left="873"/>
        <w:rPr>
          <w:rFonts w:ascii="宋体" w:eastAsia="宋体" w:hAnsi="宋体" w:hint="eastAsia"/>
        </w:rPr>
      </w:pPr>
    </w:p>
    <w:p w14:paraId="6F57B9B6" w14:textId="77777777" w:rsidR="007700FF" w:rsidRDefault="007700FF" w:rsidP="007700FF">
      <w:pPr>
        <w:pStyle w:val="BulletLevel2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所有的Mapping</w:t>
      </w:r>
      <w:r w:rsidR="00D95F6B">
        <w:rPr>
          <w:rFonts w:ascii="宋体" w:eastAsia="宋体" w:hAnsi="宋体" w:hint="eastAsia"/>
        </w:rPr>
        <w:t>都添加三</w:t>
      </w:r>
      <w:r>
        <w:rPr>
          <w:rFonts w:ascii="宋体" w:eastAsia="宋体" w:hAnsi="宋体" w:hint="eastAsia"/>
        </w:rPr>
        <w:t>个参数</w:t>
      </w:r>
      <w:r w:rsidR="00E4121B">
        <w:rPr>
          <w:rFonts w:ascii="宋体" w:eastAsia="宋体" w:hAnsi="宋体" w:hint="eastAsia"/>
        </w:rPr>
        <w:t>(Parameter)</w:t>
      </w:r>
      <w:r>
        <w:rPr>
          <w:rFonts w:ascii="宋体" w:eastAsia="宋体" w:hAnsi="宋体" w:hint="eastAsia"/>
        </w:rPr>
        <w:t>:</w:t>
      </w:r>
    </w:p>
    <w:p w14:paraId="137C6AEA" w14:textId="77777777" w:rsidR="007700FF" w:rsidRDefault="007700FF" w:rsidP="001032AC">
      <w:pPr>
        <w:pStyle w:val="BulletLevel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LOAD_BATCH   </w:t>
      </w:r>
      <w:r w:rsidR="0058281B">
        <w:rPr>
          <w:rFonts w:hint="eastAsia"/>
        </w:rPr>
        <w:t>VARCHAR2(30)</w:t>
      </w:r>
      <w:r w:rsidR="00B31869"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装载批次</w:t>
      </w:r>
      <w:r>
        <w:rPr>
          <w:rFonts w:hint="eastAsia"/>
        </w:rPr>
        <w:t>(</w:t>
      </w:r>
      <w:r>
        <w:rPr>
          <w:rFonts w:hint="eastAsia"/>
        </w:rPr>
        <w:t>表示模块数据是那一次装载的</w:t>
      </w:r>
      <w:r>
        <w:rPr>
          <w:rFonts w:hint="eastAsia"/>
        </w:rPr>
        <w:t>)</w:t>
      </w:r>
    </w:p>
    <w:p w14:paraId="271E46C9" w14:textId="77777777" w:rsidR="007700FF" w:rsidRDefault="007700FF" w:rsidP="001032AC">
      <w:pPr>
        <w:pStyle w:val="BulletLevel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INCR_START_DT </w:t>
      </w:r>
      <w:r w:rsidR="00B31869">
        <w:rPr>
          <w:rFonts w:hint="eastAsia"/>
        </w:rPr>
        <w:t>VARCHAR2(20)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增量起始时间</w:t>
      </w:r>
      <w:r>
        <w:rPr>
          <w:rFonts w:hint="eastAsia"/>
        </w:rPr>
        <w:t>(</w:t>
      </w:r>
      <w:r>
        <w:rPr>
          <w:rFonts w:hint="eastAsia"/>
        </w:rPr>
        <w:t>表示增量区间的起点</w:t>
      </w:r>
      <w:r>
        <w:rPr>
          <w:rFonts w:hint="eastAsia"/>
        </w:rPr>
        <w:t>)</w:t>
      </w:r>
    </w:p>
    <w:p w14:paraId="4F8E5433" w14:textId="77777777" w:rsidR="007700FF" w:rsidRDefault="007700FF" w:rsidP="001032AC">
      <w:pPr>
        <w:pStyle w:val="BulletLevel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INCR_END_DT   </w:t>
      </w:r>
      <w:r w:rsidR="00B31869">
        <w:rPr>
          <w:rFonts w:hint="eastAsia"/>
        </w:rPr>
        <w:t>VARCHAR2(20)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增量截至时间</w:t>
      </w:r>
      <w:r>
        <w:rPr>
          <w:rFonts w:hint="eastAsia"/>
        </w:rPr>
        <w:t>(</w:t>
      </w:r>
      <w:r>
        <w:rPr>
          <w:rFonts w:hint="eastAsia"/>
        </w:rPr>
        <w:t>表示增量区间的终点</w:t>
      </w:r>
      <w:r>
        <w:rPr>
          <w:rFonts w:hint="eastAsia"/>
        </w:rPr>
        <w:t>)</w:t>
      </w:r>
    </w:p>
    <w:p w14:paraId="224117CC" w14:textId="77777777" w:rsidR="005C0FD3" w:rsidRDefault="005C0FD3" w:rsidP="005C0FD3">
      <w:pPr>
        <w:pStyle w:val="BulletLevel2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Mapping增量要求:</w:t>
      </w:r>
    </w:p>
    <w:p w14:paraId="363ABCD6" w14:textId="77777777" w:rsidR="00444F5B" w:rsidRDefault="00444F5B" w:rsidP="00444F5B">
      <w:pPr>
        <w:pStyle w:val="BulletLevel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Source </w:t>
      </w:r>
      <w:r>
        <w:sym w:font="Wingdings" w:char="F0E0"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STG :</w:t>
      </w:r>
      <w:proofErr w:type="gramEnd"/>
      <w:r>
        <w:rPr>
          <w:rFonts w:hint="eastAsia"/>
        </w:rPr>
        <w:t xml:space="preserve"> Truncate &amp; Insert</w:t>
      </w:r>
    </w:p>
    <w:p w14:paraId="066B1B69" w14:textId="77777777" w:rsidR="007C3FF4" w:rsidRDefault="007C3FF4" w:rsidP="00444F5B">
      <w:pPr>
        <w:pStyle w:val="BulletLevel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Source </w:t>
      </w:r>
      <w:r>
        <w:sym w:font="Wingdings" w:char="F0E0"/>
      </w:r>
      <w:r>
        <w:rPr>
          <w:rFonts w:hint="eastAsia"/>
        </w:rPr>
        <w:t xml:space="preserve"> ODS: Truncate &amp; Insert</w:t>
      </w:r>
    </w:p>
    <w:p w14:paraId="5607516D" w14:textId="77777777" w:rsidR="00444F5B" w:rsidRDefault="00444F5B" w:rsidP="00ED7F92">
      <w:pPr>
        <w:pStyle w:val="BulletLevel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STG </w:t>
      </w:r>
      <w:r>
        <w:sym w:font="Wingdings" w:char="F0E0"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ODS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Update&amp;Insert</w:t>
      </w:r>
      <w:proofErr w:type="spellEnd"/>
      <w:r w:rsidR="00F719AE">
        <w:rPr>
          <w:rFonts w:hint="eastAsia"/>
        </w:rPr>
        <w:t>/Delete &amp;Insert</w:t>
      </w:r>
      <w:r w:rsidR="007C3FF4">
        <w:rPr>
          <w:rFonts w:hint="eastAsia"/>
        </w:rPr>
        <w:t>/</w:t>
      </w:r>
      <w:r w:rsidR="007C3FF4" w:rsidRPr="007C3FF4">
        <w:rPr>
          <w:rFonts w:hint="eastAsia"/>
        </w:rPr>
        <w:t xml:space="preserve"> </w:t>
      </w:r>
      <w:r w:rsidR="007C3FF4">
        <w:rPr>
          <w:rFonts w:hint="eastAsia"/>
        </w:rPr>
        <w:t>Truncate &amp; Insert</w:t>
      </w:r>
    </w:p>
    <w:p w14:paraId="71CBAAF8" w14:textId="77777777" w:rsidR="00444F5B" w:rsidRDefault="00444F5B" w:rsidP="00444F5B">
      <w:pPr>
        <w:pStyle w:val="BulletLevel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ODS </w:t>
      </w:r>
      <w:r>
        <w:sym w:font="Wingdings" w:char="F0E0"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DW :</w:t>
      </w:r>
      <w:proofErr w:type="gramEnd"/>
      <w:r>
        <w:rPr>
          <w:rFonts w:hint="eastAsia"/>
        </w:rPr>
        <w:t xml:space="preserve"> Delete &amp; Insert</w:t>
      </w:r>
    </w:p>
    <w:p w14:paraId="2D6AED46" w14:textId="77777777" w:rsidR="00444F5B" w:rsidRDefault="00444F5B" w:rsidP="00444F5B">
      <w:pPr>
        <w:pStyle w:val="BulletLevel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DW </w:t>
      </w:r>
      <w:r>
        <w:sym w:font="Wingdings" w:char="F0E0"/>
      </w:r>
      <w:r>
        <w:rPr>
          <w:rFonts w:hint="eastAsia"/>
        </w:rPr>
        <w:t xml:space="preserve"> DM: </w:t>
      </w:r>
      <w:proofErr w:type="spellStart"/>
      <w:r>
        <w:rPr>
          <w:rFonts w:hint="eastAsia"/>
        </w:rPr>
        <w:t>Delete&amp;Insert</w:t>
      </w:r>
      <w:proofErr w:type="spellEnd"/>
    </w:p>
    <w:p w14:paraId="7A1D4F99" w14:textId="77777777" w:rsidR="005C0FD3" w:rsidRDefault="005C0FD3" w:rsidP="005C0FD3">
      <w:pPr>
        <w:pStyle w:val="BulletLevel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对于所有的</w:t>
      </w:r>
      <w:r w:rsidR="00916AD6">
        <w:rPr>
          <w:rFonts w:hint="eastAsia"/>
        </w:rPr>
        <w:t xml:space="preserve"> </w:t>
      </w:r>
      <w:r w:rsidR="00916AD6">
        <w:rPr>
          <w:rFonts w:hint="eastAsia"/>
        </w:rPr>
        <w:t>转换</w:t>
      </w:r>
      <w:r>
        <w:rPr>
          <w:rFonts w:hint="eastAsia"/>
        </w:rPr>
        <w:t>要求尽量使用增量（根据增量区间）</w:t>
      </w:r>
    </w:p>
    <w:p w14:paraId="51839120" w14:textId="77777777" w:rsidR="005C0FD3" w:rsidRDefault="005C0FD3" w:rsidP="005C0FD3">
      <w:pPr>
        <w:pStyle w:val="BulletLevel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对于数据源表确实无法提供增量时间戳的数据源，则进行全量抽取（这种方式只适用于元数据表</w:t>
      </w:r>
      <w:r>
        <w:rPr>
          <w:rFonts w:hint="eastAsia"/>
        </w:rPr>
        <w:t>,</w:t>
      </w:r>
      <w:r>
        <w:rPr>
          <w:rFonts w:hint="eastAsia"/>
        </w:rPr>
        <w:t>对于大数据量的表则不给与抽取，直到该表提供增量时间戳）</w:t>
      </w:r>
    </w:p>
    <w:p w14:paraId="3F634BDF" w14:textId="77777777" w:rsidR="005C0FD3" w:rsidRDefault="005C0FD3" w:rsidP="005C0FD3">
      <w:pPr>
        <w:pStyle w:val="BulletLevel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STG</w:t>
      </w:r>
      <w:r>
        <w:sym w:font="Wingdings" w:char="F0E0"/>
      </w:r>
      <w:r>
        <w:rPr>
          <w:rFonts w:hint="eastAsia"/>
        </w:rPr>
        <w:t>ODS</w:t>
      </w:r>
      <w:r>
        <w:rPr>
          <w:rFonts w:hint="eastAsia"/>
        </w:rPr>
        <w:t>，该表又没有增量时间戳的，则使用</w:t>
      </w:r>
      <w:r>
        <w:rPr>
          <w:rFonts w:hint="eastAsia"/>
        </w:rPr>
        <w:t>Update</w:t>
      </w:r>
      <w:r w:rsidR="00444F5B">
        <w:rPr>
          <w:rFonts w:hint="eastAsia"/>
        </w:rPr>
        <w:t xml:space="preserve"> </w:t>
      </w:r>
      <w:r>
        <w:rPr>
          <w:rFonts w:hint="eastAsia"/>
        </w:rPr>
        <w:t>&amp;</w:t>
      </w:r>
      <w:r w:rsidR="00444F5B">
        <w:rPr>
          <w:rFonts w:hint="eastAsia"/>
        </w:rPr>
        <w:t xml:space="preserve"> </w:t>
      </w:r>
      <w:r>
        <w:rPr>
          <w:rFonts w:hint="eastAsia"/>
        </w:rPr>
        <w:t>Insert,</w:t>
      </w:r>
      <w:r>
        <w:rPr>
          <w:rFonts w:hint="eastAsia"/>
        </w:rPr>
        <w:t>此时需要判断本次全量抽取的数据，对于</w:t>
      </w:r>
      <w:r w:rsidR="00444F5B">
        <w:rPr>
          <w:rFonts w:hint="eastAsia"/>
        </w:rPr>
        <w:t>ODS</w:t>
      </w:r>
      <w:r>
        <w:rPr>
          <w:rFonts w:hint="eastAsia"/>
        </w:rPr>
        <w:t>表原有的数据那些记录发生了变化，对于发生变化的记录进行更新，同时标记最后更新日期，对于没有发生变化的记录，则不做更新</w:t>
      </w:r>
      <w:r w:rsidR="00444F5B">
        <w:rPr>
          <w:rFonts w:hint="eastAsia"/>
        </w:rPr>
        <w:t>，对于新增的记录则直接插入。</w:t>
      </w:r>
    </w:p>
    <w:p w14:paraId="5F627C48" w14:textId="77777777" w:rsidR="007C3FF4" w:rsidRDefault="007C3FF4" w:rsidP="005C0FD3">
      <w:pPr>
        <w:pStyle w:val="BulletLevel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Source </w:t>
      </w:r>
      <w:r>
        <w:sym w:font="Wingdings" w:char="F0E0"/>
      </w:r>
      <w:r>
        <w:rPr>
          <w:rFonts w:hint="eastAsia"/>
        </w:rPr>
        <w:t xml:space="preserve"> ODS: </w:t>
      </w:r>
      <w:r>
        <w:rPr>
          <w:rFonts w:hint="eastAsia"/>
        </w:rPr>
        <w:t>要求是每次全量装载的表</w:t>
      </w:r>
    </w:p>
    <w:p w14:paraId="6046C0ED" w14:textId="77777777" w:rsidR="00584137" w:rsidRDefault="00584137" w:rsidP="00584137">
      <w:pPr>
        <w:pStyle w:val="BulletLevel2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Reload方案:</w:t>
      </w:r>
    </w:p>
    <w:p w14:paraId="15643E15" w14:textId="77777777" w:rsidR="00584137" w:rsidRDefault="00584137" w:rsidP="00413DA6">
      <w:pPr>
        <w:pStyle w:val="BulletLevel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lastRenderedPageBreak/>
        <w:t>经常会进行数据的重复装载，这就要求在</w:t>
      </w:r>
      <w:r w:rsidR="0063684F">
        <w:rPr>
          <w:rFonts w:hint="eastAsia"/>
        </w:rPr>
        <w:t>转换</w:t>
      </w:r>
      <w:r>
        <w:rPr>
          <w:rFonts w:hint="eastAsia"/>
        </w:rPr>
        <w:t>的设计，开始时要考虑数据的重载机制，对于目前</w:t>
      </w:r>
      <w:r w:rsidR="00B511A6">
        <w:rPr>
          <w:rFonts w:hint="eastAsia"/>
        </w:rPr>
        <w:t>需要考虑</w:t>
      </w:r>
      <w:r w:rsidR="00B511A6">
        <w:rPr>
          <w:rFonts w:hint="eastAsia"/>
        </w:rPr>
        <w:t>Reload</w:t>
      </w:r>
      <w:r w:rsidR="00B511A6">
        <w:rPr>
          <w:rFonts w:hint="eastAsia"/>
        </w:rPr>
        <w:t>的有</w:t>
      </w:r>
      <w:r w:rsidR="00B511A6">
        <w:rPr>
          <w:rFonts w:hint="eastAsia"/>
        </w:rPr>
        <w:t>ODS</w:t>
      </w:r>
      <w:r w:rsidR="00B511A6">
        <w:sym w:font="Wingdings" w:char="F0E0"/>
      </w:r>
      <w:r w:rsidR="00B511A6">
        <w:rPr>
          <w:rFonts w:hint="eastAsia"/>
        </w:rPr>
        <w:t>DW,DW</w:t>
      </w:r>
      <w:r w:rsidR="00B511A6">
        <w:sym w:font="Wingdings" w:char="F0E0"/>
      </w:r>
      <w:r w:rsidR="00B511A6">
        <w:rPr>
          <w:rFonts w:hint="eastAsia"/>
        </w:rPr>
        <w:t>DM,</w:t>
      </w:r>
      <w:r w:rsidR="00B511A6">
        <w:rPr>
          <w:rFonts w:hint="eastAsia"/>
        </w:rPr>
        <w:t>重载需要在</w:t>
      </w:r>
      <w:r w:rsidR="0063684F">
        <w:rPr>
          <w:rFonts w:hint="eastAsia"/>
        </w:rPr>
        <w:t xml:space="preserve"> </w:t>
      </w:r>
      <w:r w:rsidR="007F21B6">
        <w:rPr>
          <w:rFonts w:hint="eastAsia"/>
        </w:rPr>
        <w:t>Job</w:t>
      </w:r>
      <w:r w:rsidR="007F21B6">
        <w:rPr>
          <w:rFonts w:hint="eastAsia"/>
        </w:rPr>
        <w:t>里面添加一个</w:t>
      </w:r>
      <w:proofErr w:type="spellStart"/>
      <w:r w:rsidR="007F21B6">
        <w:rPr>
          <w:rFonts w:hint="eastAsia"/>
        </w:rPr>
        <w:t>sql</w:t>
      </w:r>
      <w:proofErr w:type="spellEnd"/>
      <w:r w:rsidR="007F21B6">
        <w:rPr>
          <w:rFonts w:hint="eastAsia"/>
        </w:rPr>
        <w:t>控件</w:t>
      </w:r>
      <w:r w:rsidR="007F21B6">
        <w:rPr>
          <w:rFonts w:hint="eastAsia"/>
        </w:rPr>
        <w:t xml:space="preserve"> </w:t>
      </w:r>
      <w:r w:rsidR="007F21B6">
        <w:rPr>
          <w:rFonts w:hint="eastAsia"/>
        </w:rPr>
        <w:t>并内置</w:t>
      </w:r>
      <w:r w:rsidR="00B511A6">
        <w:rPr>
          <w:rFonts w:hint="eastAsia"/>
        </w:rPr>
        <w:t>添加以下脚本</w:t>
      </w:r>
    </w:p>
    <w:p w14:paraId="41AE7A61" w14:textId="77777777" w:rsidR="00B511A6" w:rsidRDefault="00B511A6" w:rsidP="00413DA6">
      <w:pPr>
        <w:pStyle w:val="BulletLevel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Delete from (Target Table)</w:t>
      </w:r>
    </w:p>
    <w:p w14:paraId="5D99B168" w14:textId="77777777" w:rsidR="00B511A6" w:rsidRDefault="00B511A6" w:rsidP="00413DA6">
      <w:pPr>
        <w:pStyle w:val="BulletLevel2"/>
        <w:numPr>
          <w:ilvl w:val="0"/>
          <w:numId w:val="0"/>
        </w:numPr>
        <w:ind w:left="1293"/>
        <w:rPr>
          <w:rFonts w:hint="eastAsia"/>
        </w:rPr>
      </w:pPr>
      <w:r>
        <w:t>W</w:t>
      </w:r>
      <w:r>
        <w:rPr>
          <w:rFonts w:hint="eastAsia"/>
        </w:rPr>
        <w:t>here (increment column)&gt;=</w:t>
      </w:r>
      <w:proofErr w:type="spellStart"/>
      <w:r>
        <w:rPr>
          <w:rFonts w:hint="eastAsia"/>
        </w:rPr>
        <w:t>to_</w:t>
      </w:r>
      <w:proofErr w:type="gramStart"/>
      <w:r>
        <w:rPr>
          <w:rFonts w:hint="eastAsia"/>
        </w:rPr>
        <w:t>date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$$incr_start_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,</w:t>
      </w:r>
      <w:r>
        <w:t>’</w:t>
      </w:r>
      <w:r>
        <w:rPr>
          <w:rFonts w:hint="eastAsia"/>
        </w:rPr>
        <w:t>YYYY-MM-DD HH24MI</w:t>
      </w:r>
      <w:r>
        <w:t>’</w:t>
      </w:r>
      <w:r>
        <w:rPr>
          <w:rFonts w:hint="eastAsia"/>
        </w:rPr>
        <w:t>)</w:t>
      </w:r>
    </w:p>
    <w:p w14:paraId="6C37B846" w14:textId="77777777" w:rsidR="00B511A6" w:rsidRDefault="00B511A6" w:rsidP="00413DA6">
      <w:pPr>
        <w:pStyle w:val="BulletLevel2"/>
        <w:numPr>
          <w:ilvl w:val="0"/>
          <w:numId w:val="0"/>
        </w:numPr>
        <w:ind w:left="1293"/>
        <w:rPr>
          <w:rFonts w:hint="eastAsia"/>
        </w:rPr>
      </w:pPr>
      <w:proofErr w:type="gramStart"/>
      <w:r>
        <w:t>A</w:t>
      </w:r>
      <w:r>
        <w:rPr>
          <w:rFonts w:hint="eastAsia"/>
        </w:rPr>
        <w:t>nd  (</w:t>
      </w:r>
      <w:proofErr w:type="gramEnd"/>
      <w:r>
        <w:rPr>
          <w:rFonts w:hint="eastAsia"/>
        </w:rPr>
        <w:t>increment column)&lt;</w:t>
      </w:r>
      <w:proofErr w:type="spellStart"/>
      <w:r>
        <w:rPr>
          <w:rFonts w:hint="eastAsia"/>
        </w:rPr>
        <w:t>to_date</w:t>
      </w:r>
      <w:proofErr w:type="spellEnd"/>
      <w:r>
        <w:rPr>
          <w:rFonts w:hint="eastAsia"/>
        </w:rPr>
        <w:t>($$incr_end_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,</w:t>
      </w:r>
      <w:r>
        <w:t>’</w:t>
      </w:r>
      <w:r>
        <w:rPr>
          <w:rFonts w:hint="eastAsia"/>
        </w:rPr>
        <w:t>YYYY-MM-DD HH24MI</w:t>
      </w:r>
      <w:r>
        <w:t>’</w:t>
      </w:r>
      <w:r>
        <w:rPr>
          <w:rFonts w:hint="eastAsia"/>
        </w:rPr>
        <w:t>)</w:t>
      </w:r>
    </w:p>
    <w:p w14:paraId="30A538F0" w14:textId="77777777" w:rsidR="00B511A6" w:rsidRDefault="004E0E38" w:rsidP="007F21B6">
      <w:pPr>
        <w:pStyle w:val="BulletLevel2"/>
        <w:numPr>
          <w:ilvl w:val="0"/>
          <w:numId w:val="0"/>
        </w:numPr>
        <w:ind w:left="1293"/>
        <w:rPr>
          <w:rFonts w:hint="eastAsia"/>
        </w:rPr>
      </w:pPr>
      <w:proofErr w:type="gramStart"/>
      <w:r>
        <w:rPr>
          <w:rFonts w:hint="eastAsia"/>
        </w:rPr>
        <w:t>And  (</w:t>
      </w:r>
      <w:proofErr w:type="spellStart"/>
      <w:proofErr w:type="gramEnd"/>
      <w:r>
        <w:rPr>
          <w:rFonts w:hint="eastAsia"/>
        </w:rPr>
        <w:t>source</w:t>
      </w:r>
      <w:r w:rsidR="0047060C">
        <w:rPr>
          <w:rFonts w:hint="eastAsia"/>
        </w:rPr>
        <w:t>_code</w:t>
      </w:r>
      <w:proofErr w:type="spellEnd"/>
      <w:r w:rsidR="00C17C31">
        <w:rPr>
          <w:rFonts w:hint="eastAsia"/>
        </w:rPr>
        <w:t xml:space="preserve"> = $$</w:t>
      </w:r>
      <w:r>
        <w:rPr>
          <w:rFonts w:hint="eastAsia"/>
        </w:rPr>
        <w:t>SOURCE</w:t>
      </w:r>
      <w:r w:rsidR="00C17C31">
        <w:rPr>
          <w:rFonts w:hint="eastAsia"/>
        </w:rPr>
        <w:t>_CODE)</w:t>
      </w:r>
      <w:r w:rsidR="00B511A6">
        <w:rPr>
          <w:rFonts w:hint="eastAsia"/>
        </w:rPr>
        <w:t>;</w:t>
      </w:r>
    </w:p>
    <w:p w14:paraId="4D860B0E" w14:textId="77777777" w:rsidR="00B511A6" w:rsidRDefault="00B511A6" w:rsidP="00EF316E">
      <w:pPr>
        <w:pStyle w:val="BulletLevel2"/>
        <w:numPr>
          <w:ilvl w:val="0"/>
          <w:numId w:val="0"/>
        </w:numPr>
        <w:ind w:left="1293"/>
        <w:rPr>
          <w:rFonts w:hint="eastAsia"/>
        </w:rPr>
      </w:pPr>
      <w:r>
        <w:t>C</w:t>
      </w:r>
      <w:r>
        <w:rPr>
          <w:rFonts w:hint="eastAsia"/>
        </w:rPr>
        <w:t>ommit;</w:t>
      </w:r>
    </w:p>
    <w:p w14:paraId="2A62F6F2" w14:textId="77777777" w:rsidR="007700FF" w:rsidRDefault="00A266FD" w:rsidP="007700FF">
      <w:pPr>
        <w:pStyle w:val="BulletLevel2"/>
        <w:rPr>
          <w:rFonts w:ascii="宋体" w:eastAsia="宋体" w:hAnsi="宋体" w:hint="eastAsia"/>
        </w:rPr>
      </w:pPr>
      <w:r>
        <w:rPr>
          <w:rFonts w:hint="eastAsia"/>
        </w:rPr>
        <w:t xml:space="preserve">Source Qualifier </w:t>
      </w:r>
      <w:r>
        <w:rPr>
          <w:rFonts w:hint="eastAsia"/>
        </w:rPr>
        <w:t>控件使用</w:t>
      </w:r>
      <w:r w:rsidR="007700FF">
        <w:rPr>
          <w:rFonts w:ascii="宋体" w:eastAsia="宋体" w:hAnsi="宋体" w:hint="eastAsia"/>
        </w:rPr>
        <w:t>:</w:t>
      </w:r>
    </w:p>
    <w:p w14:paraId="31A87A1B" w14:textId="77777777" w:rsidR="008C763D" w:rsidRDefault="008C763D" w:rsidP="001032AC">
      <w:pPr>
        <w:pStyle w:val="BulletLevel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如果</w:t>
      </w:r>
      <w:r w:rsidR="00944D3E">
        <w:rPr>
          <w:rFonts w:hint="eastAsia"/>
        </w:rPr>
        <w:t>转换</w:t>
      </w:r>
      <w:r>
        <w:rPr>
          <w:rFonts w:hint="eastAsia"/>
        </w:rPr>
        <w:t>中存储存在两个及以上的</w:t>
      </w:r>
      <w:r>
        <w:rPr>
          <w:rFonts w:hint="eastAsia"/>
        </w:rPr>
        <w:t>Source</w:t>
      </w:r>
      <w:r>
        <w:rPr>
          <w:rFonts w:hint="eastAsia"/>
        </w:rPr>
        <w:t>表，同时他们来自相同的源系统，尽量使用</w:t>
      </w:r>
      <w:r w:rsidR="00944D3E">
        <w:rPr>
          <w:rFonts w:hint="eastAsia"/>
        </w:rPr>
        <w:t>一个源表</w:t>
      </w:r>
      <w:r w:rsidR="00944D3E">
        <w:rPr>
          <w:rFonts w:hint="eastAsia"/>
        </w:rPr>
        <w:t xml:space="preserve"> </w:t>
      </w:r>
      <w:r w:rsidR="00944D3E">
        <w:rPr>
          <w:rFonts w:hint="eastAsia"/>
        </w:rPr>
        <w:t>并</w:t>
      </w:r>
      <w:r>
        <w:rPr>
          <w:rFonts w:hint="eastAsia"/>
        </w:rPr>
        <w:t>添加关联条件，而不是用</w:t>
      </w:r>
      <w:r>
        <w:rPr>
          <w:rFonts w:hint="eastAsia"/>
        </w:rPr>
        <w:t>Joiner</w:t>
      </w:r>
      <w:r>
        <w:rPr>
          <w:rFonts w:hint="eastAsia"/>
        </w:rPr>
        <w:t>控件</w:t>
      </w:r>
    </w:p>
    <w:p w14:paraId="27612FA2" w14:textId="77777777" w:rsidR="00B31869" w:rsidRDefault="008C763D" w:rsidP="001032AC">
      <w:pPr>
        <w:pStyle w:val="BulletLevel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在</w:t>
      </w:r>
      <w:r w:rsidR="00944D3E">
        <w:rPr>
          <w:rFonts w:hint="eastAsia"/>
        </w:rPr>
        <w:t>where</w:t>
      </w:r>
      <w:r>
        <w:rPr>
          <w:rFonts w:hint="eastAsia"/>
        </w:rPr>
        <w:t>中添加增量条件</w:t>
      </w:r>
      <w:r>
        <w:rPr>
          <w:rFonts w:hint="eastAsia"/>
        </w:rPr>
        <w:t xml:space="preserve">:  </w:t>
      </w:r>
    </w:p>
    <w:p w14:paraId="566D1AD0" w14:textId="77777777" w:rsidR="00B31869" w:rsidRDefault="008C763D" w:rsidP="00B31869">
      <w:pPr>
        <w:pStyle w:val="BulletLevel2"/>
        <w:numPr>
          <w:ilvl w:val="0"/>
          <w:numId w:val="0"/>
        </w:numPr>
        <w:ind w:left="1293"/>
        <w:rPr>
          <w:rFonts w:hint="eastAsia"/>
        </w:rPr>
      </w:pPr>
      <w:r>
        <w:rPr>
          <w:rFonts w:hint="eastAsia"/>
        </w:rPr>
        <w:t>时间戳字段</w:t>
      </w:r>
      <w:r>
        <w:rPr>
          <w:rFonts w:hint="eastAsia"/>
        </w:rPr>
        <w:t xml:space="preserve">&gt;= </w:t>
      </w:r>
      <w:r w:rsidR="00B31869">
        <w:rPr>
          <w:rFonts w:hint="eastAsia"/>
        </w:rPr>
        <w:t>TO_DATE(</w:t>
      </w:r>
      <w:r>
        <w:rPr>
          <w:rFonts w:hint="eastAsia"/>
        </w:rPr>
        <w:t>$$INCR_START_DT</w:t>
      </w:r>
      <w:r w:rsidR="00B31869">
        <w:rPr>
          <w:rFonts w:hint="eastAsia"/>
        </w:rPr>
        <w:t>,</w:t>
      </w:r>
      <w:r w:rsidR="00B31869">
        <w:t>’</w:t>
      </w:r>
      <w:r w:rsidR="00B31869">
        <w:rPr>
          <w:rFonts w:hint="eastAsia"/>
        </w:rPr>
        <w:t>YYYY</w:t>
      </w:r>
      <w:r w:rsidR="005C2AF6">
        <w:rPr>
          <w:rFonts w:hint="eastAsia"/>
        </w:rPr>
        <w:t>-</w:t>
      </w:r>
      <w:r w:rsidR="00B31869">
        <w:rPr>
          <w:rFonts w:hint="eastAsia"/>
        </w:rPr>
        <w:t>MM</w:t>
      </w:r>
      <w:r w:rsidR="005C2AF6">
        <w:rPr>
          <w:rFonts w:hint="eastAsia"/>
        </w:rPr>
        <w:t>-</w:t>
      </w:r>
      <w:r w:rsidR="00B31869">
        <w:rPr>
          <w:rFonts w:hint="eastAsia"/>
        </w:rPr>
        <w:t>DD</w:t>
      </w:r>
      <w:r w:rsidR="005C2AF6">
        <w:rPr>
          <w:rFonts w:hint="eastAsia"/>
        </w:rPr>
        <w:t xml:space="preserve"> HH24MI</w:t>
      </w:r>
      <w:r w:rsidR="00B31869">
        <w:t>’</w:t>
      </w:r>
      <w:r w:rsidR="00B31869">
        <w:rPr>
          <w:rFonts w:hint="eastAsia"/>
        </w:rPr>
        <w:t>)</w:t>
      </w:r>
      <w:r>
        <w:rPr>
          <w:rFonts w:hint="eastAsia"/>
        </w:rPr>
        <w:t xml:space="preserve"> And</w:t>
      </w:r>
    </w:p>
    <w:p w14:paraId="32AA89E9" w14:textId="77777777" w:rsidR="008C763D" w:rsidRDefault="008C763D" w:rsidP="00B31869">
      <w:pPr>
        <w:pStyle w:val="BulletLevel2"/>
        <w:numPr>
          <w:ilvl w:val="0"/>
          <w:numId w:val="0"/>
        </w:numPr>
        <w:ind w:left="1293"/>
        <w:rPr>
          <w:rFonts w:hint="eastAsia"/>
        </w:rPr>
      </w:pPr>
      <w:r>
        <w:rPr>
          <w:rFonts w:hint="eastAsia"/>
        </w:rPr>
        <w:t>时间戳字段</w:t>
      </w:r>
      <w:r>
        <w:rPr>
          <w:rFonts w:hint="eastAsia"/>
        </w:rPr>
        <w:t xml:space="preserve"> &lt;</w:t>
      </w:r>
      <w:r w:rsidR="00B31869" w:rsidRPr="00B31869">
        <w:rPr>
          <w:rFonts w:hint="eastAsia"/>
        </w:rPr>
        <w:t xml:space="preserve"> </w:t>
      </w:r>
      <w:r w:rsidR="00B31869">
        <w:rPr>
          <w:rFonts w:hint="eastAsia"/>
        </w:rPr>
        <w:t>TO_DATE(</w:t>
      </w:r>
      <w:r>
        <w:rPr>
          <w:rFonts w:hint="eastAsia"/>
        </w:rPr>
        <w:t>$$INCR_END_DT</w:t>
      </w:r>
      <w:r w:rsidR="00B31869">
        <w:rPr>
          <w:rFonts w:hint="eastAsia"/>
        </w:rPr>
        <w:t>,</w:t>
      </w:r>
      <w:r w:rsidR="00B31869">
        <w:t>’</w:t>
      </w:r>
      <w:r w:rsidR="00B31869">
        <w:rPr>
          <w:rFonts w:hint="eastAsia"/>
        </w:rPr>
        <w:t>YYYY</w:t>
      </w:r>
      <w:r w:rsidR="005C2AF6">
        <w:rPr>
          <w:rFonts w:hint="eastAsia"/>
        </w:rPr>
        <w:t>-</w:t>
      </w:r>
      <w:r w:rsidR="00B31869">
        <w:rPr>
          <w:rFonts w:hint="eastAsia"/>
        </w:rPr>
        <w:t>MM</w:t>
      </w:r>
      <w:r w:rsidR="005C2AF6">
        <w:rPr>
          <w:rFonts w:hint="eastAsia"/>
        </w:rPr>
        <w:t>-</w:t>
      </w:r>
      <w:r w:rsidR="00B31869">
        <w:rPr>
          <w:rFonts w:hint="eastAsia"/>
        </w:rPr>
        <w:t>DD</w:t>
      </w:r>
      <w:r w:rsidR="005C2AF6">
        <w:rPr>
          <w:rFonts w:hint="eastAsia"/>
        </w:rPr>
        <w:t xml:space="preserve"> HH24MI</w:t>
      </w:r>
      <w:r w:rsidR="00B31869">
        <w:t>’</w:t>
      </w:r>
      <w:r w:rsidR="00B31869">
        <w:rPr>
          <w:rFonts w:hint="eastAsia"/>
        </w:rPr>
        <w:t>)</w:t>
      </w:r>
      <w:r>
        <w:rPr>
          <w:rFonts w:hint="eastAsia"/>
        </w:rPr>
        <w:t xml:space="preserve"> (</w:t>
      </w:r>
      <w:r>
        <w:rPr>
          <w:rFonts w:hint="eastAsia"/>
        </w:rPr>
        <w:t>注意这里是小于，而不是小于等于</w:t>
      </w:r>
      <w:r>
        <w:rPr>
          <w:rFonts w:hint="eastAsia"/>
        </w:rPr>
        <w:t>)</w:t>
      </w:r>
    </w:p>
    <w:p w14:paraId="53797C25" w14:textId="77777777" w:rsidR="00C17C31" w:rsidRDefault="00C17C31" w:rsidP="00B31869">
      <w:pPr>
        <w:pStyle w:val="BulletLevel2"/>
        <w:numPr>
          <w:ilvl w:val="0"/>
          <w:numId w:val="0"/>
        </w:numPr>
        <w:ind w:left="1293"/>
        <w:rPr>
          <w:rFonts w:hint="eastAsia"/>
        </w:rPr>
      </w:pPr>
      <w:r>
        <w:rPr>
          <w:rFonts w:hint="eastAsia"/>
        </w:rPr>
        <w:t>(</w:t>
      </w:r>
      <w:proofErr w:type="spellStart"/>
      <w:r w:rsidR="002E59B7">
        <w:rPr>
          <w:rFonts w:hint="eastAsia"/>
        </w:rPr>
        <w:t>source_code</w:t>
      </w:r>
      <w:proofErr w:type="spellEnd"/>
      <w:r w:rsidR="002E59B7">
        <w:rPr>
          <w:rFonts w:hint="eastAsia"/>
        </w:rPr>
        <w:t>= $$SOURCE_</w:t>
      </w:r>
      <w:proofErr w:type="gramStart"/>
      <w:r w:rsidR="002E59B7">
        <w:rPr>
          <w:rFonts w:hint="eastAsia"/>
        </w:rPr>
        <w:t xml:space="preserve">CODE </w:t>
      </w:r>
      <w:r>
        <w:rPr>
          <w:rFonts w:hint="eastAsia"/>
        </w:rPr>
        <w:t>)</w:t>
      </w:r>
      <w:proofErr w:type="gramEnd"/>
    </w:p>
    <w:p w14:paraId="769C82BC" w14:textId="77777777" w:rsidR="00F03343" w:rsidRPr="00E6272F" w:rsidRDefault="00F03343" w:rsidP="00F03343">
      <w:pPr>
        <w:pStyle w:val="2"/>
        <w:spacing w:before="240" w:after="240"/>
        <w:rPr>
          <w:rFonts w:hint="eastAsia"/>
          <w:bCs w:val="0"/>
        </w:rPr>
      </w:pPr>
      <w:bookmarkStart w:id="13" w:name="_Toc424135597"/>
      <w:r>
        <w:rPr>
          <w:rFonts w:hint="eastAsia"/>
          <w:bCs w:val="0"/>
        </w:rPr>
        <w:t>connection</w:t>
      </w:r>
      <w:bookmarkEnd w:id="13"/>
      <w:r>
        <w:rPr>
          <w:rFonts w:hint="eastAsia"/>
          <w:bCs w:val="0"/>
        </w:rPr>
        <w:t xml:space="preserve"> </w:t>
      </w:r>
    </w:p>
    <w:p w14:paraId="6D506AB1" w14:textId="77777777" w:rsidR="00F03343" w:rsidRDefault="00F03343" w:rsidP="00F03343">
      <w:pPr>
        <w:pStyle w:val="BulletLevel2"/>
        <w:rPr>
          <w:rFonts w:hint="eastAsia"/>
        </w:rPr>
      </w:pPr>
      <w:r>
        <w:rPr>
          <w:rFonts w:hint="eastAsia"/>
        </w:rPr>
        <w:t>管理规则</w:t>
      </w:r>
    </w:p>
    <w:p w14:paraId="411A0701" w14:textId="77777777" w:rsidR="00F03343" w:rsidRDefault="00F03343" w:rsidP="00523B5E">
      <w:pPr>
        <w:pStyle w:val="BulletLevel2"/>
        <w:numPr>
          <w:ilvl w:val="0"/>
          <w:numId w:val="0"/>
        </w:numPr>
        <w:ind w:left="873"/>
        <w:rPr>
          <w:rFonts w:hint="eastAsia"/>
        </w:rPr>
      </w:pPr>
      <w:r>
        <w:rPr>
          <w:rFonts w:hint="eastAsia"/>
        </w:rPr>
        <w:t>Connection</w:t>
      </w:r>
      <w:r>
        <w:rPr>
          <w:rFonts w:hint="eastAsia"/>
        </w:rPr>
        <w:t>的维护需要由系统管理员进行统一管理，每个项目组如果需要可以进行申请，</w:t>
      </w:r>
    </w:p>
    <w:p w14:paraId="1E8B9133" w14:textId="77777777" w:rsidR="00F03343" w:rsidRDefault="00F03343" w:rsidP="00523B5E">
      <w:pPr>
        <w:pStyle w:val="BulletLevel2"/>
        <w:numPr>
          <w:ilvl w:val="0"/>
          <w:numId w:val="0"/>
        </w:numPr>
        <w:ind w:left="873"/>
        <w:rPr>
          <w:rFonts w:hint="eastAsia"/>
        </w:rPr>
      </w:pPr>
      <w:r>
        <w:rPr>
          <w:rFonts w:hint="eastAsia"/>
        </w:rPr>
        <w:t>对于已经定义好了连接，可以共享</w:t>
      </w:r>
    </w:p>
    <w:p w14:paraId="6B4E1137" w14:textId="77777777" w:rsidR="00F03343" w:rsidRDefault="00F03343" w:rsidP="00F03343">
      <w:pPr>
        <w:pStyle w:val="BulletLevel2"/>
        <w:rPr>
          <w:rFonts w:hint="eastAsia"/>
        </w:rPr>
      </w:pPr>
      <w:r>
        <w:rPr>
          <w:rFonts w:hint="eastAsia"/>
        </w:rPr>
        <w:t>命名规则</w:t>
      </w:r>
    </w:p>
    <w:p w14:paraId="2CF753F5" w14:textId="77777777" w:rsidR="00F03343" w:rsidRDefault="00F03343" w:rsidP="001032AC">
      <w:pPr>
        <w:pStyle w:val="BulletLevel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C_ System Name _ Schema Name</w:t>
      </w:r>
    </w:p>
    <w:p w14:paraId="275CA3EA" w14:textId="77777777" w:rsidR="00F03343" w:rsidRDefault="00F03343" w:rsidP="00F03343">
      <w:pPr>
        <w:pStyle w:val="BulletLevel2"/>
        <w:numPr>
          <w:ilvl w:val="0"/>
          <w:numId w:val="0"/>
        </w:numPr>
        <w:ind w:left="873"/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: C_</w:t>
      </w:r>
      <w:r w:rsidR="00770916">
        <w:rPr>
          <w:rFonts w:hint="eastAsia"/>
        </w:rPr>
        <w:t>EDW_DWAR</w:t>
      </w:r>
      <w:r w:rsidR="00E65D21">
        <w:rPr>
          <w:rFonts w:hint="eastAsia"/>
        </w:rPr>
        <w:t>，</w:t>
      </w:r>
      <w:r w:rsidR="00E65D21">
        <w:rPr>
          <w:rFonts w:hint="eastAsia"/>
        </w:rPr>
        <w:t>C_OMS_EAI</w:t>
      </w:r>
    </w:p>
    <w:p w14:paraId="28090D8B" w14:textId="77777777" w:rsidR="00B10CA4" w:rsidRPr="00E6272F" w:rsidRDefault="00B10CA4" w:rsidP="00B10CA4">
      <w:pPr>
        <w:pStyle w:val="2"/>
        <w:spacing w:before="240" w:after="240"/>
        <w:rPr>
          <w:rFonts w:hint="eastAsia"/>
          <w:bCs w:val="0"/>
        </w:rPr>
      </w:pPr>
      <w:r>
        <w:rPr>
          <w:rFonts w:hint="eastAsia"/>
          <w:bCs w:val="0"/>
        </w:rPr>
        <w:t>Job</w:t>
      </w:r>
      <w:r>
        <w:rPr>
          <w:rFonts w:hint="eastAsia"/>
          <w:bCs w:val="0"/>
        </w:rPr>
        <w:t>规范</w:t>
      </w:r>
      <w:r>
        <w:rPr>
          <w:rFonts w:hint="eastAsia"/>
          <w:bCs w:val="0"/>
        </w:rPr>
        <w:t xml:space="preserve"> </w:t>
      </w:r>
    </w:p>
    <w:p w14:paraId="7E59568C" w14:textId="77777777" w:rsidR="00B10CA4" w:rsidRDefault="00B10CA4" w:rsidP="00B10CA4">
      <w:pPr>
        <w:pStyle w:val="BulletLevel2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job</w:t>
      </w:r>
      <w:r>
        <w:rPr>
          <w:rFonts w:hint="eastAsia"/>
        </w:rPr>
        <w:t>尽量只有一个转换，因为本身</w:t>
      </w:r>
      <w:r>
        <w:rPr>
          <w:rFonts w:hint="eastAsia"/>
        </w:rPr>
        <w:t>Job</w:t>
      </w:r>
      <w:r>
        <w:rPr>
          <w:rFonts w:hint="eastAsia"/>
        </w:rPr>
        <w:t>没有状态，调度平台需要判断</w:t>
      </w:r>
      <w:r w:rsidR="007B3C2A">
        <w:rPr>
          <w:rFonts w:hint="eastAsia"/>
        </w:rPr>
        <w:t>转换的返</w:t>
      </w:r>
      <w:r>
        <w:rPr>
          <w:rFonts w:hint="eastAsia"/>
        </w:rPr>
        <w:t>回状态，如果多个转换，只能判断其中一个。</w:t>
      </w:r>
    </w:p>
    <w:sectPr w:rsidR="00B10CA4" w:rsidSect="008B1044">
      <w:footerReference w:type="default" r:id="rId16"/>
      <w:headerReference w:type="first" r:id="rId17"/>
      <w:footerReference w:type="first" r:id="rId18"/>
      <w:pgSz w:w="11906" w:h="16838" w:code="9"/>
      <w:pgMar w:top="1134" w:right="1418" w:bottom="1389" w:left="1418" w:header="850" w:footer="454" w:gutter="0"/>
      <w:pgNumType w:start="1"/>
      <w:cols w:space="425"/>
      <w:titlePg/>
      <w:docGrid w:linePitch="346" w:charSpace="1051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123" w:date="2015-07-09T14:23:00Z" w:initials="1">
    <w:p w14:paraId="585B08D0" w14:textId="77777777" w:rsidR="004C2DBE" w:rsidRDefault="004C2DBE" w:rsidP="004C2DBE">
      <w:pPr>
        <w:pStyle w:val="af6"/>
        <w:rPr>
          <w:rFonts w:hint="eastAsia"/>
        </w:rPr>
      </w:pPr>
      <w:r>
        <w:rPr>
          <w:rFonts w:hint="eastAsia"/>
        </w:rPr>
        <w:t>标记黄色为</w:t>
      </w:r>
      <w:r>
        <w:rPr>
          <w:rFonts w:hint="eastAsia"/>
        </w:rPr>
        <w:t xml:space="preserve">: </w:t>
      </w:r>
      <w:r>
        <w:rPr>
          <w:rFonts w:hint="eastAsia"/>
        </w:rPr>
        <w:t>不确认是否有该相关组件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5B08D0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13CB9" w14:textId="77777777" w:rsidR="00D36D86" w:rsidRDefault="00D36D86" w:rsidP="00795EFA">
      <w:pPr>
        <w:ind w:left="840"/>
      </w:pPr>
      <w:r>
        <w:separator/>
      </w:r>
    </w:p>
  </w:endnote>
  <w:endnote w:type="continuationSeparator" w:id="0">
    <w:p w14:paraId="3B782117" w14:textId="77777777" w:rsidR="00D36D86" w:rsidRDefault="00D36D86" w:rsidP="00795EFA">
      <w:pPr>
        <w:ind w:left="8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文鼎特粗宋">
    <w:altName w:val="黑体"/>
    <w:charset w:val="86"/>
    <w:family w:val="modern"/>
    <w:pitch w:val="fixed"/>
    <w:sig w:usb0="00000001" w:usb1="080E0000" w:usb2="00000010" w:usb3="00000000" w:csb0="0004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文鼎新艺体">
    <w:altName w:val="黑体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D7A66" w14:textId="77777777" w:rsidR="00C43F97" w:rsidRDefault="00C43F97">
    <w:pPr>
      <w:pStyle w:val="a7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noProof/>
      </w:rPr>
      <w:t>4</w:t>
    </w:r>
    <w:r>
      <w:rPr>
        <w:rStyle w:val="af0"/>
      </w:rPr>
      <w:fldChar w:fldCharType="end"/>
    </w:r>
  </w:p>
  <w:p w14:paraId="60DD781D" w14:textId="77777777" w:rsidR="00C43F97" w:rsidRDefault="00C43F97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B12EFA" w14:textId="77777777" w:rsidR="008855D2" w:rsidRDefault="008855D2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E2C953" w14:textId="77777777" w:rsidR="008855D2" w:rsidRDefault="008855D2">
    <w:pPr>
      <w:pStyle w:val="a7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736397" w14:textId="77777777" w:rsidR="00C43F97" w:rsidRDefault="00C43F97" w:rsidP="005E7088">
    <w:pPr>
      <w:pStyle w:val="a7"/>
      <w:framePr w:w="463" w:h="310" w:hRule="exact" w:wrap="around" w:vAnchor="text" w:hAnchor="page" w:x="9994" w:y="-18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9619B7">
      <w:rPr>
        <w:rStyle w:val="af0"/>
        <w:noProof/>
      </w:rPr>
      <w:t>2</w:t>
    </w:r>
    <w:r>
      <w:rPr>
        <w:rStyle w:val="af0"/>
      </w:rPr>
      <w:fldChar w:fldCharType="end"/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3C0E5" w14:textId="77777777" w:rsidR="00C43F97" w:rsidRDefault="00C43F97">
    <w:pPr>
      <w:ind w:left="84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C50B7" w14:textId="77777777" w:rsidR="00D36D86" w:rsidRDefault="00D36D86" w:rsidP="00491E41">
      <w:pPr>
        <w:ind w:left="840"/>
      </w:pPr>
      <w:r>
        <w:separator/>
      </w:r>
    </w:p>
  </w:footnote>
  <w:footnote w:type="continuationSeparator" w:id="0">
    <w:p w14:paraId="0B694D3D" w14:textId="77777777" w:rsidR="00D36D86" w:rsidRDefault="00D36D86" w:rsidP="00795EFA">
      <w:pPr>
        <w:ind w:left="8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96DA3" w14:textId="77777777" w:rsidR="00C43F97" w:rsidRDefault="00C43F97" w:rsidP="00012CD9">
    <w:pPr>
      <w:ind w:left="840"/>
    </w:pPr>
    <w:r>
      <w:cr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AF80DD" w14:textId="77777777" w:rsidR="004705DF" w:rsidRDefault="00C43F97" w:rsidP="004E0D98">
    <w:pPr>
      <w:pStyle w:val="a5"/>
      <w:rPr>
        <w:rFonts w:hint="eastAsia"/>
        <w:b/>
        <w:sz w:val="22"/>
        <w:szCs w:val="21"/>
      </w:rPr>
    </w:pPr>
    <w:r>
      <w:rPr>
        <w:rFonts w:hint="eastAsia"/>
        <w:b/>
        <w:sz w:val="22"/>
        <w:szCs w:val="21"/>
      </w:rPr>
      <w:t xml:space="preserve">                                          </w:t>
    </w:r>
    <w:r w:rsidR="00011FD8">
      <w:rPr>
        <w:rFonts w:hint="eastAsia"/>
        <w:b/>
        <w:sz w:val="22"/>
        <w:szCs w:val="21"/>
      </w:rPr>
      <w:t xml:space="preserve">   </w:t>
    </w:r>
    <w:r>
      <w:rPr>
        <w:rFonts w:hint="eastAsia"/>
        <w:b/>
        <w:sz w:val="22"/>
        <w:szCs w:val="21"/>
      </w:rPr>
      <w:t xml:space="preserve">                      </w:t>
    </w:r>
    <w:r w:rsidR="004705DF">
      <w:rPr>
        <w:rFonts w:hint="eastAsia"/>
        <w:b/>
        <w:sz w:val="22"/>
        <w:szCs w:val="21"/>
      </w:rPr>
      <w:t xml:space="preserve">             </w:t>
    </w:r>
  </w:p>
  <w:p w14:paraId="44EF4732" w14:textId="77777777" w:rsidR="00C43F97" w:rsidRPr="004705DF" w:rsidRDefault="00965F52" w:rsidP="00965F52">
    <w:pPr>
      <w:pStyle w:val="a5"/>
      <w:ind w:firstLineChars="100" w:firstLine="180"/>
    </w:pPr>
    <w:r w:rsidRPr="00965F52">
      <w:rPr>
        <w:rFonts w:hint="eastAsia"/>
        <w:sz w:val="18"/>
      </w:rPr>
      <w:t>铂涛</w:t>
    </w:r>
    <w:r w:rsidR="004705DF" w:rsidRPr="00362EF2">
      <w:rPr>
        <w:rFonts w:hint="eastAsia"/>
        <w:sz w:val="18"/>
      </w:rPr>
      <w:t>集团</w:t>
    </w:r>
    <w:r w:rsidR="009F1CD0">
      <w:rPr>
        <w:rFonts w:hint="eastAsia"/>
        <w:sz w:val="18"/>
      </w:rPr>
      <w:t>ETL</w:t>
    </w:r>
    <w:r w:rsidR="009F1CD0">
      <w:rPr>
        <w:rFonts w:hint="eastAsia"/>
        <w:sz w:val="18"/>
      </w:rPr>
      <w:t>设计开发规范</w:t>
    </w:r>
    <w:r w:rsidR="004705DF">
      <w:rPr>
        <w:rFonts w:hint="eastAsia"/>
      </w:rPr>
      <w:tab/>
    </w:r>
    <w:r w:rsidR="004705DF">
      <w:rPr>
        <w:rFonts w:hint="eastAsia"/>
      </w:rPr>
      <w:tab/>
      <w:t xml:space="preserve">   </w:t>
    </w:r>
    <w:r w:rsidR="00C43F97" w:rsidRPr="004376F4">
      <w:rPr>
        <w:rFonts w:hint="eastAsia"/>
        <w:sz w:val="20"/>
        <w:szCs w:val="20"/>
      </w:rPr>
      <w:t xml:space="preserve">                                                             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D0D85" w14:textId="77777777" w:rsidR="008855D2" w:rsidRDefault="008855D2">
    <w:pPr>
      <w:pStyle w:val="a5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39207C" w14:textId="77777777" w:rsidR="00C43F97" w:rsidRDefault="00C43F97">
    <w:pPr>
      <w:ind w:left="84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95pt;height:10.95pt" o:bullet="t">
        <v:imagedata r:id="rId1" o:title="mso28"/>
      </v:shape>
    </w:pict>
  </w:numPicBullet>
  <w:abstractNum w:abstractNumId="0">
    <w:nsid w:val="104274C0"/>
    <w:multiLevelType w:val="hybridMultilevel"/>
    <w:tmpl w:val="408229D8"/>
    <w:lvl w:ilvl="0" w:tplc="04090007">
      <w:start w:val="1"/>
      <w:numFmt w:val="bullet"/>
      <w:lvlText w:val=""/>
      <w:lvlPicBulletId w:val="0"/>
      <w:lvlJc w:val="left"/>
      <w:pPr>
        <w:ind w:left="129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3" w:hanging="420"/>
      </w:pPr>
      <w:rPr>
        <w:rFonts w:ascii="Wingdings" w:hAnsi="Wingdings" w:hint="default"/>
      </w:rPr>
    </w:lvl>
  </w:abstractNum>
  <w:abstractNum w:abstractNumId="1">
    <w:nsid w:val="1FEF3D84"/>
    <w:multiLevelType w:val="hybridMultilevel"/>
    <w:tmpl w:val="8CAA01A8"/>
    <w:lvl w:ilvl="0" w:tplc="04090009">
      <w:start w:val="1"/>
      <w:numFmt w:val="bullet"/>
      <w:pStyle w:val="BulletLevel3"/>
      <w:lvlText w:val=""/>
      <w:lvlJc w:val="left"/>
      <w:pPr>
        <w:tabs>
          <w:tab w:val="num" w:pos="1305"/>
        </w:tabs>
        <w:ind w:left="1305" w:hanging="454"/>
      </w:pPr>
      <w:rPr>
        <w:rFonts w:ascii="Wingdings" w:hAnsi="Wingdings" w:hint="default"/>
        <w:color w:val="800000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89E60D7"/>
    <w:multiLevelType w:val="multilevel"/>
    <w:tmpl w:val="2BF233F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B0048CC"/>
    <w:multiLevelType w:val="hybridMultilevel"/>
    <w:tmpl w:val="9E887516"/>
    <w:lvl w:ilvl="0" w:tplc="0409000B">
      <w:start w:val="1"/>
      <w:numFmt w:val="bullet"/>
      <w:lvlText w:val=""/>
      <w:lvlJc w:val="left"/>
      <w:pPr>
        <w:ind w:left="129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1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3" w:hanging="420"/>
      </w:pPr>
      <w:rPr>
        <w:rFonts w:ascii="Wingdings" w:hAnsi="Wingdings" w:hint="default"/>
      </w:rPr>
    </w:lvl>
  </w:abstractNum>
  <w:abstractNum w:abstractNumId="4">
    <w:nsid w:val="2ECE40B2"/>
    <w:multiLevelType w:val="hybridMultilevel"/>
    <w:tmpl w:val="C98EC27E"/>
    <w:lvl w:ilvl="0" w:tplc="D51E721C">
      <w:start w:val="1"/>
      <w:numFmt w:val="bullet"/>
      <w:pStyle w:val="Style105ptJustifiedAfter0ptLinespacingMultiple1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6E155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31087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CEB5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6885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DD296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B268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64A2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7802E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780168"/>
    <w:multiLevelType w:val="hybridMultilevel"/>
    <w:tmpl w:val="6906A55E"/>
    <w:lvl w:ilvl="0" w:tplc="04090009">
      <w:start w:val="1"/>
      <w:numFmt w:val="decimal"/>
      <w:pStyle w:val="10"/>
      <w:lvlText w:val="%1."/>
      <w:lvlJc w:val="left"/>
      <w:pPr>
        <w:tabs>
          <w:tab w:val="num" w:pos="680"/>
        </w:tabs>
        <w:ind w:left="680" w:hanging="51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88C7E31"/>
    <w:multiLevelType w:val="hybridMultilevel"/>
    <w:tmpl w:val="D7429C72"/>
    <w:lvl w:ilvl="0" w:tplc="0F4653F8">
      <w:start w:val="1"/>
      <w:numFmt w:val="bullet"/>
      <w:pStyle w:val="BulletLevel2"/>
      <w:lvlText w:val=""/>
      <w:lvlJc w:val="left"/>
      <w:pPr>
        <w:tabs>
          <w:tab w:val="num" w:pos="873"/>
        </w:tabs>
        <w:ind w:left="873" w:hanging="453"/>
      </w:pPr>
      <w:rPr>
        <w:rFonts w:ascii="Wingdings" w:hAnsi="Wingdings" w:hint="default"/>
        <w:color w:val="800000"/>
      </w:rPr>
    </w:lvl>
    <w:lvl w:ilvl="1" w:tplc="B67648D6">
      <w:start w:val="1"/>
      <w:numFmt w:val="bullet"/>
      <w:pStyle w:val="BulletLevel2"/>
      <w:lvlText w:val=""/>
      <w:lvlJc w:val="left"/>
      <w:pPr>
        <w:tabs>
          <w:tab w:val="num" w:pos="873"/>
        </w:tabs>
        <w:ind w:left="873" w:hanging="453"/>
      </w:pPr>
      <w:rPr>
        <w:rFonts w:ascii="Wingdings" w:hAnsi="Wingdings" w:hint="default"/>
        <w:color w:val="666699"/>
      </w:rPr>
    </w:lvl>
    <w:lvl w:ilvl="2" w:tplc="C7A23FC4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C79072AC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C024C5F8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778A55C2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5374E1B8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CA47AC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B4062A6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7445401D"/>
    <w:multiLevelType w:val="hybridMultilevel"/>
    <w:tmpl w:val="B98A92CA"/>
    <w:lvl w:ilvl="0" w:tplc="0409000F">
      <w:start w:val="1"/>
      <w:numFmt w:val="bullet"/>
      <w:pStyle w:val="BulletLevel1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color w:val="800000"/>
      </w:rPr>
    </w:lvl>
    <w:lvl w:ilvl="1" w:tplc="04090019">
      <w:start w:val="1"/>
      <w:numFmt w:val="bullet"/>
      <w:lvlText w:val=""/>
      <w:lvlJc w:val="left"/>
      <w:pPr>
        <w:tabs>
          <w:tab w:val="num" w:pos="415"/>
        </w:tabs>
        <w:ind w:left="415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835"/>
        </w:tabs>
        <w:ind w:left="835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255"/>
        </w:tabs>
        <w:ind w:left="1255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675"/>
        </w:tabs>
        <w:ind w:left="1675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095"/>
        </w:tabs>
        <w:ind w:left="2095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515"/>
        </w:tabs>
        <w:ind w:left="2515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2935"/>
        </w:tabs>
        <w:ind w:left="2935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355"/>
        </w:tabs>
        <w:ind w:left="3355" w:hanging="420"/>
      </w:pPr>
      <w:rPr>
        <w:rFonts w:ascii="Wingdings" w:hAnsi="Wingdings" w:hint="default"/>
      </w:rPr>
    </w:lvl>
  </w:abstractNum>
  <w:abstractNum w:abstractNumId="8">
    <w:nsid w:val="78A360FA"/>
    <w:multiLevelType w:val="hybridMultilevel"/>
    <w:tmpl w:val="8A009974"/>
    <w:lvl w:ilvl="0" w:tplc="3252F954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  <w:color w:val="0000FF"/>
      </w:rPr>
    </w:lvl>
    <w:lvl w:ilvl="1" w:tplc="04090019">
      <w:start w:val="1"/>
      <w:numFmt w:val="decimal"/>
      <w:pStyle w:val="20"/>
      <w:lvlText w:val="%2)"/>
      <w:lvlJc w:val="left"/>
      <w:pPr>
        <w:tabs>
          <w:tab w:val="num" w:pos="1800"/>
        </w:tabs>
        <w:ind w:left="180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220"/>
        </w:tabs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0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n-GB" w:vendorID="64" w:dllVersion="131078" w:nlCheck="1" w:checkStyle="1"/>
  <w:activeWritingStyle w:appName="MSWord" w:lang="en-GB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15"/>
  <w:drawingGridVerticalSpacing w:val="173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ECD"/>
    <w:rsid w:val="00007C62"/>
    <w:rsid w:val="00011FD8"/>
    <w:rsid w:val="00012CD9"/>
    <w:rsid w:val="00013106"/>
    <w:rsid w:val="00014B37"/>
    <w:rsid w:val="000176BA"/>
    <w:rsid w:val="0002142F"/>
    <w:rsid w:val="00025507"/>
    <w:rsid w:val="000366F7"/>
    <w:rsid w:val="0004105A"/>
    <w:rsid w:val="00043FD2"/>
    <w:rsid w:val="00044123"/>
    <w:rsid w:val="00047244"/>
    <w:rsid w:val="00053A28"/>
    <w:rsid w:val="00053D9E"/>
    <w:rsid w:val="00055377"/>
    <w:rsid w:val="000568B1"/>
    <w:rsid w:val="00056DFA"/>
    <w:rsid w:val="00057ECF"/>
    <w:rsid w:val="00061BED"/>
    <w:rsid w:val="000651D2"/>
    <w:rsid w:val="00065A07"/>
    <w:rsid w:val="0007084C"/>
    <w:rsid w:val="00070B06"/>
    <w:rsid w:val="0007128B"/>
    <w:rsid w:val="00073F13"/>
    <w:rsid w:val="00082BC4"/>
    <w:rsid w:val="00087881"/>
    <w:rsid w:val="000A019B"/>
    <w:rsid w:val="000A27CE"/>
    <w:rsid w:val="000A4548"/>
    <w:rsid w:val="000A4E83"/>
    <w:rsid w:val="000A5479"/>
    <w:rsid w:val="000A65E8"/>
    <w:rsid w:val="000B0091"/>
    <w:rsid w:val="000B089C"/>
    <w:rsid w:val="000B15B3"/>
    <w:rsid w:val="000B17BD"/>
    <w:rsid w:val="000B7427"/>
    <w:rsid w:val="000B7927"/>
    <w:rsid w:val="000C5DE1"/>
    <w:rsid w:val="000D3264"/>
    <w:rsid w:val="000D65B3"/>
    <w:rsid w:val="000D7B28"/>
    <w:rsid w:val="000E165F"/>
    <w:rsid w:val="000E1807"/>
    <w:rsid w:val="000E4C59"/>
    <w:rsid w:val="000E678E"/>
    <w:rsid w:val="000F0F80"/>
    <w:rsid w:val="000F3AC6"/>
    <w:rsid w:val="000F4461"/>
    <w:rsid w:val="000F465D"/>
    <w:rsid w:val="000F46B5"/>
    <w:rsid w:val="000F7183"/>
    <w:rsid w:val="00101A52"/>
    <w:rsid w:val="001031F2"/>
    <w:rsid w:val="001032AC"/>
    <w:rsid w:val="00107CD8"/>
    <w:rsid w:val="00112C07"/>
    <w:rsid w:val="00113AFD"/>
    <w:rsid w:val="001171AD"/>
    <w:rsid w:val="0012069E"/>
    <w:rsid w:val="00120DE2"/>
    <w:rsid w:val="001213F5"/>
    <w:rsid w:val="00122B09"/>
    <w:rsid w:val="00125659"/>
    <w:rsid w:val="00125B0E"/>
    <w:rsid w:val="001302C5"/>
    <w:rsid w:val="00131E3E"/>
    <w:rsid w:val="001333AC"/>
    <w:rsid w:val="001346D9"/>
    <w:rsid w:val="00150E0F"/>
    <w:rsid w:val="00151C32"/>
    <w:rsid w:val="00152DDE"/>
    <w:rsid w:val="001542FC"/>
    <w:rsid w:val="001546C1"/>
    <w:rsid w:val="0015498F"/>
    <w:rsid w:val="00154AAA"/>
    <w:rsid w:val="00154C07"/>
    <w:rsid w:val="00161852"/>
    <w:rsid w:val="00161A0F"/>
    <w:rsid w:val="00163CA9"/>
    <w:rsid w:val="00165EB9"/>
    <w:rsid w:val="00167C34"/>
    <w:rsid w:val="00170621"/>
    <w:rsid w:val="0017269E"/>
    <w:rsid w:val="00173B4E"/>
    <w:rsid w:val="00174AD1"/>
    <w:rsid w:val="00181DE8"/>
    <w:rsid w:val="00183F91"/>
    <w:rsid w:val="00185924"/>
    <w:rsid w:val="00186C8A"/>
    <w:rsid w:val="001941EA"/>
    <w:rsid w:val="00195701"/>
    <w:rsid w:val="00195868"/>
    <w:rsid w:val="001965B5"/>
    <w:rsid w:val="001A0D1F"/>
    <w:rsid w:val="001A2AC9"/>
    <w:rsid w:val="001A5195"/>
    <w:rsid w:val="001B31B9"/>
    <w:rsid w:val="001B5B64"/>
    <w:rsid w:val="001B7FA9"/>
    <w:rsid w:val="001D3B9D"/>
    <w:rsid w:val="001D3E10"/>
    <w:rsid w:val="001D4897"/>
    <w:rsid w:val="001E4FAC"/>
    <w:rsid w:val="001E70E9"/>
    <w:rsid w:val="001F13B4"/>
    <w:rsid w:val="001F1C72"/>
    <w:rsid w:val="001F4C9F"/>
    <w:rsid w:val="001F7250"/>
    <w:rsid w:val="00201AD0"/>
    <w:rsid w:val="00205CC8"/>
    <w:rsid w:val="00207575"/>
    <w:rsid w:val="002118C0"/>
    <w:rsid w:val="00216ED2"/>
    <w:rsid w:val="00226981"/>
    <w:rsid w:val="00227EDB"/>
    <w:rsid w:val="00230B1A"/>
    <w:rsid w:val="00236597"/>
    <w:rsid w:val="002403A9"/>
    <w:rsid w:val="00243E65"/>
    <w:rsid w:val="00244851"/>
    <w:rsid w:val="00245E69"/>
    <w:rsid w:val="0024724A"/>
    <w:rsid w:val="00253A5E"/>
    <w:rsid w:val="00260D01"/>
    <w:rsid w:val="002612EA"/>
    <w:rsid w:val="002621EC"/>
    <w:rsid w:val="002647E1"/>
    <w:rsid w:val="00264F8C"/>
    <w:rsid w:val="00267A57"/>
    <w:rsid w:val="00267BA8"/>
    <w:rsid w:val="002753A6"/>
    <w:rsid w:val="00277D0C"/>
    <w:rsid w:val="0028096B"/>
    <w:rsid w:val="00283A04"/>
    <w:rsid w:val="00284762"/>
    <w:rsid w:val="00286EA3"/>
    <w:rsid w:val="0029087E"/>
    <w:rsid w:val="0029370F"/>
    <w:rsid w:val="0029382A"/>
    <w:rsid w:val="002A6138"/>
    <w:rsid w:val="002B1AB8"/>
    <w:rsid w:val="002B41DF"/>
    <w:rsid w:val="002B4C5A"/>
    <w:rsid w:val="002B50CF"/>
    <w:rsid w:val="002C2D11"/>
    <w:rsid w:val="002C3155"/>
    <w:rsid w:val="002C563A"/>
    <w:rsid w:val="002D2FC4"/>
    <w:rsid w:val="002E0D8D"/>
    <w:rsid w:val="002E42CE"/>
    <w:rsid w:val="002E59B7"/>
    <w:rsid w:val="002E7F86"/>
    <w:rsid w:val="002F05B6"/>
    <w:rsid w:val="002F4881"/>
    <w:rsid w:val="002F4E4F"/>
    <w:rsid w:val="00300D9C"/>
    <w:rsid w:val="00301155"/>
    <w:rsid w:val="003013DD"/>
    <w:rsid w:val="00307EA5"/>
    <w:rsid w:val="00310542"/>
    <w:rsid w:val="00310598"/>
    <w:rsid w:val="0031250E"/>
    <w:rsid w:val="00316D00"/>
    <w:rsid w:val="00316ECF"/>
    <w:rsid w:val="00317135"/>
    <w:rsid w:val="00321532"/>
    <w:rsid w:val="0032472B"/>
    <w:rsid w:val="003278D3"/>
    <w:rsid w:val="00334F54"/>
    <w:rsid w:val="00335394"/>
    <w:rsid w:val="00335D75"/>
    <w:rsid w:val="003366FC"/>
    <w:rsid w:val="003416BD"/>
    <w:rsid w:val="00350031"/>
    <w:rsid w:val="00350265"/>
    <w:rsid w:val="003515F5"/>
    <w:rsid w:val="003555BA"/>
    <w:rsid w:val="00355E83"/>
    <w:rsid w:val="00356E81"/>
    <w:rsid w:val="00364B22"/>
    <w:rsid w:val="00367D42"/>
    <w:rsid w:val="00371E12"/>
    <w:rsid w:val="0037318D"/>
    <w:rsid w:val="003768F6"/>
    <w:rsid w:val="003775BF"/>
    <w:rsid w:val="00386B5B"/>
    <w:rsid w:val="00387632"/>
    <w:rsid w:val="003905D3"/>
    <w:rsid w:val="00391F3C"/>
    <w:rsid w:val="00392459"/>
    <w:rsid w:val="00392655"/>
    <w:rsid w:val="00392A8F"/>
    <w:rsid w:val="0039451A"/>
    <w:rsid w:val="003946C8"/>
    <w:rsid w:val="003A0AB0"/>
    <w:rsid w:val="003A32D9"/>
    <w:rsid w:val="003B0237"/>
    <w:rsid w:val="003B2693"/>
    <w:rsid w:val="003C06CF"/>
    <w:rsid w:val="003C1804"/>
    <w:rsid w:val="003C7153"/>
    <w:rsid w:val="003C7E9D"/>
    <w:rsid w:val="003D2403"/>
    <w:rsid w:val="003E2155"/>
    <w:rsid w:val="003E2EB9"/>
    <w:rsid w:val="003F16E4"/>
    <w:rsid w:val="003F36E6"/>
    <w:rsid w:val="003F3811"/>
    <w:rsid w:val="003F4937"/>
    <w:rsid w:val="004001CD"/>
    <w:rsid w:val="0040230B"/>
    <w:rsid w:val="00405AFA"/>
    <w:rsid w:val="00406A61"/>
    <w:rsid w:val="00412217"/>
    <w:rsid w:val="00413DA6"/>
    <w:rsid w:val="0041670A"/>
    <w:rsid w:val="004309E1"/>
    <w:rsid w:val="0043293D"/>
    <w:rsid w:val="00433C4B"/>
    <w:rsid w:val="0043438F"/>
    <w:rsid w:val="00434425"/>
    <w:rsid w:val="004355C2"/>
    <w:rsid w:val="00436F5E"/>
    <w:rsid w:val="004376F4"/>
    <w:rsid w:val="00440CF2"/>
    <w:rsid w:val="00440EE4"/>
    <w:rsid w:val="004420A5"/>
    <w:rsid w:val="00444B0C"/>
    <w:rsid w:val="00444F5B"/>
    <w:rsid w:val="00451F2F"/>
    <w:rsid w:val="00455374"/>
    <w:rsid w:val="00465722"/>
    <w:rsid w:val="0046658C"/>
    <w:rsid w:val="004705DF"/>
    <w:rsid w:val="0047060C"/>
    <w:rsid w:val="0047244D"/>
    <w:rsid w:val="00482371"/>
    <w:rsid w:val="00482A23"/>
    <w:rsid w:val="004876B1"/>
    <w:rsid w:val="004907CD"/>
    <w:rsid w:val="00491E41"/>
    <w:rsid w:val="004962CC"/>
    <w:rsid w:val="00496C4C"/>
    <w:rsid w:val="004A25AF"/>
    <w:rsid w:val="004A6CA2"/>
    <w:rsid w:val="004B4865"/>
    <w:rsid w:val="004C2DBE"/>
    <w:rsid w:val="004C436E"/>
    <w:rsid w:val="004C4476"/>
    <w:rsid w:val="004C6824"/>
    <w:rsid w:val="004D3221"/>
    <w:rsid w:val="004D42B8"/>
    <w:rsid w:val="004D71B8"/>
    <w:rsid w:val="004D7419"/>
    <w:rsid w:val="004E0D98"/>
    <w:rsid w:val="004E0E38"/>
    <w:rsid w:val="004F3B41"/>
    <w:rsid w:val="004F3E3D"/>
    <w:rsid w:val="004F759A"/>
    <w:rsid w:val="00503A92"/>
    <w:rsid w:val="005050E2"/>
    <w:rsid w:val="0050532F"/>
    <w:rsid w:val="0050727B"/>
    <w:rsid w:val="005129E0"/>
    <w:rsid w:val="005132CD"/>
    <w:rsid w:val="00516B05"/>
    <w:rsid w:val="00521F01"/>
    <w:rsid w:val="00523B5E"/>
    <w:rsid w:val="00527BA0"/>
    <w:rsid w:val="0053095C"/>
    <w:rsid w:val="005327BE"/>
    <w:rsid w:val="00532974"/>
    <w:rsid w:val="00534669"/>
    <w:rsid w:val="0053598B"/>
    <w:rsid w:val="00542128"/>
    <w:rsid w:val="005425FA"/>
    <w:rsid w:val="005432E3"/>
    <w:rsid w:val="0054608E"/>
    <w:rsid w:val="00546E6B"/>
    <w:rsid w:val="00550D98"/>
    <w:rsid w:val="00553202"/>
    <w:rsid w:val="00561838"/>
    <w:rsid w:val="005649D6"/>
    <w:rsid w:val="00572C69"/>
    <w:rsid w:val="00572CAE"/>
    <w:rsid w:val="00576122"/>
    <w:rsid w:val="0058281B"/>
    <w:rsid w:val="00584137"/>
    <w:rsid w:val="00584C5B"/>
    <w:rsid w:val="005A1CFD"/>
    <w:rsid w:val="005A32B8"/>
    <w:rsid w:val="005A5DF9"/>
    <w:rsid w:val="005A6B44"/>
    <w:rsid w:val="005B0BD6"/>
    <w:rsid w:val="005B1DDD"/>
    <w:rsid w:val="005B2573"/>
    <w:rsid w:val="005B7855"/>
    <w:rsid w:val="005C00E5"/>
    <w:rsid w:val="005C0FD3"/>
    <w:rsid w:val="005C2AF6"/>
    <w:rsid w:val="005C689B"/>
    <w:rsid w:val="005D3931"/>
    <w:rsid w:val="005E2DD7"/>
    <w:rsid w:val="005E7088"/>
    <w:rsid w:val="005F3064"/>
    <w:rsid w:val="005F3363"/>
    <w:rsid w:val="005F4172"/>
    <w:rsid w:val="005F4441"/>
    <w:rsid w:val="005F6D5B"/>
    <w:rsid w:val="00605547"/>
    <w:rsid w:val="006105AC"/>
    <w:rsid w:val="00620590"/>
    <w:rsid w:val="00621873"/>
    <w:rsid w:val="006219A0"/>
    <w:rsid w:val="00624478"/>
    <w:rsid w:val="00624938"/>
    <w:rsid w:val="00626998"/>
    <w:rsid w:val="00632D49"/>
    <w:rsid w:val="0063658B"/>
    <w:rsid w:val="0063684F"/>
    <w:rsid w:val="00637653"/>
    <w:rsid w:val="00637D28"/>
    <w:rsid w:val="00643E98"/>
    <w:rsid w:val="00645509"/>
    <w:rsid w:val="00650EA2"/>
    <w:rsid w:val="006512E4"/>
    <w:rsid w:val="00651D0A"/>
    <w:rsid w:val="00657D49"/>
    <w:rsid w:val="00657D72"/>
    <w:rsid w:val="006603DB"/>
    <w:rsid w:val="00663736"/>
    <w:rsid w:val="00667445"/>
    <w:rsid w:val="00670A35"/>
    <w:rsid w:val="006713C4"/>
    <w:rsid w:val="00671E12"/>
    <w:rsid w:val="00672333"/>
    <w:rsid w:val="006753EE"/>
    <w:rsid w:val="00682B5C"/>
    <w:rsid w:val="00684527"/>
    <w:rsid w:val="00685018"/>
    <w:rsid w:val="0068708F"/>
    <w:rsid w:val="006A2D9C"/>
    <w:rsid w:val="006A55B7"/>
    <w:rsid w:val="006B1B42"/>
    <w:rsid w:val="006B263E"/>
    <w:rsid w:val="006B444F"/>
    <w:rsid w:val="006B4461"/>
    <w:rsid w:val="006B48A6"/>
    <w:rsid w:val="006B4B5A"/>
    <w:rsid w:val="006B512C"/>
    <w:rsid w:val="006B56DC"/>
    <w:rsid w:val="006C0034"/>
    <w:rsid w:val="006C33F4"/>
    <w:rsid w:val="006C5BFC"/>
    <w:rsid w:val="006D00D4"/>
    <w:rsid w:val="006D1F3B"/>
    <w:rsid w:val="006D2E7C"/>
    <w:rsid w:val="006D487A"/>
    <w:rsid w:val="006E60C3"/>
    <w:rsid w:val="006E702C"/>
    <w:rsid w:val="006E72F3"/>
    <w:rsid w:val="006F1253"/>
    <w:rsid w:val="006F52A3"/>
    <w:rsid w:val="006F61F3"/>
    <w:rsid w:val="00704568"/>
    <w:rsid w:val="0071243A"/>
    <w:rsid w:val="00712E51"/>
    <w:rsid w:val="00714997"/>
    <w:rsid w:val="00714BB0"/>
    <w:rsid w:val="00714F78"/>
    <w:rsid w:val="00716719"/>
    <w:rsid w:val="007169CB"/>
    <w:rsid w:val="00716FB8"/>
    <w:rsid w:val="00717B50"/>
    <w:rsid w:val="00720B0E"/>
    <w:rsid w:val="00722308"/>
    <w:rsid w:val="00724D69"/>
    <w:rsid w:val="00724D8E"/>
    <w:rsid w:val="00727071"/>
    <w:rsid w:val="00730234"/>
    <w:rsid w:val="007319B6"/>
    <w:rsid w:val="0073434A"/>
    <w:rsid w:val="00735048"/>
    <w:rsid w:val="00740CD7"/>
    <w:rsid w:val="007470AD"/>
    <w:rsid w:val="007535C7"/>
    <w:rsid w:val="00755767"/>
    <w:rsid w:val="007561F6"/>
    <w:rsid w:val="00761CFC"/>
    <w:rsid w:val="00761F33"/>
    <w:rsid w:val="007700FF"/>
    <w:rsid w:val="00770916"/>
    <w:rsid w:val="00770F39"/>
    <w:rsid w:val="0078222B"/>
    <w:rsid w:val="00783793"/>
    <w:rsid w:val="00787EB7"/>
    <w:rsid w:val="00790382"/>
    <w:rsid w:val="00791DAF"/>
    <w:rsid w:val="00792C7A"/>
    <w:rsid w:val="00792FFA"/>
    <w:rsid w:val="00795EFA"/>
    <w:rsid w:val="00796171"/>
    <w:rsid w:val="007A140D"/>
    <w:rsid w:val="007A22BE"/>
    <w:rsid w:val="007A2F3E"/>
    <w:rsid w:val="007A3153"/>
    <w:rsid w:val="007A46F0"/>
    <w:rsid w:val="007B17E5"/>
    <w:rsid w:val="007B1D3F"/>
    <w:rsid w:val="007B1EF7"/>
    <w:rsid w:val="007B342F"/>
    <w:rsid w:val="007B3C2A"/>
    <w:rsid w:val="007B3E63"/>
    <w:rsid w:val="007C3C5D"/>
    <w:rsid w:val="007C3FF4"/>
    <w:rsid w:val="007C6C5B"/>
    <w:rsid w:val="007C6D30"/>
    <w:rsid w:val="007D4276"/>
    <w:rsid w:val="007D580F"/>
    <w:rsid w:val="007E0089"/>
    <w:rsid w:val="007E1803"/>
    <w:rsid w:val="007E275A"/>
    <w:rsid w:val="007E51C1"/>
    <w:rsid w:val="007E6670"/>
    <w:rsid w:val="007F0BF4"/>
    <w:rsid w:val="007F1442"/>
    <w:rsid w:val="007F1870"/>
    <w:rsid w:val="007F21B6"/>
    <w:rsid w:val="007F3379"/>
    <w:rsid w:val="007F6334"/>
    <w:rsid w:val="007F6B68"/>
    <w:rsid w:val="00802B6B"/>
    <w:rsid w:val="00802BA9"/>
    <w:rsid w:val="00814B3D"/>
    <w:rsid w:val="008155E9"/>
    <w:rsid w:val="00815B0C"/>
    <w:rsid w:val="00815B0F"/>
    <w:rsid w:val="00816B55"/>
    <w:rsid w:val="008207AA"/>
    <w:rsid w:val="008211A3"/>
    <w:rsid w:val="00822D57"/>
    <w:rsid w:val="008255B9"/>
    <w:rsid w:val="00825782"/>
    <w:rsid w:val="00831629"/>
    <w:rsid w:val="008402D1"/>
    <w:rsid w:val="0084799D"/>
    <w:rsid w:val="008543EF"/>
    <w:rsid w:val="00862106"/>
    <w:rsid w:val="00872DF1"/>
    <w:rsid w:val="008741B5"/>
    <w:rsid w:val="008779DB"/>
    <w:rsid w:val="008821F4"/>
    <w:rsid w:val="008823C8"/>
    <w:rsid w:val="00883AD4"/>
    <w:rsid w:val="00883E32"/>
    <w:rsid w:val="008855D2"/>
    <w:rsid w:val="00885D41"/>
    <w:rsid w:val="00886C78"/>
    <w:rsid w:val="0088703D"/>
    <w:rsid w:val="0089155B"/>
    <w:rsid w:val="00891C63"/>
    <w:rsid w:val="008976FD"/>
    <w:rsid w:val="008A222B"/>
    <w:rsid w:val="008A59FA"/>
    <w:rsid w:val="008B1044"/>
    <w:rsid w:val="008B1641"/>
    <w:rsid w:val="008B3CDA"/>
    <w:rsid w:val="008B6A81"/>
    <w:rsid w:val="008B79C3"/>
    <w:rsid w:val="008C1242"/>
    <w:rsid w:val="008C2C9C"/>
    <w:rsid w:val="008C375A"/>
    <w:rsid w:val="008C4073"/>
    <w:rsid w:val="008C763D"/>
    <w:rsid w:val="008D336E"/>
    <w:rsid w:val="008D62D8"/>
    <w:rsid w:val="008D68E9"/>
    <w:rsid w:val="008E1D50"/>
    <w:rsid w:val="008E2B53"/>
    <w:rsid w:val="008E2C35"/>
    <w:rsid w:val="008E73EB"/>
    <w:rsid w:val="008F04F7"/>
    <w:rsid w:val="008F0C4A"/>
    <w:rsid w:val="008F5C55"/>
    <w:rsid w:val="0090151A"/>
    <w:rsid w:val="0090509C"/>
    <w:rsid w:val="00905770"/>
    <w:rsid w:val="00911F35"/>
    <w:rsid w:val="009129EF"/>
    <w:rsid w:val="009135E7"/>
    <w:rsid w:val="00916AD6"/>
    <w:rsid w:val="00917C78"/>
    <w:rsid w:val="00927E34"/>
    <w:rsid w:val="00932FF4"/>
    <w:rsid w:val="0093388C"/>
    <w:rsid w:val="00934C05"/>
    <w:rsid w:val="00941C67"/>
    <w:rsid w:val="00942A5B"/>
    <w:rsid w:val="00944D3E"/>
    <w:rsid w:val="009469A1"/>
    <w:rsid w:val="0094742B"/>
    <w:rsid w:val="0095049D"/>
    <w:rsid w:val="00950FCF"/>
    <w:rsid w:val="009549F3"/>
    <w:rsid w:val="00955844"/>
    <w:rsid w:val="009607AA"/>
    <w:rsid w:val="009619B7"/>
    <w:rsid w:val="0096294B"/>
    <w:rsid w:val="00963723"/>
    <w:rsid w:val="009646A5"/>
    <w:rsid w:val="009652E0"/>
    <w:rsid w:val="00965775"/>
    <w:rsid w:val="00965B99"/>
    <w:rsid w:val="00965F52"/>
    <w:rsid w:val="009665FC"/>
    <w:rsid w:val="00966DC8"/>
    <w:rsid w:val="00967645"/>
    <w:rsid w:val="009722FE"/>
    <w:rsid w:val="00977E5A"/>
    <w:rsid w:val="00980A26"/>
    <w:rsid w:val="009814AD"/>
    <w:rsid w:val="00982468"/>
    <w:rsid w:val="0098440C"/>
    <w:rsid w:val="009855BF"/>
    <w:rsid w:val="009914E8"/>
    <w:rsid w:val="009960E9"/>
    <w:rsid w:val="00997F46"/>
    <w:rsid w:val="009A0F5D"/>
    <w:rsid w:val="009B0747"/>
    <w:rsid w:val="009B236E"/>
    <w:rsid w:val="009B4116"/>
    <w:rsid w:val="009C396D"/>
    <w:rsid w:val="009C3CC7"/>
    <w:rsid w:val="009C6CB7"/>
    <w:rsid w:val="009C7BAD"/>
    <w:rsid w:val="009D0BAD"/>
    <w:rsid w:val="009D1666"/>
    <w:rsid w:val="009D374F"/>
    <w:rsid w:val="009D540C"/>
    <w:rsid w:val="009D5BD3"/>
    <w:rsid w:val="009E1F48"/>
    <w:rsid w:val="009F1778"/>
    <w:rsid w:val="009F1CD0"/>
    <w:rsid w:val="009F6093"/>
    <w:rsid w:val="009F6DA9"/>
    <w:rsid w:val="00A013DD"/>
    <w:rsid w:val="00A0324C"/>
    <w:rsid w:val="00A07863"/>
    <w:rsid w:val="00A13FD4"/>
    <w:rsid w:val="00A1640D"/>
    <w:rsid w:val="00A178A1"/>
    <w:rsid w:val="00A266FD"/>
    <w:rsid w:val="00A319B3"/>
    <w:rsid w:val="00A34291"/>
    <w:rsid w:val="00A363F2"/>
    <w:rsid w:val="00A42DD9"/>
    <w:rsid w:val="00A43EDD"/>
    <w:rsid w:val="00A47585"/>
    <w:rsid w:val="00A47AF7"/>
    <w:rsid w:val="00A50EE9"/>
    <w:rsid w:val="00A56AFC"/>
    <w:rsid w:val="00A56EDC"/>
    <w:rsid w:val="00A64690"/>
    <w:rsid w:val="00A66E62"/>
    <w:rsid w:val="00A85B8A"/>
    <w:rsid w:val="00A92587"/>
    <w:rsid w:val="00A946FC"/>
    <w:rsid w:val="00A97181"/>
    <w:rsid w:val="00AA3DD2"/>
    <w:rsid w:val="00AA59F8"/>
    <w:rsid w:val="00AA6B10"/>
    <w:rsid w:val="00AB14D2"/>
    <w:rsid w:val="00AB43B3"/>
    <w:rsid w:val="00AC11B5"/>
    <w:rsid w:val="00AC54B9"/>
    <w:rsid w:val="00AC6AA9"/>
    <w:rsid w:val="00AE3C17"/>
    <w:rsid w:val="00AE5095"/>
    <w:rsid w:val="00AE74AB"/>
    <w:rsid w:val="00AF3CF9"/>
    <w:rsid w:val="00AF5FAE"/>
    <w:rsid w:val="00B01A03"/>
    <w:rsid w:val="00B04C4D"/>
    <w:rsid w:val="00B10CA4"/>
    <w:rsid w:val="00B10E67"/>
    <w:rsid w:val="00B13985"/>
    <w:rsid w:val="00B152CA"/>
    <w:rsid w:val="00B15997"/>
    <w:rsid w:val="00B22B93"/>
    <w:rsid w:val="00B25818"/>
    <w:rsid w:val="00B27DEA"/>
    <w:rsid w:val="00B31869"/>
    <w:rsid w:val="00B40658"/>
    <w:rsid w:val="00B41EE3"/>
    <w:rsid w:val="00B4463F"/>
    <w:rsid w:val="00B44A43"/>
    <w:rsid w:val="00B50386"/>
    <w:rsid w:val="00B511A6"/>
    <w:rsid w:val="00B64940"/>
    <w:rsid w:val="00B6568B"/>
    <w:rsid w:val="00B66C70"/>
    <w:rsid w:val="00B67AA8"/>
    <w:rsid w:val="00B72358"/>
    <w:rsid w:val="00B74127"/>
    <w:rsid w:val="00B8022D"/>
    <w:rsid w:val="00B80901"/>
    <w:rsid w:val="00B85D7E"/>
    <w:rsid w:val="00B85F89"/>
    <w:rsid w:val="00B87035"/>
    <w:rsid w:val="00B8760A"/>
    <w:rsid w:val="00B930BF"/>
    <w:rsid w:val="00B96FBB"/>
    <w:rsid w:val="00BA2F3A"/>
    <w:rsid w:val="00BA6965"/>
    <w:rsid w:val="00BA6CDD"/>
    <w:rsid w:val="00BA7C0D"/>
    <w:rsid w:val="00BB2981"/>
    <w:rsid w:val="00BB5A3D"/>
    <w:rsid w:val="00BB5D49"/>
    <w:rsid w:val="00BB719C"/>
    <w:rsid w:val="00BC645F"/>
    <w:rsid w:val="00BC670A"/>
    <w:rsid w:val="00BC72B4"/>
    <w:rsid w:val="00BC7F4A"/>
    <w:rsid w:val="00BD22A0"/>
    <w:rsid w:val="00BD2EAF"/>
    <w:rsid w:val="00BD5E34"/>
    <w:rsid w:val="00BD7AAD"/>
    <w:rsid w:val="00BE1CD6"/>
    <w:rsid w:val="00BE3930"/>
    <w:rsid w:val="00BF0D4D"/>
    <w:rsid w:val="00BF1E7A"/>
    <w:rsid w:val="00C01FBB"/>
    <w:rsid w:val="00C02B73"/>
    <w:rsid w:val="00C071BC"/>
    <w:rsid w:val="00C101E5"/>
    <w:rsid w:val="00C103E1"/>
    <w:rsid w:val="00C1451E"/>
    <w:rsid w:val="00C16A00"/>
    <w:rsid w:val="00C17C31"/>
    <w:rsid w:val="00C2194C"/>
    <w:rsid w:val="00C3120C"/>
    <w:rsid w:val="00C3302A"/>
    <w:rsid w:val="00C4279D"/>
    <w:rsid w:val="00C42B68"/>
    <w:rsid w:val="00C42D5A"/>
    <w:rsid w:val="00C43ACC"/>
    <w:rsid w:val="00C43F97"/>
    <w:rsid w:val="00C443B7"/>
    <w:rsid w:val="00C457CF"/>
    <w:rsid w:val="00C470BF"/>
    <w:rsid w:val="00C5555E"/>
    <w:rsid w:val="00C601D3"/>
    <w:rsid w:val="00C64B05"/>
    <w:rsid w:val="00C71C4F"/>
    <w:rsid w:val="00C74F39"/>
    <w:rsid w:val="00C75419"/>
    <w:rsid w:val="00C9540D"/>
    <w:rsid w:val="00C9742F"/>
    <w:rsid w:val="00C97CFF"/>
    <w:rsid w:val="00CA02AD"/>
    <w:rsid w:val="00CA07A6"/>
    <w:rsid w:val="00CA1286"/>
    <w:rsid w:val="00CA2D26"/>
    <w:rsid w:val="00CA2E13"/>
    <w:rsid w:val="00CB1E3B"/>
    <w:rsid w:val="00CB4BDC"/>
    <w:rsid w:val="00CB77B2"/>
    <w:rsid w:val="00CE0EA8"/>
    <w:rsid w:val="00CE1B6F"/>
    <w:rsid w:val="00CE3615"/>
    <w:rsid w:val="00CE49FE"/>
    <w:rsid w:val="00CE575F"/>
    <w:rsid w:val="00CE57C5"/>
    <w:rsid w:val="00CE7D04"/>
    <w:rsid w:val="00CF286B"/>
    <w:rsid w:val="00CF418D"/>
    <w:rsid w:val="00CF5F6F"/>
    <w:rsid w:val="00D04650"/>
    <w:rsid w:val="00D0515F"/>
    <w:rsid w:val="00D05FA8"/>
    <w:rsid w:val="00D06909"/>
    <w:rsid w:val="00D11A0D"/>
    <w:rsid w:val="00D145B0"/>
    <w:rsid w:val="00D14C00"/>
    <w:rsid w:val="00D1702A"/>
    <w:rsid w:val="00D205F0"/>
    <w:rsid w:val="00D2370B"/>
    <w:rsid w:val="00D31202"/>
    <w:rsid w:val="00D31208"/>
    <w:rsid w:val="00D35C90"/>
    <w:rsid w:val="00D36D86"/>
    <w:rsid w:val="00D405C7"/>
    <w:rsid w:val="00D43F5E"/>
    <w:rsid w:val="00D4742F"/>
    <w:rsid w:val="00D5228A"/>
    <w:rsid w:val="00D558AC"/>
    <w:rsid w:val="00D56F7F"/>
    <w:rsid w:val="00D72FC6"/>
    <w:rsid w:val="00D74CEE"/>
    <w:rsid w:val="00D74D7A"/>
    <w:rsid w:val="00D75580"/>
    <w:rsid w:val="00D8080E"/>
    <w:rsid w:val="00D81DB3"/>
    <w:rsid w:val="00D86419"/>
    <w:rsid w:val="00D900DE"/>
    <w:rsid w:val="00D908DA"/>
    <w:rsid w:val="00D91175"/>
    <w:rsid w:val="00D933F0"/>
    <w:rsid w:val="00D941E5"/>
    <w:rsid w:val="00D94ADB"/>
    <w:rsid w:val="00D95F6B"/>
    <w:rsid w:val="00D967C5"/>
    <w:rsid w:val="00D97775"/>
    <w:rsid w:val="00DA0823"/>
    <w:rsid w:val="00DA0E50"/>
    <w:rsid w:val="00DA15F8"/>
    <w:rsid w:val="00DA4A27"/>
    <w:rsid w:val="00DA7FA1"/>
    <w:rsid w:val="00DB09FB"/>
    <w:rsid w:val="00DB28A5"/>
    <w:rsid w:val="00DB2ECD"/>
    <w:rsid w:val="00DB3F1B"/>
    <w:rsid w:val="00DB7F44"/>
    <w:rsid w:val="00DC0D20"/>
    <w:rsid w:val="00DC4400"/>
    <w:rsid w:val="00DC47C2"/>
    <w:rsid w:val="00DC5908"/>
    <w:rsid w:val="00DD2399"/>
    <w:rsid w:val="00DD4E5E"/>
    <w:rsid w:val="00DD6A5D"/>
    <w:rsid w:val="00DD6D2A"/>
    <w:rsid w:val="00DE37EE"/>
    <w:rsid w:val="00DE42EF"/>
    <w:rsid w:val="00DE4380"/>
    <w:rsid w:val="00DE65B8"/>
    <w:rsid w:val="00DF0121"/>
    <w:rsid w:val="00DF04E2"/>
    <w:rsid w:val="00DF2ECD"/>
    <w:rsid w:val="00DF4248"/>
    <w:rsid w:val="00DF455D"/>
    <w:rsid w:val="00DF53FF"/>
    <w:rsid w:val="00DF6A8F"/>
    <w:rsid w:val="00E004A9"/>
    <w:rsid w:val="00E0089C"/>
    <w:rsid w:val="00E066C2"/>
    <w:rsid w:val="00E0780C"/>
    <w:rsid w:val="00E125D2"/>
    <w:rsid w:val="00E23852"/>
    <w:rsid w:val="00E25B6D"/>
    <w:rsid w:val="00E27FA2"/>
    <w:rsid w:val="00E36C76"/>
    <w:rsid w:val="00E36F97"/>
    <w:rsid w:val="00E4121B"/>
    <w:rsid w:val="00E424D7"/>
    <w:rsid w:val="00E429D7"/>
    <w:rsid w:val="00E5196A"/>
    <w:rsid w:val="00E522E0"/>
    <w:rsid w:val="00E578DB"/>
    <w:rsid w:val="00E60312"/>
    <w:rsid w:val="00E6272F"/>
    <w:rsid w:val="00E65D21"/>
    <w:rsid w:val="00E7141E"/>
    <w:rsid w:val="00E80945"/>
    <w:rsid w:val="00E80B67"/>
    <w:rsid w:val="00E81FFB"/>
    <w:rsid w:val="00E9359F"/>
    <w:rsid w:val="00E9389A"/>
    <w:rsid w:val="00E939A0"/>
    <w:rsid w:val="00E94BAF"/>
    <w:rsid w:val="00E9503A"/>
    <w:rsid w:val="00E96864"/>
    <w:rsid w:val="00EA04E0"/>
    <w:rsid w:val="00EA1D82"/>
    <w:rsid w:val="00EA4003"/>
    <w:rsid w:val="00EB3E44"/>
    <w:rsid w:val="00EC25FE"/>
    <w:rsid w:val="00EC3F83"/>
    <w:rsid w:val="00ED481C"/>
    <w:rsid w:val="00ED6A07"/>
    <w:rsid w:val="00ED7F92"/>
    <w:rsid w:val="00EE20E7"/>
    <w:rsid w:val="00EE4C6E"/>
    <w:rsid w:val="00EE5036"/>
    <w:rsid w:val="00EF131B"/>
    <w:rsid w:val="00EF316E"/>
    <w:rsid w:val="00EF7B4B"/>
    <w:rsid w:val="00F03343"/>
    <w:rsid w:val="00F034A0"/>
    <w:rsid w:val="00F0588F"/>
    <w:rsid w:val="00F067E1"/>
    <w:rsid w:val="00F12441"/>
    <w:rsid w:val="00F12F1F"/>
    <w:rsid w:val="00F16EDB"/>
    <w:rsid w:val="00F17224"/>
    <w:rsid w:val="00F215F5"/>
    <w:rsid w:val="00F2490E"/>
    <w:rsid w:val="00F30395"/>
    <w:rsid w:val="00F31F7A"/>
    <w:rsid w:val="00F350AB"/>
    <w:rsid w:val="00F41C60"/>
    <w:rsid w:val="00F430B5"/>
    <w:rsid w:val="00F43302"/>
    <w:rsid w:val="00F43699"/>
    <w:rsid w:val="00F446E7"/>
    <w:rsid w:val="00F46215"/>
    <w:rsid w:val="00F51F88"/>
    <w:rsid w:val="00F53AF9"/>
    <w:rsid w:val="00F551BC"/>
    <w:rsid w:val="00F55993"/>
    <w:rsid w:val="00F55FF5"/>
    <w:rsid w:val="00F5603F"/>
    <w:rsid w:val="00F563B5"/>
    <w:rsid w:val="00F60700"/>
    <w:rsid w:val="00F70171"/>
    <w:rsid w:val="00F70362"/>
    <w:rsid w:val="00F70DF6"/>
    <w:rsid w:val="00F719AE"/>
    <w:rsid w:val="00F7546A"/>
    <w:rsid w:val="00F770FD"/>
    <w:rsid w:val="00F835BC"/>
    <w:rsid w:val="00F84926"/>
    <w:rsid w:val="00F966BD"/>
    <w:rsid w:val="00FA1A0E"/>
    <w:rsid w:val="00FA343C"/>
    <w:rsid w:val="00FA4646"/>
    <w:rsid w:val="00FA487A"/>
    <w:rsid w:val="00FA6A9A"/>
    <w:rsid w:val="00FB5856"/>
    <w:rsid w:val="00FB6E9C"/>
    <w:rsid w:val="00FE1935"/>
    <w:rsid w:val="00FE3441"/>
    <w:rsid w:val="00FE43DF"/>
    <w:rsid w:val="00FE583E"/>
    <w:rsid w:val="00FE6B64"/>
    <w:rsid w:val="00FF1755"/>
    <w:rsid w:val="00FF4B7F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A5211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D74CEE"/>
    <w:pPr>
      <w:widowControl w:val="0"/>
      <w:tabs>
        <w:tab w:val="left" w:pos="420"/>
      </w:tabs>
      <w:spacing w:before="60" w:after="240" w:line="300" w:lineRule="auto"/>
      <w:ind w:leftChars="400" w:left="400"/>
      <w:jc w:val="both"/>
    </w:pPr>
    <w:rPr>
      <w:kern w:val="2"/>
      <w:sz w:val="21"/>
      <w:szCs w:val="24"/>
    </w:rPr>
  </w:style>
  <w:style w:type="paragraph" w:styleId="1">
    <w:name w:val="heading 1"/>
    <w:aliases w:val="h1,II+,I,H1,Head1,Head,Numbered,nu,Level 1 Head,Header 1,heading 1,RFP Head 1,Heading1,H1-Heading 1,Legal Line 1,head 1,Heading No. L1,11,12,13,111,14,112,15,113,121,131,1111,141,1121,16,114,122,132,1112,142,1122,151,1131,1211,1311,Part,正文一级标题"/>
    <w:next w:val="a"/>
    <w:qFormat/>
    <w:rsid w:val="00D14C00"/>
    <w:pPr>
      <w:keepNext/>
      <w:numPr>
        <w:numId w:val="6"/>
      </w:numPr>
      <w:pBdr>
        <w:left w:val="threeDEngrave" w:sz="24" w:space="0" w:color="auto"/>
      </w:pBdr>
      <w:shd w:val="clear" w:color="FFFFFF" w:fill="E6E6E6"/>
      <w:spacing w:before="60" w:after="240"/>
      <w:outlineLvl w:val="0"/>
    </w:pPr>
    <w:rPr>
      <w:rFonts w:ascii="Arial" w:eastAsia="文鼎特粗宋" w:hAnsi="Arial" w:cs="Arial"/>
      <w:b/>
      <w:bCs/>
      <w:smallCaps/>
      <w:snapToGrid w:val="0"/>
      <w:color w:val="111111"/>
      <w:sz w:val="36"/>
    </w:rPr>
  </w:style>
  <w:style w:type="paragraph" w:styleId="2">
    <w:name w:val="heading 2"/>
    <w:aliases w:val="Chapter,1.Seite,A,h2,heading 2,Heading2,H2-Heading 2,2,Header 2,Header2,22,heading2,list2,H2,A.B.C.,21,23,24,25,211,221,231,241,26,212,222,232,242,251,2111,2211,2311,2411,27,213,223,233,243,252,2112,2212,2312,2412,261,2121,2221,2321,2421,2511,PIM2"/>
    <w:next w:val="a"/>
    <w:qFormat/>
    <w:rsid w:val="00D14C00"/>
    <w:pPr>
      <w:keepNext/>
      <w:numPr>
        <w:ilvl w:val="1"/>
        <w:numId w:val="6"/>
      </w:numPr>
      <w:spacing w:before="120" w:after="120"/>
      <w:outlineLvl w:val="1"/>
    </w:pPr>
    <w:rPr>
      <w:rFonts w:ascii="Arial" w:eastAsia="文鼎特粗宋" w:hAnsi="Arial" w:cs="Arial"/>
      <w:bCs/>
      <w:smallCaps/>
      <w:sz w:val="30"/>
    </w:rPr>
  </w:style>
  <w:style w:type="paragraph" w:styleId="3">
    <w:name w:val="heading 3"/>
    <w:aliases w:val="Section,Annotationen,h3,Level 3 Topic Heading,H3,Title3,Map,H31,3rd level,Heading 3 - old,l3,CT,sect1.2.3,BOD 0,Titre C,3,1.1.1,Bold Head,bh,l3+toc 3,Sub-section Title,subhead,Heading 3E,C3,heading 3,Vod H3,Level 3 Head,Level 1 - 1,??? 3,bulle,PIM "/>
    <w:next w:val="a"/>
    <w:qFormat/>
    <w:rsid w:val="00D14C00"/>
    <w:pPr>
      <w:keepNext/>
      <w:numPr>
        <w:ilvl w:val="2"/>
        <w:numId w:val="6"/>
      </w:numPr>
      <w:spacing w:before="120" w:after="120"/>
      <w:outlineLvl w:val="2"/>
    </w:pPr>
    <w:rPr>
      <w:rFonts w:ascii="Arial" w:eastAsia="文鼎特粗宋" w:hAnsi="Arial" w:cs="Arial"/>
      <w:bCs/>
      <w:smallCaps/>
      <w:sz w:val="28"/>
    </w:rPr>
  </w:style>
  <w:style w:type="paragraph" w:styleId="4">
    <w:name w:val="heading 4"/>
    <w:aliases w:val="Subsection"/>
    <w:next w:val="a"/>
    <w:qFormat/>
    <w:rsid w:val="00D14C00"/>
    <w:pPr>
      <w:keepNext/>
      <w:numPr>
        <w:ilvl w:val="3"/>
        <w:numId w:val="6"/>
      </w:numPr>
      <w:spacing w:before="60" w:after="60"/>
      <w:outlineLvl w:val="3"/>
    </w:pPr>
    <w:rPr>
      <w:rFonts w:ascii="Arial" w:eastAsia="文鼎特粗宋" w:hAnsi="Arial" w:cs="Arial"/>
      <w:bCs/>
      <w:iCs/>
      <w:smallCaps/>
      <w:sz w:val="24"/>
    </w:rPr>
  </w:style>
  <w:style w:type="paragraph" w:styleId="5">
    <w:name w:val="heading 5"/>
    <w:aliases w:val="H5,H4 + 小四,首行缩进:  1.74 字符"/>
    <w:next w:val="a"/>
    <w:qFormat/>
    <w:rsid w:val="00D14C00"/>
    <w:pPr>
      <w:keepNext/>
      <w:numPr>
        <w:ilvl w:val="4"/>
        <w:numId w:val="6"/>
      </w:numPr>
      <w:spacing w:before="60" w:after="60"/>
      <w:outlineLvl w:val="4"/>
    </w:pPr>
    <w:rPr>
      <w:rFonts w:ascii="Arial" w:eastAsia="文鼎特粗宋" w:hAnsi="Arial" w:cs="Arial"/>
      <w:iCs/>
      <w:smallCaps/>
      <w:color w:val="333333"/>
      <w:sz w:val="21"/>
    </w:rPr>
  </w:style>
  <w:style w:type="paragraph" w:styleId="6">
    <w:name w:val="heading 6"/>
    <w:basedOn w:val="a"/>
    <w:next w:val="a"/>
    <w:qFormat/>
    <w:rsid w:val="00D14C00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D14C00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D14C00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D14C00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D74CEE"/>
    <w:pPr>
      <w:shd w:val="clear" w:color="auto" w:fill="000080"/>
    </w:pPr>
  </w:style>
  <w:style w:type="paragraph" w:customStyle="1" w:styleId="a4">
    <w:name w:val="正文表格明细"/>
    <w:basedOn w:val="a"/>
    <w:rsid w:val="00D74CEE"/>
    <w:pPr>
      <w:spacing w:before="40" w:after="40" w:line="240" w:lineRule="auto"/>
      <w:ind w:leftChars="0" w:left="0"/>
    </w:pPr>
  </w:style>
  <w:style w:type="paragraph" w:styleId="a5">
    <w:name w:val="header"/>
    <w:link w:val="a6"/>
    <w:uiPriority w:val="99"/>
    <w:rsid w:val="004E0D98"/>
    <w:pPr>
      <w:pBdr>
        <w:bottom w:val="thinThickSmallGap" w:sz="18" w:space="0" w:color="auto"/>
      </w:pBdr>
      <w:tabs>
        <w:tab w:val="center" w:pos="4153"/>
        <w:tab w:val="right" w:pos="8306"/>
      </w:tabs>
      <w:snapToGrid w:val="0"/>
      <w:spacing w:line="240" w:lineRule="exact"/>
      <w:jc w:val="both"/>
    </w:pPr>
    <w:rPr>
      <w:rFonts w:ascii="Impact" w:eastAsia="文鼎新艺体" w:hAnsi="Impact"/>
      <w:noProof/>
      <w:sz w:val="16"/>
      <w:szCs w:val="18"/>
    </w:rPr>
  </w:style>
  <w:style w:type="paragraph" w:styleId="a7">
    <w:name w:val="footer"/>
    <w:rsid w:val="00D74CEE"/>
    <w:pPr>
      <w:tabs>
        <w:tab w:val="center" w:pos="4153"/>
        <w:tab w:val="right" w:pos="8306"/>
      </w:tabs>
      <w:snapToGrid w:val="0"/>
    </w:pPr>
    <w:rPr>
      <w:rFonts w:ascii="Impact" w:eastAsia="文鼎新艺体" w:hAnsi="Impact"/>
      <w:sz w:val="16"/>
      <w:szCs w:val="18"/>
    </w:rPr>
  </w:style>
  <w:style w:type="paragraph" w:styleId="50">
    <w:name w:val="toc 5"/>
    <w:basedOn w:val="a"/>
    <w:next w:val="a"/>
    <w:autoRedefine/>
    <w:semiHidden/>
    <w:rsid w:val="00D74CEE"/>
    <w:pPr>
      <w:ind w:leftChars="800" w:left="1680"/>
    </w:pPr>
  </w:style>
  <w:style w:type="paragraph" w:customStyle="1" w:styleId="a8">
    <w:name w:val="注释文字"/>
    <w:basedOn w:val="a"/>
    <w:next w:val="a"/>
    <w:rsid w:val="00D74CEE"/>
    <w:pPr>
      <w:spacing w:after="60"/>
    </w:pPr>
    <w:rPr>
      <w:rFonts w:eastAsia="楷体_GB2312"/>
      <w:b/>
      <w:sz w:val="18"/>
    </w:rPr>
  </w:style>
  <w:style w:type="paragraph" w:customStyle="1" w:styleId="BulletLevel1">
    <w:name w:val="Bullet Level 1"/>
    <w:basedOn w:val="a"/>
    <w:next w:val="a"/>
    <w:rsid w:val="00D74CEE"/>
    <w:pPr>
      <w:numPr>
        <w:numId w:val="5"/>
      </w:numPr>
      <w:spacing w:after="60"/>
      <w:ind w:leftChars="0" w:left="0"/>
    </w:pPr>
  </w:style>
  <w:style w:type="paragraph" w:customStyle="1" w:styleId="BulletLevel2">
    <w:name w:val="Bullet Level 2"/>
    <w:rsid w:val="00D14C00"/>
    <w:pPr>
      <w:numPr>
        <w:numId w:val="1"/>
      </w:numPr>
      <w:spacing w:before="60" w:after="60"/>
    </w:pPr>
    <w:rPr>
      <w:rFonts w:eastAsia="楷体_GB2312"/>
      <w:sz w:val="21"/>
    </w:rPr>
  </w:style>
  <w:style w:type="paragraph" w:styleId="11">
    <w:name w:val="toc 1"/>
    <w:next w:val="a"/>
    <w:uiPriority w:val="39"/>
    <w:rsid w:val="00D74CEE"/>
    <w:pPr>
      <w:spacing w:line="300" w:lineRule="auto"/>
    </w:pPr>
    <w:rPr>
      <w:rFonts w:ascii="Arial" w:eastAsia="文鼎特粗宋" w:hAnsi="Arial"/>
      <w:b/>
      <w:bCs/>
      <w:smallCaps/>
      <w:color w:val="111111"/>
      <w:sz w:val="24"/>
    </w:rPr>
  </w:style>
  <w:style w:type="paragraph" w:styleId="21">
    <w:name w:val="toc 2"/>
    <w:next w:val="a"/>
    <w:uiPriority w:val="39"/>
    <w:rsid w:val="00D74CEE"/>
    <w:pPr>
      <w:spacing w:line="300" w:lineRule="auto"/>
      <w:ind w:left="567"/>
    </w:pPr>
    <w:rPr>
      <w:rFonts w:ascii="Arial" w:eastAsia="文鼎特粗宋" w:hAnsi="Arial"/>
      <w:smallCaps/>
      <w:color w:val="292929"/>
      <w:sz w:val="21"/>
    </w:rPr>
  </w:style>
  <w:style w:type="paragraph" w:styleId="30">
    <w:name w:val="toc 3"/>
    <w:next w:val="a"/>
    <w:uiPriority w:val="39"/>
    <w:rsid w:val="00D74CEE"/>
    <w:pPr>
      <w:spacing w:line="300" w:lineRule="auto"/>
      <w:ind w:left="1134"/>
    </w:pPr>
    <w:rPr>
      <w:rFonts w:ascii="Arial" w:hAnsi="Arial"/>
      <w:iCs/>
      <w:smallCaps/>
      <w:color w:val="333333"/>
      <w:sz w:val="18"/>
    </w:rPr>
  </w:style>
  <w:style w:type="paragraph" w:styleId="40">
    <w:name w:val="toc 4"/>
    <w:next w:val="a"/>
    <w:semiHidden/>
    <w:rsid w:val="00D74CEE"/>
    <w:pPr>
      <w:ind w:left="1418"/>
    </w:pPr>
    <w:rPr>
      <w:rFonts w:ascii="Arial" w:hAnsi="Arial"/>
      <w:color w:val="333333"/>
      <w:sz w:val="18"/>
      <w:szCs w:val="21"/>
    </w:rPr>
  </w:style>
  <w:style w:type="paragraph" w:customStyle="1" w:styleId="BulletLevel3">
    <w:name w:val="Bullet Level 3"/>
    <w:rsid w:val="00D14C00"/>
    <w:pPr>
      <w:numPr>
        <w:numId w:val="2"/>
      </w:numPr>
      <w:spacing w:before="60" w:after="60"/>
    </w:pPr>
    <w:rPr>
      <w:rFonts w:eastAsia="楷体_GB2312"/>
      <w:sz w:val="21"/>
    </w:rPr>
  </w:style>
  <w:style w:type="paragraph" w:customStyle="1" w:styleId="12">
    <w:name w:val="自选样式 1"/>
    <w:next w:val="a"/>
    <w:autoRedefine/>
    <w:rsid w:val="004376F4"/>
    <w:pPr>
      <w:wordWrap w:val="0"/>
      <w:spacing w:beforeLines="50" w:afterLines="50"/>
      <w:ind w:right="-2"/>
      <w:jc w:val="right"/>
    </w:pPr>
    <w:rPr>
      <w:rFonts w:ascii="Arial" w:eastAsia="楷体_GB2312" w:hAnsi="Arial"/>
      <w:b/>
      <w:sz w:val="44"/>
      <w:szCs w:val="44"/>
    </w:rPr>
  </w:style>
  <w:style w:type="paragraph" w:customStyle="1" w:styleId="22">
    <w:name w:val="自选样式 2"/>
    <w:next w:val="a"/>
    <w:autoRedefine/>
    <w:rsid w:val="00174AD1"/>
    <w:pPr>
      <w:spacing w:line="300" w:lineRule="auto"/>
      <w:jc w:val="center"/>
    </w:pPr>
    <w:rPr>
      <w:rFonts w:eastAsia="文鼎新艺体"/>
      <w:sz w:val="36"/>
    </w:rPr>
  </w:style>
  <w:style w:type="character" w:styleId="a9">
    <w:name w:val="footnote reference"/>
    <w:semiHidden/>
    <w:rsid w:val="00D74CEE"/>
    <w:rPr>
      <w:rFonts w:ascii="Arial" w:eastAsia="楷体_GB2312" w:hAnsi="Arial"/>
      <w:sz w:val="24"/>
      <w:vertAlign w:val="superscript"/>
    </w:rPr>
  </w:style>
  <w:style w:type="character" w:styleId="aa">
    <w:name w:val="Hyperlink"/>
    <w:basedOn w:val="a0"/>
    <w:uiPriority w:val="99"/>
    <w:rsid w:val="00D74CEE"/>
    <w:rPr>
      <w:color w:val="0000FF"/>
      <w:u w:val="single"/>
    </w:rPr>
  </w:style>
  <w:style w:type="paragraph" w:styleId="ab">
    <w:name w:val="footnote text"/>
    <w:basedOn w:val="a"/>
    <w:semiHidden/>
    <w:rsid w:val="00D74CEE"/>
    <w:pPr>
      <w:snapToGrid w:val="0"/>
      <w:jc w:val="left"/>
    </w:pPr>
    <w:rPr>
      <w:rFonts w:eastAsia="楷体_GB2312"/>
      <w:sz w:val="18"/>
      <w:szCs w:val="18"/>
    </w:rPr>
  </w:style>
  <w:style w:type="paragraph" w:customStyle="1" w:styleId="10">
    <w:name w:val="1级节点"/>
    <w:basedOn w:val="a"/>
    <w:next w:val="a"/>
    <w:rsid w:val="00D74CEE"/>
    <w:pPr>
      <w:numPr>
        <w:numId w:val="3"/>
      </w:numPr>
    </w:pPr>
  </w:style>
  <w:style w:type="paragraph" w:customStyle="1" w:styleId="20">
    <w:name w:val="2级节点"/>
    <w:basedOn w:val="a"/>
    <w:rsid w:val="00D74CEE"/>
    <w:pPr>
      <w:numPr>
        <w:ilvl w:val="1"/>
        <w:numId w:val="4"/>
      </w:numPr>
    </w:pPr>
  </w:style>
  <w:style w:type="paragraph" w:customStyle="1" w:styleId="13">
    <w:name w:val="1级数字索引"/>
    <w:basedOn w:val="a"/>
    <w:rsid w:val="00D74CEE"/>
    <w:pPr>
      <w:adjustRightInd w:val="0"/>
      <w:ind w:leftChars="200" w:left="200"/>
    </w:pPr>
  </w:style>
  <w:style w:type="paragraph" w:customStyle="1" w:styleId="ac">
    <w:name w:val="重要标记一"/>
    <w:basedOn w:val="a"/>
    <w:next w:val="a"/>
    <w:rsid w:val="00D74CEE"/>
    <w:rPr>
      <w:rFonts w:eastAsia="黑体"/>
      <w:b/>
    </w:rPr>
  </w:style>
  <w:style w:type="paragraph" w:customStyle="1" w:styleId="ad">
    <w:name w:val="正文表格抬头"/>
    <w:basedOn w:val="a4"/>
    <w:rsid w:val="00D74CEE"/>
    <w:rPr>
      <w:b/>
    </w:rPr>
  </w:style>
  <w:style w:type="paragraph" w:customStyle="1" w:styleId="ae">
    <w:name w:val="正文标题"/>
    <w:basedOn w:val="a"/>
    <w:next w:val="a"/>
    <w:rsid w:val="00D74CEE"/>
    <w:pPr>
      <w:spacing w:before="120" w:after="0"/>
    </w:pPr>
    <w:rPr>
      <w:rFonts w:eastAsia="文鼎特粗宋"/>
      <w:b/>
    </w:rPr>
  </w:style>
  <w:style w:type="paragraph" w:styleId="60">
    <w:name w:val="toc 6"/>
    <w:basedOn w:val="a"/>
    <w:next w:val="a"/>
    <w:autoRedefine/>
    <w:semiHidden/>
    <w:rsid w:val="00D74CEE"/>
    <w:pPr>
      <w:tabs>
        <w:tab w:val="clear" w:pos="420"/>
      </w:tabs>
      <w:ind w:leftChars="1000" w:left="2100"/>
    </w:pPr>
  </w:style>
  <w:style w:type="paragraph" w:styleId="70">
    <w:name w:val="toc 7"/>
    <w:basedOn w:val="a"/>
    <w:next w:val="a"/>
    <w:autoRedefine/>
    <w:semiHidden/>
    <w:rsid w:val="00D74CEE"/>
    <w:pPr>
      <w:tabs>
        <w:tab w:val="clear" w:pos="420"/>
      </w:tabs>
      <w:ind w:leftChars="1200" w:left="2520"/>
    </w:pPr>
  </w:style>
  <w:style w:type="paragraph" w:styleId="80">
    <w:name w:val="toc 8"/>
    <w:basedOn w:val="a"/>
    <w:next w:val="a"/>
    <w:autoRedefine/>
    <w:semiHidden/>
    <w:rsid w:val="00D74CEE"/>
    <w:pPr>
      <w:tabs>
        <w:tab w:val="clear" w:pos="420"/>
      </w:tabs>
      <w:ind w:leftChars="1400" w:left="2940"/>
    </w:pPr>
  </w:style>
  <w:style w:type="paragraph" w:styleId="90">
    <w:name w:val="toc 9"/>
    <w:basedOn w:val="a"/>
    <w:next w:val="a"/>
    <w:autoRedefine/>
    <w:semiHidden/>
    <w:rsid w:val="00D74CEE"/>
    <w:pPr>
      <w:tabs>
        <w:tab w:val="clear" w:pos="420"/>
      </w:tabs>
      <w:ind w:leftChars="1600" w:left="3360"/>
    </w:pPr>
  </w:style>
  <w:style w:type="paragraph" w:customStyle="1" w:styleId="af">
    <w:name w:val="间隔行"/>
    <w:rsid w:val="00D74CEE"/>
    <w:pPr>
      <w:spacing w:line="80" w:lineRule="exact"/>
    </w:pPr>
    <w:rPr>
      <w:snapToGrid w:val="0"/>
      <w:sz w:val="10"/>
    </w:rPr>
  </w:style>
  <w:style w:type="character" w:styleId="af0">
    <w:name w:val="page number"/>
    <w:basedOn w:val="a0"/>
    <w:rsid w:val="00D74CEE"/>
  </w:style>
  <w:style w:type="paragraph" w:styleId="af1">
    <w:name w:val="Balloon Text"/>
    <w:basedOn w:val="a"/>
    <w:link w:val="af2"/>
    <w:rsid w:val="003A32D9"/>
    <w:pPr>
      <w:spacing w:before="0" w:after="0" w:line="240" w:lineRule="auto"/>
    </w:pPr>
    <w:rPr>
      <w:sz w:val="18"/>
      <w:szCs w:val="18"/>
    </w:rPr>
  </w:style>
  <w:style w:type="character" w:customStyle="1" w:styleId="af2">
    <w:name w:val="批注框文本字符"/>
    <w:basedOn w:val="a0"/>
    <w:link w:val="af1"/>
    <w:rsid w:val="003A32D9"/>
    <w:rPr>
      <w:kern w:val="2"/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E0D98"/>
    <w:rPr>
      <w:rFonts w:ascii="Impact" w:eastAsia="文鼎新艺体" w:hAnsi="Impact"/>
      <w:noProof/>
      <w:sz w:val="16"/>
      <w:szCs w:val="18"/>
      <w:lang w:val="en-US" w:eastAsia="zh-CN" w:bidi="ar-SA"/>
    </w:rPr>
  </w:style>
  <w:style w:type="paragraph" w:styleId="af3">
    <w:name w:val="List Paragraph"/>
    <w:basedOn w:val="a"/>
    <w:uiPriority w:val="34"/>
    <w:qFormat/>
    <w:rsid w:val="00550D98"/>
    <w:pPr>
      <w:ind w:firstLineChars="200" w:firstLine="420"/>
    </w:pPr>
  </w:style>
  <w:style w:type="table" w:styleId="af4">
    <w:name w:val="Table Grid"/>
    <w:basedOn w:val="a1"/>
    <w:rsid w:val="00F5603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annotation reference"/>
    <w:basedOn w:val="a0"/>
    <w:rsid w:val="00307EA5"/>
    <w:rPr>
      <w:sz w:val="21"/>
      <w:szCs w:val="21"/>
    </w:rPr>
  </w:style>
  <w:style w:type="paragraph" w:styleId="af6">
    <w:name w:val="annotation text"/>
    <w:basedOn w:val="a"/>
    <w:link w:val="af7"/>
    <w:rsid w:val="00307EA5"/>
    <w:pPr>
      <w:widowControl/>
      <w:tabs>
        <w:tab w:val="clear" w:pos="420"/>
      </w:tabs>
      <w:snapToGrid w:val="0"/>
      <w:spacing w:before="80" w:after="80"/>
      <w:ind w:leftChars="0" w:left="1701"/>
      <w:jc w:val="left"/>
    </w:pPr>
    <w:rPr>
      <w:rFonts w:ascii="Arial" w:hAnsi="Arial" w:cs="Arial"/>
      <w:kern w:val="0"/>
      <w:szCs w:val="21"/>
    </w:rPr>
  </w:style>
  <w:style w:type="character" w:customStyle="1" w:styleId="af7">
    <w:name w:val="批注文字字符"/>
    <w:basedOn w:val="a0"/>
    <w:link w:val="af6"/>
    <w:rsid w:val="00307EA5"/>
    <w:rPr>
      <w:rFonts w:ascii="Arial" w:hAnsi="Arial" w:cs="Arial"/>
      <w:sz w:val="21"/>
      <w:szCs w:val="21"/>
    </w:rPr>
  </w:style>
  <w:style w:type="paragraph" w:customStyle="1" w:styleId="TableDescription">
    <w:name w:val="Table Description"/>
    <w:next w:val="a"/>
    <w:link w:val="TableDescriptionChar"/>
    <w:rsid w:val="00F70DF6"/>
    <w:pPr>
      <w:keepNext/>
      <w:snapToGrid w:val="0"/>
      <w:spacing w:before="160" w:after="80"/>
      <w:ind w:left="1134"/>
      <w:jc w:val="center"/>
    </w:pPr>
    <w:rPr>
      <w:rFonts w:ascii="Arial" w:eastAsia="黑体" w:hAnsi="Arial" w:cs="Arial"/>
      <w:sz w:val="18"/>
      <w:szCs w:val="18"/>
    </w:rPr>
  </w:style>
  <w:style w:type="character" w:customStyle="1" w:styleId="TableDescriptionChar">
    <w:name w:val="Table Description Char"/>
    <w:basedOn w:val="a0"/>
    <w:link w:val="TableDescription"/>
    <w:rsid w:val="00F70DF6"/>
    <w:rPr>
      <w:rFonts w:ascii="Arial" w:eastAsia="黑体" w:hAnsi="Arial" w:cs="Arial"/>
      <w:sz w:val="18"/>
      <w:szCs w:val="18"/>
      <w:lang w:val="en-US" w:eastAsia="zh-CN" w:bidi="ar-SA"/>
    </w:rPr>
  </w:style>
  <w:style w:type="paragraph" w:customStyle="1" w:styleId="FigureDescription">
    <w:name w:val="Figure Description"/>
    <w:next w:val="a"/>
    <w:link w:val="FigureDescriptionChar"/>
    <w:rsid w:val="00F70DF6"/>
    <w:pPr>
      <w:snapToGrid w:val="0"/>
      <w:spacing w:before="80" w:after="320"/>
      <w:ind w:left="1134"/>
      <w:jc w:val="center"/>
    </w:pPr>
    <w:rPr>
      <w:rFonts w:ascii="Arial" w:eastAsia="黑体" w:hAnsi="Arial" w:cs="Arial"/>
      <w:sz w:val="18"/>
      <w:szCs w:val="18"/>
    </w:rPr>
  </w:style>
  <w:style w:type="paragraph" w:customStyle="1" w:styleId="ItemStep">
    <w:name w:val="Item Step"/>
    <w:rsid w:val="00F70DF6"/>
    <w:pPr>
      <w:tabs>
        <w:tab w:val="num" w:pos="1644"/>
      </w:tabs>
      <w:spacing w:line="300" w:lineRule="auto"/>
      <w:ind w:left="1644" w:hanging="510"/>
      <w:outlineLvl w:val="4"/>
    </w:pPr>
    <w:rPr>
      <w:rFonts w:ascii="Arial" w:hAnsi="Arial" w:cs="Arial"/>
      <w:sz w:val="21"/>
      <w:szCs w:val="21"/>
    </w:rPr>
  </w:style>
  <w:style w:type="paragraph" w:customStyle="1" w:styleId="Style105ptJustifiedAfter0ptLinespacingMultiple12">
    <w:name w:val="Style 10.5 pt Justified After:  0 pt Line spacing:  Multiple 1.2..."/>
    <w:basedOn w:val="a"/>
    <w:rsid w:val="00055377"/>
    <w:pPr>
      <w:widowControl/>
      <w:numPr>
        <w:numId w:val="7"/>
      </w:numPr>
      <w:tabs>
        <w:tab w:val="clear" w:pos="420"/>
      </w:tabs>
      <w:spacing w:before="0" w:after="0"/>
      <w:ind w:leftChars="0" w:left="0"/>
    </w:pPr>
    <w:rPr>
      <w:szCs w:val="20"/>
      <w:lang w:eastAsia="en-US"/>
    </w:rPr>
  </w:style>
  <w:style w:type="paragraph" w:customStyle="1" w:styleId="TableHeading">
    <w:name w:val="Table Heading"/>
    <w:rsid w:val="00F70171"/>
    <w:pPr>
      <w:keepNext/>
      <w:snapToGrid w:val="0"/>
      <w:spacing w:before="80" w:after="80"/>
      <w:jc w:val="center"/>
    </w:pPr>
    <w:rPr>
      <w:rFonts w:ascii="Arial" w:eastAsia="黑体" w:hAnsi="Arial" w:cs="Arial"/>
      <w:sz w:val="18"/>
      <w:szCs w:val="18"/>
    </w:rPr>
  </w:style>
  <w:style w:type="paragraph" w:customStyle="1" w:styleId="TableText">
    <w:name w:val="Table Text"/>
    <w:rsid w:val="00F70171"/>
    <w:pPr>
      <w:snapToGrid w:val="0"/>
      <w:spacing w:before="80" w:after="80"/>
    </w:pPr>
    <w:rPr>
      <w:rFonts w:ascii="Arial" w:hAnsi="Arial" w:cs="Arial"/>
      <w:sz w:val="18"/>
      <w:szCs w:val="18"/>
    </w:rPr>
  </w:style>
  <w:style w:type="paragraph" w:customStyle="1" w:styleId="Figure">
    <w:name w:val="Figure"/>
    <w:basedOn w:val="a"/>
    <w:next w:val="FigureDescription"/>
    <w:link w:val="FigureChar"/>
    <w:rsid w:val="00F70171"/>
    <w:pPr>
      <w:keepNext/>
      <w:widowControl/>
      <w:tabs>
        <w:tab w:val="clear" w:pos="420"/>
      </w:tabs>
      <w:snapToGrid w:val="0"/>
      <w:spacing w:before="80" w:after="80"/>
      <w:ind w:leftChars="0" w:left="1134"/>
      <w:jc w:val="center"/>
    </w:pPr>
    <w:rPr>
      <w:rFonts w:ascii="Arial" w:hAnsi="Arial" w:cs="Arial"/>
      <w:kern w:val="0"/>
      <w:szCs w:val="21"/>
    </w:rPr>
  </w:style>
  <w:style w:type="character" w:customStyle="1" w:styleId="FigureDescriptionChar">
    <w:name w:val="Figure Description Char"/>
    <w:basedOn w:val="a0"/>
    <w:link w:val="FigureDescription"/>
    <w:rsid w:val="00F70171"/>
    <w:rPr>
      <w:rFonts w:ascii="Arial" w:eastAsia="黑体" w:hAnsi="Arial" w:cs="Arial"/>
      <w:sz w:val="18"/>
      <w:szCs w:val="18"/>
      <w:lang w:val="en-US" w:eastAsia="zh-CN" w:bidi="ar-SA"/>
    </w:rPr>
  </w:style>
  <w:style w:type="character" w:customStyle="1" w:styleId="FigureChar">
    <w:name w:val="Figure Char"/>
    <w:basedOn w:val="a0"/>
    <w:link w:val="Figure"/>
    <w:rsid w:val="00F70171"/>
    <w:rPr>
      <w:rFonts w:ascii="Arial" w:hAnsi="Arial" w:cs="Arial"/>
      <w:sz w:val="21"/>
      <w:szCs w:val="21"/>
    </w:rPr>
  </w:style>
  <w:style w:type="paragraph" w:styleId="af8">
    <w:name w:val="Body Text Indent"/>
    <w:basedOn w:val="a"/>
    <w:link w:val="af9"/>
    <w:rsid w:val="00F70171"/>
    <w:pPr>
      <w:widowControl/>
      <w:tabs>
        <w:tab w:val="clear" w:pos="420"/>
      </w:tabs>
      <w:snapToGrid w:val="0"/>
      <w:spacing w:before="80" w:after="120"/>
      <w:ind w:leftChars="200" w:left="420"/>
    </w:pPr>
    <w:rPr>
      <w:rFonts w:ascii="Arial" w:hAnsi="Arial" w:cs="Arial"/>
      <w:kern w:val="0"/>
      <w:szCs w:val="21"/>
    </w:rPr>
  </w:style>
  <w:style w:type="character" w:customStyle="1" w:styleId="af9">
    <w:name w:val="正文文本缩进字符"/>
    <w:basedOn w:val="a0"/>
    <w:link w:val="af8"/>
    <w:rsid w:val="00F70171"/>
    <w:rPr>
      <w:rFonts w:ascii="Arial" w:hAnsi="Arial" w:cs="Arial"/>
      <w:sz w:val="21"/>
      <w:szCs w:val="21"/>
    </w:rPr>
  </w:style>
  <w:style w:type="paragraph" w:customStyle="1" w:styleId="CharChar1CharCharChar">
    <w:name w:val="Char Char1 Char Char Char"/>
    <w:basedOn w:val="a"/>
    <w:rsid w:val="004B4865"/>
    <w:pPr>
      <w:tabs>
        <w:tab w:val="clear" w:pos="420"/>
      </w:tabs>
      <w:topLinePunct/>
      <w:adjustRightInd w:val="0"/>
      <w:spacing w:before="0" w:after="0" w:line="360" w:lineRule="auto"/>
      <w:ind w:leftChars="398" w:left="876"/>
    </w:pPr>
    <w:rPr>
      <w:kern w:val="0"/>
      <w:sz w:val="24"/>
      <w:szCs w:val="20"/>
    </w:rPr>
  </w:style>
  <w:style w:type="character" w:customStyle="1" w:styleId="ccode">
    <w:name w:val="ccode"/>
    <w:basedOn w:val="a0"/>
    <w:rsid w:val="00DF6A8F"/>
    <w:rPr>
      <w:rFonts w:ascii="Courier New" w:hAnsi="Courier New" w:cs="Courier New" w:hint="default"/>
    </w:rPr>
  </w:style>
  <w:style w:type="character" w:customStyle="1" w:styleId="cvarname">
    <w:name w:val="cvarname"/>
    <w:basedOn w:val="a0"/>
    <w:rsid w:val="00DF6A8F"/>
    <w:rPr>
      <w:rFonts w:ascii="Courier New" w:hAnsi="Courier New" w:cs="Courier New" w:hint="default"/>
      <w:i/>
      <w:iCs/>
    </w:rPr>
  </w:style>
  <w:style w:type="paragraph" w:styleId="afa">
    <w:name w:val="Normal (Web)"/>
    <w:basedOn w:val="a"/>
    <w:rsid w:val="00572CAE"/>
    <w:pPr>
      <w:widowControl/>
      <w:tabs>
        <w:tab w:val="clear" w:pos="420"/>
      </w:tabs>
      <w:spacing w:before="100" w:beforeAutospacing="1" w:after="100" w:afterAutospacing="1" w:line="240" w:lineRule="auto"/>
      <w:ind w:leftChars="0" w:left="0"/>
      <w:jc w:val="left"/>
    </w:pPr>
    <w:rPr>
      <w:rFonts w:ascii="宋体" w:hAnsi="宋体" w:cs="宋体"/>
      <w:kern w:val="0"/>
      <w:sz w:val="24"/>
    </w:rPr>
  </w:style>
  <w:style w:type="paragraph" w:customStyle="1" w:styleId="afb">
    <w:name w:val="封面落款"/>
    <w:basedOn w:val="a"/>
    <w:rsid w:val="00A07863"/>
    <w:pPr>
      <w:tabs>
        <w:tab w:val="clear" w:pos="420"/>
      </w:tabs>
      <w:spacing w:before="0" w:after="0" w:line="360" w:lineRule="auto"/>
      <w:ind w:leftChars="0" w:left="0"/>
      <w:jc w:val="center"/>
    </w:pPr>
    <w:rPr>
      <w:rFonts w:ascii="Arial" w:eastAsia="黑体" w:hAnsi="Arial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6401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1475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comments" Target="comments.xml"/><Relationship Id="rId15" Type="http://schemas.microsoft.com/office/2011/relationships/commentsExtended" Target="commentsExtended.xml"/><Relationship Id="rId16" Type="http://schemas.openxmlformats.org/officeDocument/2006/relationships/footer" Target="footer4.xml"/><Relationship Id="rId17" Type="http://schemas.openxmlformats.org/officeDocument/2006/relationships/header" Target="header4.xml"/><Relationship Id="rId18" Type="http://schemas.openxmlformats.org/officeDocument/2006/relationships/footer" Target="footer5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bmt61\&#26700;&#38754;\PTBI-P1.0-Word&#35774;&#35745;&#25991;&#26723;-050101V00.10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635B8-19F6-3740-9031-D87517D94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Settings\ibmt61\桌面\PTBI-P1.0-Word设计文档-050101V00.10.dot</Template>
  <TotalTime>5</TotalTime>
  <Pages>7</Pages>
  <Words>789</Words>
  <Characters>4500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中国普天集团</vt:lpstr>
    </vt:vector>
  </TitlesOfParts>
  <Company>北京诺亚舟财务咨询有限公司</Company>
  <LinksUpToDate>false</LinksUpToDate>
  <CharactersWithSpaces>5279</CharactersWithSpaces>
  <SharedDoc>false</SharedDoc>
  <HyperlinkBase/>
  <HLinks>
    <vt:vector size="84" baseType="variant"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_Toc424135597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_Toc424135596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_Toc424135595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_Toc424135594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_Toc424135593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_Toc424135592</vt:lpwstr>
      </vt:variant>
      <vt:variant>
        <vt:i4>1572918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_Toc424135591</vt:lpwstr>
      </vt:variant>
      <vt:variant>
        <vt:i4>1572918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_Toc424135590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_Toc424135589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_Toc424135588</vt:lpwstr>
      </vt:variant>
      <vt:variant>
        <vt:i4>1638454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_Toc424135587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_Toc424135586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_Toc424135585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_Toc424135584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海尔集团</dc:title>
  <dc:subject>海尔集团全面预算系统ETL平台搭建方案</dc:subject>
  <dc:creator>张耀光</dc:creator>
  <cp:keywords>Word文档模板</cp:keywords>
  <cp:lastModifiedBy>陈力杰</cp:lastModifiedBy>
  <cp:revision>2</cp:revision>
  <cp:lastPrinted>2002-03-06T09:08:00Z</cp:lastPrinted>
  <dcterms:created xsi:type="dcterms:W3CDTF">2017-11-07T01:02:00Z</dcterms:created>
  <dcterms:modified xsi:type="dcterms:W3CDTF">2017-11-07T01:02:00Z</dcterms:modified>
  <cp:category>Office 2003 Word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所有者">
    <vt:lpwstr>Yesky Zhang</vt:lpwstr>
  </property>
  <property fmtid="{D5CDD505-2E9C-101B-9397-08002B2CF9AE}" pid="3" name="项目">
    <vt:lpwstr>Word 2003</vt:lpwstr>
  </property>
</Properties>
</file>