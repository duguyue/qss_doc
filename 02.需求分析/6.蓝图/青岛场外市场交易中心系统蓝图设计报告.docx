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D7C64" w14:textId="77777777" w:rsidR="00022D33" w:rsidRPr="00650757" w:rsidRDefault="009970E5" w:rsidP="009970E5">
      <w:pPr>
        <w:tabs>
          <w:tab w:val="center" w:pos="4958"/>
          <w:tab w:val="right" w:pos="9916"/>
        </w:tabs>
        <w:rPr>
          <w:rFonts w:ascii="微软雅黑" w:eastAsia="微软雅黑" w:hAnsi="微软雅黑"/>
          <w:b/>
          <w:bCs/>
          <w:sz w:val="50"/>
          <w:szCs w:val="50"/>
        </w:rPr>
      </w:pPr>
      <w:r>
        <w:rPr>
          <w:rFonts w:ascii="微软雅黑" w:eastAsia="微软雅黑" w:hAnsi="微软雅黑"/>
          <w:b/>
          <w:bCs/>
          <w:sz w:val="50"/>
          <w:szCs w:val="50"/>
        </w:rPr>
        <w:tab/>
      </w:r>
    </w:p>
    <w:p w14:paraId="3409E9E3" w14:textId="77777777" w:rsidR="00B9581D" w:rsidRPr="002104A2" w:rsidRDefault="00111024" w:rsidP="002104A2">
      <w:pPr>
        <w:pStyle w:val="af"/>
        <w:jc w:val="left"/>
        <w:rPr>
          <w:rFonts w:ascii="微软雅黑" w:eastAsia="微软雅黑" w:hAnsi="微软雅黑"/>
          <w:lang w:eastAsia="zh-CN"/>
        </w:rPr>
      </w:pPr>
      <w:r w:rsidRPr="002104A2">
        <w:rPr>
          <w:rFonts w:ascii="微软雅黑" w:eastAsia="微软雅黑" w:hAnsi="微软雅黑" w:hint="eastAsia"/>
        </w:rPr>
        <w:t>控制</w:t>
      </w:r>
      <w:r w:rsidR="00022D33" w:rsidRPr="002104A2">
        <w:rPr>
          <w:rFonts w:ascii="微软雅黑" w:eastAsia="微软雅黑" w:hAnsi="微软雅黑" w:hint="eastAsia"/>
        </w:rPr>
        <w:t>文档</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90"/>
        <w:gridCol w:w="6570"/>
      </w:tblGrid>
      <w:tr w:rsidR="00022D33" w:rsidRPr="00650757" w14:paraId="54358353" w14:textId="77777777">
        <w:trPr>
          <w:trHeight w:val="292"/>
        </w:trPr>
        <w:tc>
          <w:tcPr>
            <w:tcW w:w="2790" w:type="dxa"/>
            <w:tcBorders>
              <w:top w:val="single" w:sz="6" w:space="0" w:color="auto"/>
              <w:left w:val="single" w:sz="6" w:space="0" w:color="auto"/>
              <w:bottom w:val="single" w:sz="6" w:space="0" w:color="auto"/>
              <w:right w:val="single" w:sz="6" w:space="0" w:color="auto"/>
            </w:tcBorders>
          </w:tcPr>
          <w:p w14:paraId="7B5E6FF8" w14:textId="77777777" w:rsidR="00022D33" w:rsidRPr="00650757" w:rsidRDefault="00022D33" w:rsidP="00377008">
            <w:pPr>
              <w:pStyle w:val="Table1"/>
              <w:rPr>
                <w:rFonts w:ascii="微软雅黑" w:eastAsia="微软雅黑" w:hAnsi="微软雅黑"/>
                <w:color w:val="auto"/>
                <w:sz w:val="21"/>
                <w:szCs w:val="21"/>
              </w:rPr>
            </w:pPr>
            <w:r w:rsidRPr="00650757">
              <w:rPr>
                <w:rFonts w:ascii="微软雅黑" w:eastAsia="微软雅黑" w:hAnsi="微软雅黑" w:hint="eastAsia"/>
                <w:color w:val="auto"/>
                <w:sz w:val="21"/>
                <w:szCs w:val="21"/>
              </w:rPr>
              <w:t>当前版本</w:t>
            </w:r>
            <w:r w:rsidR="00B9581D" w:rsidRPr="00650757">
              <w:rPr>
                <w:rFonts w:ascii="微软雅黑" w:eastAsia="微软雅黑" w:hAnsi="微软雅黑" w:hint="eastAsia"/>
                <w:color w:val="auto"/>
                <w:sz w:val="21"/>
                <w:szCs w:val="21"/>
              </w:rPr>
              <w:t>更改次数</w:t>
            </w:r>
            <w:r w:rsidRPr="00650757">
              <w:rPr>
                <w:rFonts w:ascii="微软雅黑" w:eastAsia="微软雅黑" w:hAnsi="微软雅黑"/>
                <w:color w:val="auto"/>
                <w:sz w:val="21"/>
                <w:szCs w:val="21"/>
              </w:rPr>
              <w:t xml:space="preserve">: </w:t>
            </w:r>
          </w:p>
        </w:tc>
        <w:tc>
          <w:tcPr>
            <w:tcW w:w="6570" w:type="dxa"/>
            <w:tcBorders>
              <w:top w:val="single" w:sz="6" w:space="0" w:color="auto"/>
              <w:left w:val="single" w:sz="6" w:space="0" w:color="auto"/>
              <w:bottom w:val="single" w:sz="6" w:space="0" w:color="auto"/>
              <w:right w:val="single" w:sz="6" w:space="0" w:color="auto"/>
            </w:tcBorders>
          </w:tcPr>
          <w:p w14:paraId="70FA7A5F" w14:textId="77777777" w:rsidR="00022D33" w:rsidRPr="00650757" w:rsidRDefault="005D6D9C" w:rsidP="00377008">
            <w:pPr>
              <w:pStyle w:val="Table1Input"/>
              <w:rPr>
                <w:rFonts w:ascii="微软雅黑" w:eastAsia="微软雅黑" w:hAnsi="微软雅黑"/>
                <w:color w:val="auto"/>
                <w:sz w:val="21"/>
                <w:szCs w:val="21"/>
              </w:rPr>
            </w:pPr>
            <w:r>
              <w:rPr>
                <w:rFonts w:ascii="微软雅黑" w:eastAsia="微软雅黑" w:hAnsi="微软雅黑" w:hint="eastAsia"/>
                <w:color w:val="auto"/>
                <w:sz w:val="21"/>
                <w:szCs w:val="21"/>
              </w:rPr>
              <w:t>1</w:t>
            </w:r>
          </w:p>
        </w:tc>
      </w:tr>
      <w:tr w:rsidR="00022D33" w:rsidRPr="00650757" w14:paraId="0083C840" w14:textId="77777777">
        <w:trPr>
          <w:trHeight w:val="358"/>
        </w:trPr>
        <w:tc>
          <w:tcPr>
            <w:tcW w:w="2790" w:type="dxa"/>
            <w:tcBorders>
              <w:top w:val="single" w:sz="6" w:space="0" w:color="auto"/>
              <w:left w:val="single" w:sz="6" w:space="0" w:color="auto"/>
              <w:bottom w:val="single" w:sz="6" w:space="0" w:color="auto"/>
              <w:right w:val="single" w:sz="6" w:space="0" w:color="auto"/>
            </w:tcBorders>
          </w:tcPr>
          <w:p w14:paraId="23FBE7E3" w14:textId="77777777" w:rsidR="00022D33" w:rsidRPr="00650757" w:rsidRDefault="00022D33" w:rsidP="00377008">
            <w:pPr>
              <w:pStyle w:val="Table1"/>
              <w:rPr>
                <w:rFonts w:ascii="微软雅黑" w:eastAsia="微软雅黑" w:hAnsi="微软雅黑"/>
                <w:color w:val="auto"/>
                <w:sz w:val="21"/>
                <w:szCs w:val="21"/>
              </w:rPr>
            </w:pPr>
            <w:r w:rsidRPr="00650757">
              <w:rPr>
                <w:rFonts w:ascii="微软雅黑" w:eastAsia="微软雅黑" w:hAnsi="微软雅黑" w:hint="eastAsia"/>
                <w:color w:val="auto"/>
                <w:sz w:val="21"/>
                <w:szCs w:val="21"/>
              </w:rPr>
              <w:t>最新更新日期</w:t>
            </w:r>
            <w:r w:rsidRPr="00650757">
              <w:rPr>
                <w:rFonts w:ascii="微软雅黑" w:eastAsia="微软雅黑" w:hAnsi="微软雅黑"/>
                <w:color w:val="auto"/>
                <w:sz w:val="21"/>
                <w:szCs w:val="21"/>
              </w:rPr>
              <w:t>:</w:t>
            </w:r>
          </w:p>
        </w:tc>
        <w:tc>
          <w:tcPr>
            <w:tcW w:w="6570" w:type="dxa"/>
            <w:tcBorders>
              <w:top w:val="single" w:sz="6" w:space="0" w:color="auto"/>
              <w:left w:val="single" w:sz="6" w:space="0" w:color="auto"/>
              <w:bottom w:val="single" w:sz="6" w:space="0" w:color="auto"/>
              <w:right w:val="single" w:sz="6" w:space="0" w:color="auto"/>
            </w:tcBorders>
          </w:tcPr>
          <w:p w14:paraId="11FBB60D" w14:textId="790FF069" w:rsidR="00022D33" w:rsidRPr="00650757" w:rsidRDefault="00D10152" w:rsidP="00DE4BC5">
            <w:pPr>
              <w:pStyle w:val="Table1Input"/>
              <w:rPr>
                <w:rFonts w:ascii="微软雅黑" w:eastAsia="微软雅黑" w:hAnsi="微软雅黑"/>
                <w:color w:val="auto"/>
                <w:sz w:val="21"/>
                <w:szCs w:val="21"/>
              </w:rPr>
            </w:pPr>
            <w:r>
              <w:rPr>
                <w:rFonts w:ascii="微软雅黑" w:eastAsia="微软雅黑" w:hAnsi="微软雅黑"/>
                <w:color w:val="auto"/>
                <w:sz w:val="21"/>
                <w:szCs w:val="21"/>
              </w:rPr>
              <w:t>2017/10/19</w:t>
            </w:r>
          </w:p>
        </w:tc>
      </w:tr>
      <w:tr w:rsidR="007C7303" w:rsidRPr="00650757" w14:paraId="1629DF03" w14:textId="77777777">
        <w:trPr>
          <w:trHeight w:val="340"/>
        </w:trPr>
        <w:tc>
          <w:tcPr>
            <w:tcW w:w="2790" w:type="dxa"/>
            <w:tcBorders>
              <w:top w:val="single" w:sz="6" w:space="0" w:color="auto"/>
              <w:left w:val="single" w:sz="6" w:space="0" w:color="auto"/>
              <w:bottom w:val="single" w:sz="6" w:space="0" w:color="auto"/>
              <w:right w:val="single" w:sz="6" w:space="0" w:color="auto"/>
            </w:tcBorders>
          </w:tcPr>
          <w:p w14:paraId="5AA5E337" w14:textId="77777777" w:rsidR="007C7303" w:rsidRPr="00650757" w:rsidRDefault="007C7303" w:rsidP="00377008">
            <w:pPr>
              <w:pStyle w:val="Table1"/>
              <w:rPr>
                <w:rFonts w:ascii="微软雅黑" w:eastAsia="微软雅黑" w:hAnsi="微软雅黑"/>
                <w:color w:val="auto"/>
                <w:sz w:val="21"/>
                <w:szCs w:val="21"/>
              </w:rPr>
            </w:pPr>
            <w:r w:rsidRPr="00650757">
              <w:rPr>
                <w:rFonts w:ascii="微软雅黑" w:eastAsia="微软雅黑" w:hAnsi="微软雅黑" w:hint="eastAsia"/>
                <w:color w:val="auto"/>
                <w:sz w:val="21"/>
                <w:szCs w:val="21"/>
              </w:rPr>
              <w:t>最新更新作者</w:t>
            </w:r>
            <w:r w:rsidRPr="00650757">
              <w:rPr>
                <w:rFonts w:ascii="微软雅黑" w:eastAsia="微软雅黑" w:hAnsi="微软雅黑"/>
                <w:color w:val="auto"/>
                <w:sz w:val="21"/>
                <w:szCs w:val="21"/>
              </w:rPr>
              <w:t xml:space="preserve">: </w:t>
            </w:r>
          </w:p>
        </w:tc>
        <w:tc>
          <w:tcPr>
            <w:tcW w:w="6570" w:type="dxa"/>
            <w:tcBorders>
              <w:top w:val="single" w:sz="6" w:space="0" w:color="auto"/>
              <w:left w:val="single" w:sz="6" w:space="0" w:color="auto"/>
              <w:bottom w:val="single" w:sz="6" w:space="0" w:color="auto"/>
              <w:right w:val="single" w:sz="6" w:space="0" w:color="auto"/>
            </w:tcBorders>
          </w:tcPr>
          <w:p w14:paraId="290A9604" w14:textId="41C6587C" w:rsidR="007C7303" w:rsidRPr="00650757" w:rsidRDefault="00D10152" w:rsidP="006F024E">
            <w:pPr>
              <w:pStyle w:val="Table1Input"/>
              <w:rPr>
                <w:rFonts w:ascii="微软雅黑" w:eastAsia="微软雅黑" w:hAnsi="微软雅黑" w:hint="eastAsia"/>
                <w:b w:val="0"/>
                <w:color w:val="auto"/>
                <w:sz w:val="21"/>
                <w:szCs w:val="21"/>
              </w:rPr>
            </w:pPr>
            <w:r>
              <w:rPr>
                <w:rFonts w:ascii="微软雅黑" w:eastAsia="微软雅黑" w:hAnsi="微软雅黑" w:hint="eastAsia"/>
                <w:b w:val="0"/>
                <w:color w:val="auto"/>
                <w:sz w:val="21"/>
                <w:szCs w:val="21"/>
              </w:rPr>
              <w:t>陈力杰</w:t>
            </w:r>
          </w:p>
        </w:tc>
      </w:tr>
      <w:tr w:rsidR="007C7303" w:rsidRPr="00650757" w14:paraId="49961897" w14:textId="77777777">
        <w:trPr>
          <w:trHeight w:val="350"/>
        </w:trPr>
        <w:tc>
          <w:tcPr>
            <w:tcW w:w="2790" w:type="dxa"/>
            <w:tcBorders>
              <w:top w:val="single" w:sz="6" w:space="0" w:color="auto"/>
              <w:left w:val="single" w:sz="6" w:space="0" w:color="auto"/>
              <w:bottom w:val="single" w:sz="6" w:space="0" w:color="auto"/>
              <w:right w:val="single" w:sz="6" w:space="0" w:color="auto"/>
            </w:tcBorders>
          </w:tcPr>
          <w:p w14:paraId="5F5D3B79" w14:textId="77777777" w:rsidR="007C7303" w:rsidRPr="00650757" w:rsidRDefault="007C7303" w:rsidP="00377008">
            <w:pPr>
              <w:pStyle w:val="Table1"/>
              <w:rPr>
                <w:rFonts w:ascii="微软雅黑" w:eastAsia="微软雅黑" w:hAnsi="微软雅黑"/>
                <w:color w:val="auto"/>
                <w:sz w:val="21"/>
                <w:szCs w:val="21"/>
              </w:rPr>
            </w:pPr>
            <w:r w:rsidRPr="00650757">
              <w:rPr>
                <w:rFonts w:ascii="微软雅黑" w:eastAsia="微软雅黑" w:hAnsi="微软雅黑" w:hint="eastAsia"/>
                <w:color w:val="auto"/>
                <w:sz w:val="21"/>
                <w:szCs w:val="21"/>
              </w:rPr>
              <w:t>作者&amp;创建日期</w:t>
            </w:r>
          </w:p>
        </w:tc>
        <w:tc>
          <w:tcPr>
            <w:tcW w:w="6570" w:type="dxa"/>
            <w:tcBorders>
              <w:top w:val="single" w:sz="6" w:space="0" w:color="auto"/>
              <w:left w:val="single" w:sz="6" w:space="0" w:color="auto"/>
              <w:bottom w:val="single" w:sz="6" w:space="0" w:color="auto"/>
              <w:right w:val="single" w:sz="6" w:space="0" w:color="auto"/>
            </w:tcBorders>
          </w:tcPr>
          <w:p w14:paraId="16BF7271" w14:textId="73CB0F5B" w:rsidR="007C7303" w:rsidRPr="00650757" w:rsidRDefault="00D10152" w:rsidP="006F024E">
            <w:pPr>
              <w:pStyle w:val="Table1Input"/>
              <w:rPr>
                <w:rFonts w:ascii="微软雅黑" w:eastAsia="微软雅黑" w:hAnsi="微软雅黑"/>
                <w:b w:val="0"/>
                <w:color w:val="auto"/>
                <w:sz w:val="21"/>
                <w:szCs w:val="21"/>
              </w:rPr>
            </w:pPr>
            <w:r>
              <w:rPr>
                <w:rFonts w:ascii="微软雅黑" w:eastAsia="微软雅黑" w:hAnsi="微软雅黑" w:hint="eastAsia"/>
                <w:b w:val="0"/>
                <w:color w:val="auto"/>
                <w:sz w:val="21"/>
                <w:szCs w:val="21"/>
              </w:rPr>
              <w:t>陈力杰&amp;</w:t>
            </w:r>
            <w:r>
              <w:rPr>
                <w:rFonts w:ascii="微软雅黑" w:eastAsia="微软雅黑" w:hAnsi="微软雅黑"/>
                <w:b w:val="0"/>
                <w:color w:val="auto"/>
                <w:sz w:val="21"/>
                <w:szCs w:val="21"/>
              </w:rPr>
              <w:t>2017/10/19</w:t>
            </w:r>
          </w:p>
        </w:tc>
      </w:tr>
      <w:tr w:rsidR="008F4BEE" w:rsidRPr="00650757" w14:paraId="3A2862E2" w14:textId="77777777">
        <w:trPr>
          <w:trHeight w:val="332"/>
        </w:trPr>
        <w:tc>
          <w:tcPr>
            <w:tcW w:w="2790" w:type="dxa"/>
            <w:tcBorders>
              <w:top w:val="single" w:sz="6" w:space="0" w:color="auto"/>
              <w:left w:val="single" w:sz="6" w:space="0" w:color="auto"/>
              <w:bottom w:val="single" w:sz="6" w:space="0" w:color="auto"/>
              <w:right w:val="single" w:sz="6" w:space="0" w:color="auto"/>
            </w:tcBorders>
          </w:tcPr>
          <w:p w14:paraId="1E3A33E5" w14:textId="77777777" w:rsidR="008F4BEE" w:rsidRPr="00650757" w:rsidRDefault="008F4BEE" w:rsidP="00377008">
            <w:pPr>
              <w:pStyle w:val="Table1"/>
              <w:rPr>
                <w:rFonts w:ascii="微软雅黑" w:eastAsia="微软雅黑" w:hAnsi="微软雅黑"/>
                <w:color w:val="auto"/>
                <w:sz w:val="21"/>
                <w:szCs w:val="21"/>
              </w:rPr>
            </w:pPr>
            <w:r w:rsidRPr="00650757">
              <w:rPr>
                <w:rFonts w:ascii="微软雅黑" w:eastAsia="微软雅黑" w:hAnsi="微软雅黑" w:hint="eastAsia"/>
                <w:color w:val="auto"/>
                <w:sz w:val="21"/>
                <w:szCs w:val="21"/>
              </w:rPr>
              <w:t>审核&amp;审核日期</w:t>
            </w:r>
            <w:r w:rsidRPr="00650757">
              <w:rPr>
                <w:rFonts w:ascii="微软雅黑" w:eastAsia="微软雅黑" w:hAnsi="微软雅黑"/>
                <w:color w:val="auto"/>
                <w:sz w:val="21"/>
                <w:szCs w:val="21"/>
              </w:rPr>
              <w:t xml:space="preserve">: </w:t>
            </w:r>
          </w:p>
        </w:tc>
        <w:tc>
          <w:tcPr>
            <w:tcW w:w="6570" w:type="dxa"/>
            <w:tcBorders>
              <w:top w:val="single" w:sz="6" w:space="0" w:color="auto"/>
              <w:left w:val="single" w:sz="6" w:space="0" w:color="auto"/>
              <w:bottom w:val="single" w:sz="6" w:space="0" w:color="auto"/>
              <w:right w:val="single" w:sz="6" w:space="0" w:color="auto"/>
            </w:tcBorders>
          </w:tcPr>
          <w:p w14:paraId="39E5A644" w14:textId="77777777" w:rsidR="008F4BEE" w:rsidRPr="00693FE8" w:rsidRDefault="008F4BEE" w:rsidP="007944EA">
            <w:pPr>
              <w:pStyle w:val="Table1Input"/>
              <w:rPr>
                <w:rFonts w:ascii="微软雅黑" w:eastAsia="微软雅黑" w:hAnsi="微软雅黑"/>
                <w:b w:val="0"/>
                <w:color w:val="auto"/>
                <w:sz w:val="21"/>
                <w:szCs w:val="21"/>
              </w:rPr>
            </w:pPr>
            <w:r w:rsidRPr="00693FE8">
              <w:rPr>
                <w:rFonts w:ascii="微软雅黑" w:eastAsia="微软雅黑" w:hAnsi="微软雅黑" w:hint="eastAsia"/>
                <w:b w:val="0"/>
                <w:color w:val="auto"/>
                <w:sz w:val="21"/>
                <w:szCs w:val="21"/>
              </w:rPr>
              <w:t>项目经理</w:t>
            </w:r>
          </w:p>
        </w:tc>
      </w:tr>
      <w:tr w:rsidR="008F4BEE" w:rsidRPr="00650757" w14:paraId="43D7CA4C" w14:textId="77777777">
        <w:trPr>
          <w:trHeight w:val="176"/>
        </w:trPr>
        <w:tc>
          <w:tcPr>
            <w:tcW w:w="2790" w:type="dxa"/>
            <w:tcBorders>
              <w:top w:val="single" w:sz="6" w:space="0" w:color="auto"/>
              <w:left w:val="single" w:sz="6" w:space="0" w:color="auto"/>
              <w:bottom w:val="single" w:sz="6" w:space="0" w:color="auto"/>
              <w:right w:val="single" w:sz="6" w:space="0" w:color="auto"/>
            </w:tcBorders>
          </w:tcPr>
          <w:p w14:paraId="3A664C52" w14:textId="77777777" w:rsidR="008F4BEE" w:rsidRPr="00650757" w:rsidRDefault="008F4BEE" w:rsidP="00125F81">
            <w:pPr>
              <w:pStyle w:val="Table1"/>
              <w:rPr>
                <w:rFonts w:ascii="微软雅黑" w:eastAsia="微软雅黑" w:hAnsi="微软雅黑"/>
                <w:sz w:val="21"/>
                <w:szCs w:val="21"/>
              </w:rPr>
            </w:pPr>
            <w:r w:rsidRPr="00650757">
              <w:rPr>
                <w:rFonts w:ascii="微软雅黑" w:eastAsia="微软雅黑" w:hAnsi="微软雅黑" w:hint="eastAsia"/>
                <w:sz w:val="21"/>
                <w:szCs w:val="21"/>
              </w:rPr>
              <w:t>会签及日期</w:t>
            </w:r>
          </w:p>
        </w:tc>
        <w:tc>
          <w:tcPr>
            <w:tcW w:w="6570" w:type="dxa"/>
            <w:tcBorders>
              <w:top w:val="single" w:sz="6" w:space="0" w:color="auto"/>
              <w:left w:val="single" w:sz="6" w:space="0" w:color="auto"/>
              <w:bottom w:val="single" w:sz="6" w:space="0" w:color="auto"/>
              <w:right w:val="single" w:sz="6" w:space="0" w:color="auto"/>
            </w:tcBorders>
          </w:tcPr>
          <w:p w14:paraId="018AC5ED" w14:textId="77777777" w:rsidR="008F4BEE" w:rsidRPr="00693FE8" w:rsidRDefault="008F4BEE" w:rsidP="007944EA">
            <w:pPr>
              <w:pStyle w:val="Table1Input"/>
              <w:rPr>
                <w:rFonts w:ascii="微软雅黑" w:eastAsia="微软雅黑" w:hAnsi="微软雅黑"/>
                <w:b w:val="0"/>
                <w:color w:val="000000"/>
                <w:sz w:val="21"/>
                <w:szCs w:val="21"/>
              </w:rPr>
            </w:pPr>
            <w:r w:rsidRPr="00693FE8">
              <w:rPr>
                <w:rFonts w:ascii="微软雅黑" w:eastAsia="微软雅黑" w:hAnsi="微软雅黑" w:hint="eastAsia"/>
                <w:b w:val="0"/>
                <w:color w:val="000000"/>
                <w:sz w:val="21"/>
                <w:szCs w:val="21"/>
              </w:rPr>
              <w:t>关键用户（注明部门）</w:t>
            </w:r>
          </w:p>
        </w:tc>
      </w:tr>
      <w:tr w:rsidR="008F4BEE" w:rsidRPr="00650757" w14:paraId="40D2FF59" w14:textId="77777777" w:rsidTr="002104A2">
        <w:trPr>
          <w:trHeight w:val="454"/>
        </w:trPr>
        <w:tc>
          <w:tcPr>
            <w:tcW w:w="2790" w:type="dxa"/>
            <w:tcBorders>
              <w:top w:val="single" w:sz="6" w:space="0" w:color="auto"/>
              <w:left w:val="single" w:sz="6" w:space="0" w:color="auto"/>
              <w:bottom w:val="single" w:sz="6" w:space="0" w:color="auto"/>
              <w:right w:val="single" w:sz="6" w:space="0" w:color="auto"/>
            </w:tcBorders>
          </w:tcPr>
          <w:p w14:paraId="48789E1A" w14:textId="77777777" w:rsidR="008F4BEE" w:rsidRPr="00650757" w:rsidRDefault="008F4BEE" w:rsidP="00125F81">
            <w:pPr>
              <w:pStyle w:val="Table1"/>
              <w:rPr>
                <w:rFonts w:ascii="微软雅黑" w:eastAsia="微软雅黑" w:hAnsi="微软雅黑"/>
                <w:color w:val="0000FF"/>
                <w:sz w:val="21"/>
                <w:szCs w:val="21"/>
              </w:rPr>
            </w:pPr>
          </w:p>
        </w:tc>
        <w:tc>
          <w:tcPr>
            <w:tcW w:w="6570" w:type="dxa"/>
            <w:tcBorders>
              <w:top w:val="single" w:sz="6" w:space="0" w:color="auto"/>
              <w:left w:val="single" w:sz="6" w:space="0" w:color="auto"/>
              <w:bottom w:val="single" w:sz="6" w:space="0" w:color="auto"/>
              <w:right w:val="single" w:sz="6" w:space="0" w:color="auto"/>
            </w:tcBorders>
          </w:tcPr>
          <w:p w14:paraId="56561E3D" w14:textId="77777777" w:rsidR="008F4BEE" w:rsidRPr="00693FE8" w:rsidRDefault="008F4BEE" w:rsidP="007944EA">
            <w:pPr>
              <w:pStyle w:val="Table1Input"/>
              <w:rPr>
                <w:rFonts w:ascii="微软雅黑" w:eastAsia="微软雅黑" w:hAnsi="微软雅黑"/>
                <w:b w:val="0"/>
                <w:color w:val="auto"/>
                <w:sz w:val="21"/>
                <w:szCs w:val="21"/>
              </w:rPr>
            </w:pPr>
          </w:p>
        </w:tc>
      </w:tr>
      <w:tr w:rsidR="008F4BEE" w:rsidRPr="00650757" w14:paraId="7C3A09C2" w14:textId="77777777" w:rsidTr="002104A2">
        <w:trPr>
          <w:trHeight w:val="454"/>
        </w:trPr>
        <w:tc>
          <w:tcPr>
            <w:tcW w:w="2790" w:type="dxa"/>
            <w:tcBorders>
              <w:top w:val="single" w:sz="6" w:space="0" w:color="auto"/>
              <w:left w:val="single" w:sz="6" w:space="0" w:color="auto"/>
              <w:bottom w:val="single" w:sz="6" w:space="0" w:color="auto"/>
              <w:right w:val="single" w:sz="6" w:space="0" w:color="auto"/>
            </w:tcBorders>
          </w:tcPr>
          <w:p w14:paraId="799AD677" w14:textId="77777777" w:rsidR="008F4BEE" w:rsidRPr="00650757" w:rsidRDefault="008F4BEE" w:rsidP="00125F81">
            <w:pPr>
              <w:pStyle w:val="Table1"/>
              <w:rPr>
                <w:rFonts w:ascii="微软雅黑" w:eastAsia="微软雅黑" w:hAnsi="微软雅黑"/>
                <w:color w:val="0000FF"/>
                <w:sz w:val="21"/>
                <w:szCs w:val="21"/>
              </w:rPr>
            </w:pPr>
          </w:p>
        </w:tc>
        <w:tc>
          <w:tcPr>
            <w:tcW w:w="6570" w:type="dxa"/>
            <w:tcBorders>
              <w:top w:val="single" w:sz="6" w:space="0" w:color="auto"/>
              <w:left w:val="single" w:sz="6" w:space="0" w:color="auto"/>
              <w:bottom w:val="single" w:sz="6" w:space="0" w:color="auto"/>
              <w:right w:val="single" w:sz="6" w:space="0" w:color="auto"/>
            </w:tcBorders>
          </w:tcPr>
          <w:p w14:paraId="44228AF7" w14:textId="77777777" w:rsidR="008F4BEE" w:rsidRPr="00693FE8" w:rsidRDefault="008F4BEE" w:rsidP="007944EA">
            <w:pPr>
              <w:pStyle w:val="Table1Input"/>
              <w:rPr>
                <w:rFonts w:ascii="微软雅黑" w:eastAsia="微软雅黑" w:hAnsi="微软雅黑"/>
                <w:b w:val="0"/>
                <w:color w:val="auto"/>
                <w:sz w:val="21"/>
                <w:szCs w:val="21"/>
              </w:rPr>
            </w:pPr>
          </w:p>
        </w:tc>
      </w:tr>
      <w:tr w:rsidR="008F4BEE" w:rsidRPr="00650757" w14:paraId="50DFA4C5" w14:textId="77777777" w:rsidTr="002104A2">
        <w:trPr>
          <w:trHeight w:val="454"/>
        </w:trPr>
        <w:tc>
          <w:tcPr>
            <w:tcW w:w="2790" w:type="dxa"/>
            <w:tcBorders>
              <w:top w:val="single" w:sz="6" w:space="0" w:color="auto"/>
              <w:left w:val="single" w:sz="6" w:space="0" w:color="auto"/>
              <w:bottom w:val="single" w:sz="6" w:space="0" w:color="auto"/>
              <w:right w:val="single" w:sz="6" w:space="0" w:color="auto"/>
            </w:tcBorders>
          </w:tcPr>
          <w:p w14:paraId="5995441F" w14:textId="77777777" w:rsidR="008F4BEE" w:rsidRPr="00650757" w:rsidRDefault="008F4BEE" w:rsidP="00125F81">
            <w:pPr>
              <w:pStyle w:val="Table1"/>
              <w:rPr>
                <w:rFonts w:ascii="微软雅黑" w:eastAsia="微软雅黑" w:hAnsi="微软雅黑"/>
                <w:color w:val="0000FF"/>
                <w:sz w:val="21"/>
                <w:szCs w:val="21"/>
              </w:rPr>
            </w:pPr>
          </w:p>
        </w:tc>
        <w:tc>
          <w:tcPr>
            <w:tcW w:w="6570" w:type="dxa"/>
            <w:tcBorders>
              <w:top w:val="single" w:sz="6" w:space="0" w:color="auto"/>
              <w:left w:val="single" w:sz="6" w:space="0" w:color="auto"/>
              <w:bottom w:val="single" w:sz="6" w:space="0" w:color="auto"/>
              <w:right w:val="single" w:sz="6" w:space="0" w:color="auto"/>
            </w:tcBorders>
          </w:tcPr>
          <w:p w14:paraId="4E6341C9" w14:textId="77777777" w:rsidR="008F4BEE" w:rsidRPr="00693FE8" w:rsidRDefault="008F4BEE" w:rsidP="007944EA">
            <w:pPr>
              <w:pStyle w:val="Table1Input"/>
              <w:rPr>
                <w:rFonts w:ascii="微软雅黑" w:eastAsia="微软雅黑" w:hAnsi="微软雅黑"/>
                <w:b w:val="0"/>
                <w:color w:val="auto"/>
                <w:sz w:val="21"/>
                <w:szCs w:val="21"/>
              </w:rPr>
            </w:pPr>
          </w:p>
        </w:tc>
      </w:tr>
      <w:tr w:rsidR="008F4BEE" w:rsidRPr="00650757" w14:paraId="7C45613F" w14:textId="77777777" w:rsidTr="002104A2">
        <w:trPr>
          <w:trHeight w:val="454"/>
        </w:trPr>
        <w:tc>
          <w:tcPr>
            <w:tcW w:w="2790" w:type="dxa"/>
            <w:tcBorders>
              <w:top w:val="single" w:sz="6" w:space="0" w:color="auto"/>
              <w:left w:val="single" w:sz="6" w:space="0" w:color="auto"/>
              <w:bottom w:val="single" w:sz="6" w:space="0" w:color="auto"/>
              <w:right w:val="single" w:sz="6" w:space="0" w:color="auto"/>
            </w:tcBorders>
          </w:tcPr>
          <w:p w14:paraId="2EC0F0DC" w14:textId="77777777" w:rsidR="008F4BEE" w:rsidRPr="00650757" w:rsidRDefault="008F4BEE" w:rsidP="00125F81">
            <w:pPr>
              <w:pStyle w:val="Table1"/>
              <w:rPr>
                <w:rFonts w:ascii="微软雅黑" w:eastAsia="微软雅黑" w:hAnsi="微软雅黑"/>
                <w:color w:val="0000FF"/>
                <w:sz w:val="21"/>
                <w:szCs w:val="21"/>
              </w:rPr>
            </w:pPr>
          </w:p>
        </w:tc>
        <w:tc>
          <w:tcPr>
            <w:tcW w:w="6570" w:type="dxa"/>
            <w:tcBorders>
              <w:top w:val="single" w:sz="6" w:space="0" w:color="auto"/>
              <w:left w:val="single" w:sz="6" w:space="0" w:color="auto"/>
              <w:bottom w:val="single" w:sz="6" w:space="0" w:color="auto"/>
              <w:right w:val="single" w:sz="6" w:space="0" w:color="auto"/>
            </w:tcBorders>
          </w:tcPr>
          <w:p w14:paraId="3AE4F2DA" w14:textId="77777777" w:rsidR="008F4BEE" w:rsidRPr="00693FE8" w:rsidRDefault="008F4BEE" w:rsidP="007944EA">
            <w:pPr>
              <w:pStyle w:val="Table1Input"/>
              <w:rPr>
                <w:rFonts w:ascii="微软雅黑" w:eastAsia="微软雅黑" w:hAnsi="微软雅黑"/>
                <w:b w:val="0"/>
                <w:color w:val="auto"/>
                <w:sz w:val="21"/>
                <w:szCs w:val="21"/>
              </w:rPr>
            </w:pPr>
          </w:p>
        </w:tc>
      </w:tr>
      <w:tr w:rsidR="008F4BEE" w:rsidRPr="00650757" w14:paraId="13DE8936" w14:textId="77777777">
        <w:trPr>
          <w:trHeight w:val="176"/>
        </w:trPr>
        <w:tc>
          <w:tcPr>
            <w:tcW w:w="2790" w:type="dxa"/>
            <w:tcBorders>
              <w:top w:val="single" w:sz="6" w:space="0" w:color="auto"/>
              <w:left w:val="single" w:sz="6" w:space="0" w:color="auto"/>
              <w:bottom w:val="single" w:sz="6" w:space="0" w:color="auto"/>
              <w:right w:val="single" w:sz="6" w:space="0" w:color="auto"/>
            </w:tcBorders>
          </w:tcPr>
          <w:p w14:paraId="0CB095BE" w14:textId="77777777" w:rsidR="008F4BEE" w:rsidRPr="00650757" w:rsidRDefault="008F4BEE" w:rsidP="00E9565A">
            <w:pPr>
              <w:pStyle w:val="Table1"/>
              <w:rPr>
                <w:rFonts w:ascii="微软雅黑" w:eastAsia="微软雅黑" w:hAnsi="微软雅黑"/>
                <w:sz w:val="21"/>
                <w:szCs w:val="21"/>
              </w:rPr>
            </w:pPr>
            <w:r w:rsidRPr="00650757">
              <w:rPr>
                <w:rFonts w:ascii="微软雅黑" w:eastAsia="微软雅黑" w:hAnsi="微软雅黑" w:hint="eastAsia"/>
                <w:sz w:val="21"/>
                <w:szCs w:val="21"/>
              </w:rPr>
              <w:t>批准人</w:t>
            </w:r>
            <w:r w:rsidRPr="00650757">
              <w:rPr>
                <w:rFonts w:ascii="微软雅黑" w:eastAsia="微软雅黑" w:hAnsi="微软雅黑"/>
                <w:sz w:val="21"/>
                <w:szCs w:val="21"/>
              </w:rPr>
              <w:t xml:space="preserve">: </w:t>
            </w:r>
          </w:p>
        </w:tc>
        <w:tc>
          <w:tcPr>
            <w:tcW w:w="6570" w:type="dxa"/>
            <w:tcBorders>
              <w:top w:val="single" w:sz="6" w:space="0" w:color="auto"/>
              <w:left w:val="single" w:sz="6" w:space="0" w:color="auto"/>
              <w:bottom w:val="single" w:sz="6" w:space="0" w:color="auto"/>
              <w:right w:val="single" w:sz="6" w:space="0" w:color="auto"/>
            </w:tcBorders>
          </w:tcPr>
          <w:p w14:paraId="6D6D4435" w14:textId="4B0BDC36" w:rsidR="008F4BEE" w:rsidRPr="00693FE8" w:rsidRDefault="00A069B9" w:rsidP="007944EA">
            <w:pPr>
              <w:pStyle w:val="Table1Input"/>
              <w:rPr>
                <w:rFonts w:ascii="微软雅黑" w:eastAsia="微软雅黑" w:hAnsi="微软雅黑"/>
                <w:b w:val="0"/>
                <w:color w:val="000000"/>
                <w:sz w:val="21"/>
                <w:szCs w:val="21"/>
              </w:rPr>
            </w:pPr>
            <w:r>
              <w:rPr>
                <w:rFonts w:ascii="微软雅黑" w:eastAsia="微软雅黑" w:hAnsi="微软雅黑" w:hint="eastAsia"/>
                <w:b w:val="0"/>
                <w:color w:val="000000"/>
                <w:sz w:val="21"/>
                <w:szCs w:val="21"/>
              </w:rPr>
              <w:t>陆星</w:t>
            </w:r>
          </w:p>
        </w:tc>
      </w:tr>
      <w:tr w:rsidR="008F4BEE" w:rsidRPr="00650757" w14:paraId="0763963A" w14:textId="77777777">
        <w:trPr>
          <w:trHeight w:val="256"/>
        </w:trPr>
        <w:tc>
          <w:tcPr>
            <w:tcW w:w="2790" w:type="dxa"/>
            <w:tcBorders>
              <w:top w:val="single" w:sz="6" w:space="0" w:color="auto"/>
              <w:left w:val="single" w:sz="6" w:space="0" w:color="auto"/>
              <w:bottom w:val="single" w:sz="6" w:space="0" w:color="auto"/>
              <w:right w:val="single" w:sz="6" w:space="0" w:color="auto"/>
            </w:tcBorders>
          </w:tcPr>
          <w:p w14:paraId="5B429C15" w14:textId="77777777" w:rsidR="008F4BEE" w:rsidRPr="00650757" w:rsidRDefault="008F4BEE" w:rsidP="00E9565A">
            <w:pPr>
              <w:pStyle w:val="Table1"/>
              <w:rPr>
                <w:rFonts w:ascii="微软雅黑" w:eastAsia="微软雅黑" w:hAnsi="微软雅黑"/>
                <w:color w:val="0000FF"/>
                <w:sz w:val="21"/>
                <w:szCs w:val="21"/>
              </w:rPr>
            </w:pPr>
            <w:r w:rsidRPr="00650757">
              <w:rPr>
                <w:rFonts w:ascii="微软雅黑" w:eastAsia="微软雅黑" w:hAnsi="微软雅黑" w:hint="eastAsia"/>
                <w:sz w:val="21"/>
                <w:szCs w:val="21"/>
              </w:rPr>
              <w:t>批准日期</w:t>
            </w:r>
            <w:r w:rsidRPr="00650757">
              <w:rPr>
                <w:rFonts w:ascii="微软雅黑" w:eastAsia="微软雅黑" w:hAnsi="微软雅黑"/>
                <w:sz w:val="21"/>
                <w:szCs w:val="21"/>
              </w:rPr>
              <w:t xml:space="preserve">: </w:t>
            </w:r>
          </w:p>
        </w:tc>
        <w:tc>
          <w:tcPr>
            <w:tcW w:w="6570" w:type="dxa"/>
            <w:tcBorders>
              <w:top w:val="single" w:sz="6" w:space="0" w:color="auto"/>
              <w:left w:val="single" w:sz="6" w:space="0" w:color="auto"/>
              <w:bottom w:val="single" w:sz="6" w:space="0" w:color="auto"/>
              <w:right w:val="single" w:sz="6" w:space="0" w:color="auto"/>
            </w:tcBorders>
          </w:tcPr>
          <w:p w14:paraId="256AA5B3" w14:textId="77777777" w:rsidR="008F4BEE" w:rsidRPr="00650757" w:rsidRDefault="008F4BEE" w:rsidP="00E9565A">
            <w:pPr>
              <w:pStyle w:val="Table1Input"/>
              <w:rPr>
                <w:rFonts w:ascii="微软雅黑" w:eastAsia="微软雅黑" w:hAnsi="微软雅黑"/>
                <w:sz w:val="21"/>
                <w:szCs w:val="21"/>
              </w:rPr>
            </w:pPr>
          </w:p>
        </w:tc>
      </w:tr>
    </w:tbl>
    <w:p w14:paraId="1286EC84" w14:textId="77777777" w:rsidR="00022D33" w:rsidRPr="00650757" w:rsidRDefault="00022D33" w:rsidP="002104A2">
      <w:pPr>
        <w:pStyle w:val="af"/>
        <w:jc w:val="left"/>
        <w:rPr>
          <w:rFonts w:ascii="微软雅黑" w:eastAsia="微软雅黑" w:hAnsi="微软雅黑"/>
        </w:rPr>
      </w:pPr>
      <w:r w:rsidRPr="00650757">
        <w:rPr>
          <w:rFonts w:ascii="微软雅黑" w:eastAsia="微软雅黑" w:hAnsi="微软雅黑" w:hint="eastAsia"/>
        </w:rPr>
        <w:t>修订历史</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0"/>
        <w:gridCol w:w="1344"/>
        <w:gridCol w:w="1275"/>
        <w:gridCol w:w="5391"/>
      </w:tblGrid>
      <w:tr w:rsidR="00022D33" w:rsidRPr="00650757" w14:paraId="36E3432C" w14:textId="77777777" w:rsidTr="00DE4BC5">
        <w:tc>
          <w:tcPr>
            <w:tcW w:w="1350" w:type="dxa"/>
            <w:tcBorders>
              <w:top w:val="single" w:sz="6" w:space="0" w:color="auto"/>
              <w:left w:val="single" w:sz="6" w:space="0" w:color="auto"/>
              <w:bottom w:val="single" w:sz="6" w:space="0" w:color="auto"/>
              <w:right w:val="single" w:sz="6" w:space="0" w:color="auto"/>
            </w:tcBorders>
          </w:tcPr>
          <w:p w14:paraId="5D2C3554" w14:textId="77777777" w:rsidR="00022D33" w:rsidRPr="00650757" w:rsidRDefault="00030BC2" w:rsidP="00DE4BC5">
            <w:pPr>
              <w:pStyle w:val="Table1"/>
              <w:jc w:val="center"/>
              <w:rPr>
                <w:rFonts w:ascii="微软雅黑" w:eastAsia="微软雅黑" w:hAnsi="微软雅黑"/>
              </w:rPr>
            </w:pPr>
            <w:r w:rsidRPr="00650757">
              <w:rPr>
                <w:rFonts w:ascii="微软雅黑" w:eastAsia="微软雅黑" w:hAnsi="微软雅黑" w:hint="eastAsia"/>
              </w:rPr>
              <w:t>更新次数</w:t>
            </w:r>
          </w:p>
        </w:tc>
        <w:tc>
          <w:tcPr>
            <w:tcW w:w="1344" w:type="dxa"/>
            <w:tcBorders>
              <w:top w:val="single" w:sz="6" w:space="0" w:color="auto"/>
              <w:left w:val="single" w:sz="6" w:space="0" w:color="auto"/>
              <w:bottom w:val="single" w:sz="6" w:space="0" w:color="auto"/>
              <w:right w:val="single" w:sz="6" w:space="0" w:color="auto"/>
            </w:tcBorders>
          </w:tcPr>
          <w:p w14:paraId="0406CC42" w14:textId="77777777" w:rsidR="00022D33" w:rsidRPr="00650757" w:rsidRDefault="00022D33" w:rsidP="00DE4BC5">
            <w:pPr>
              <w:pStyle w:val="Table1"/>
              <w:jc w:val="center"/>
              <w:rPr>
                <w:rFonts w:ascii="微软雅黑" w:eastAsia="微软雅黑" w:hAnsi="微软雅黑"/>
              </w:rPr>
            </w:pPr>
            <w:r w:rsidRPr="00650757">
              <w:rPr>
                <w:rFonts w:ascii="微软雅黑" w:eastAsia="微软雅黑" w:hAnsi="微软雅黑" w:hint="eastAsia"/>
              </w:rPr>
              <w:t>更新日期</w:t>
            </w:r>
          </w:p>
        </w:tc>
        <w:tc>
          <w:tcPr>
            <w:tcW w:w="1275" w:type="dxa"/>
            <w:tcBorders>
              <w:top w:val="single" w:sz="6" w:space="0" w:color="auto"/>
              <w:left w:val="single" w:sz="6" w:space="0" w:color="auto"/>
              <w:bottom w:val="single" w:sz="6" w:space="0" w:color="auto"/>
              <w:right w:val="single" w:sz="6" w:space="0" w:color="auto"/>
            </w:tcBorders>
          </w:tcPr>
          <w:p w14:paraId="13D6B34E" w14:textId="77777777" w:rsidR="00022D33" w:rsidRPr="00650757" w:rsidRDefault="00022D33" w:rsidP="00DE4BC5">
            <w:pPr>
              <w:pStyle w:val="Table1"/>
              <w:jc w:val="center"/>
              <w:rPr>
                <w:rFonts w:ascii="微软雅黑" w:eastAsia="微软雅黑" w:hAnsi="微软雅黑"/>
              </w:rPr>
            </w:pPr>
            <w:r w:rsidRPr="00650757">
              <w:rPr>
                <w:rFonts w:ascii="微软雅黑" w:eastAsia="微软雅黑" w:hAnsi="微软雅黑" w:hint="eastAsia"/>
              </w:rPr>
              <w:t>修订作者</w:t>
            </w:r>
          </w:p>
        </w:tc>
        <w:tc>
          <w:tcPr>
            <w:tcW w:w="5391" w:type="dxa"/>
            <w:tcBorders>
              <w:top w:val="single" w:sz="6" w:space="0" w:color="auto"/>
              <w:left w:val="single" w:sz="6" w:space="0" w:color="auto"/>
              <w:bottom w:val="single" w:sz="6" w:space="0" w:color="auto"/>
              <w:right w:val="single" w:sz="6" w:space="0" w:color="auto"/>
            </w:tcBorders>
          </w:tcPr>
          <w:p w14:paraId="2EA97B13" w14:textId="77777777" w:rsidR="00022D33" w:rsidRPr="00650757" w:rsidRDefault="00022D33" w:rsidP="00DE4BC5">
            <w:pPr>
              <w:pStyle w:val="Table1"/>
              <w:jc w:val="center"/>
              <w:rPr>
                <w:rFonts w:ascii="微软雅黑" w:eastAsia="微软雅黑" w:hAnsi="微软雅黑"/>
              </w:rPr>
            </w:pPr>
            <w:r w:rsidRPr="00650757">
              <w:rPr>
                <w:rFonts w:ascii="微软雅黑" w:eastAsia="微软雅黑" w:hAnsi="微软雅黑" w:hint="eastAsia"/>
              </w:rPr>
              <w:t>主要修订摘要</w:t>
            </w:r>
          </w:p>
        </w:tc>
      </w:tr>
      <w:tr w:rsidR="00022D33" w:rsidRPr="00650757" w14:paraId="73CE5813" w14:textId="77777777" w:rsidTr="00DE4BC5">
        <w:tc>
          <w:tcPr>
            <w:tcW w:w="1350" w:type="dxa"/>
            <w:tcBorders>
              <w:top w:val="single" w:sz="6" w:space="0" w:color="auto"/>
              <w:left w:val="single" w:sz="6" w:space="0" w:color="auto"/>
              <w:bottom w:val="single" w:sz="6" w:space="0" w:color="auto"/>
              <w:right w:val="single" w:sz="6" w:space="0" w:color="auto"/>
            </w:tcBorders>
          </w:tcPr>
          <w:p w14:paraId="4794BC76" w14:textId="77777777" w:rsidR="00022D33" w:rsidRPr="00650757" w:rsidRDefault="00CA34E7" w:rsidP="00377008">
            <w:pPr>
              <w:pStyle w:val="Table1"/>
              <w:rPr>
                <w:rFonts w:ascii="微软雅黑" w:eastAsia="微软雅黑" w:hAnsi="微软雅黑"/>
              </w:rPr>
            </w:pPr>
            <w:r>
              <w:rPr>
                <w:rFonts w:ascii="微软雅黑" w:eastAsia="微软雅黑" w:hAnsi="微软雅黑" w:hint="eastAsia"/>
              </w:rPr>
              <w:t>V1.0</w:t>
            </w:r>
          </w:p>
        </w:tc>
        <w:tc>
          <w:tcPr>
            <w:tcW w:w="1344" w:type="dxa"/>
            <w:tcBorders>
              <w:top w:val="single" w:sz="6" w:space="0" w:color="auto"/>
              <w:left w:val="single" w:sz="6" w:space="0" w:color="auto"/>
              <w:bottom w:val="single" w:sz="6" w:space="0" w:color="auto"/>
              <w:right w:val="single" w:sz="6" w:space="0" w:color="auto"/>
            </w:tcBorders>
          </w:tcPr>
          <w:p w14:paraId="300ECDAA" w14:textId="75EA20CF" w:rsidR="00022D33" w:rsidRPr="00650757" w:rsidRDefault="00D10152" w:rsidP="00770004">
            <w:pPr>
              <w:pStyle w:val="Table1"/>
              <w:rPr>
                <w:rFonts w:ascii="微软雅黑" w:eastAsia="微软雅黑" w:hAnsi="微软雅黑"/>
              </w:rPr>
            </w:pPr>
            <w:r>
              <w:rPr>
                <w:rFonts w:ascii="微软雅黑" w:eastAsia="微软雅黑" w:hAnsi="微软雅黑"/>
              </w:rPr>
              <w:t>20171019</w:t>
            </w:r>
          </w:p>
        </w:tc>
        <w:tc>
          <w:tcPr>
            <w:tcW w:w="1275" w:type="dxa"/>
            <w:tcBorders>
              <w:top w:val="single" w:sz="6" w:space="0" w:color="auto"/>
              <w:left w:val="single" w:sz="6" w:space="0" w:color="auto"/>
              <w:bottom w:val="single" w:sz="6" w:space="0" w:color="auto"/>
              <w:right w:val="single" w:sz="6" w:space="0" w:color="auto"/>
            </w:tcBorders>
          </w:tcPr>
          <w:p w14:paraId="42F4C195" w14:textId="5A670778" w:rsidR="00022D33" w:rsidRPr="00650757" w:rsidRDefault="00D10152" w:rsidP="00377008">
            <w:pPr>
              <w:pStyle w:val="Table1"/>
              <w:rPr>
                <w:rFonts w:ascii="微软雅黑" w:eastAsia="微软雅黑" w:hAnsi="微软雅黑" w:hint="eastAsia"/>
              </w:rPr>
            </w:pPr>
            <w:r>
              <w:rPr>
                <w:rFonts w:ascii="微软雅黑" w:eastAsia="微软雅黑" w:hAnsi="微软雅黑" w:hint="eastAsia"/>
              </w:rPr>
              <w:t>陈力杰</w:t>
            </w:r>
          </w:p>
        </w:tc>
        <w:tc>
          <w:tcPr>
            <w:tcW w:w="5391" w:type="dxa"/>
            <w:tcBorders>
              <w:top w:val="single" w:sz="6" w:space="0" w:color="auto"/>
              <w:left w:val="single" w:sz="6" w:space="0" w:color="auto"/>
              <w:bottom w:val="single" w:sz="6" w:space="0" w:color="auto"/>
              <w:right w:val="single" w:sz="6" w:space="0" w:color="auto"/>
            </w:tcBorders>
          </w:tcPr>
          <w:p w14:paraId="42B34E44" w14:textId="77777777" w:rsidR="00022D33" w:rsidRPr="00650757" w:rsidRDefault="005D6D9C" w:rsidP="00377008">
            <w:pPr>
              <w:pStyle w:val="Table1"/>
              <w:rPr>
                <w:rFonts w:ascii="微软雅黑" w:eastAsia="微软雅黑" w:hAnsi="微软雅黑"/>
              </w:rPr>
            </w:pPr>
            <w:r>
              <w:rPr>
                <w:rFonts w:ascii="微软雅黑" w:eastAsia="微软雅黑" w:hAnsi="微软雅黑"/>
              </w:rPr>
              <w:t>初稿生成</w:t>
            </w:r>
          </w:p>
        </w:tc>
      </w:tr>
      <w:tr w:rsidR="00A35A52" w:rsidRPr="00650757" w14:paraId="19F4318A" w14:textId="77777777" w:rsidTr="00DE4BC5">
        <w:tc>
          <w:tcPr>
            <w:tcW w:w="1350" w:type="dxa"/>
            <w:tcBorders>
              <w:top w:val="single" w:sz="6" w:space="0" w:color="auto"/>
              <w:left w:val="single" w:sz="6" w:space="0" w:color="auto"/>
              <w:bottom w:val="single" w:sz="6" w:space="0" w:color="auto"/>
              <w:right w:val="single" w:sz="6" w:space="0" w:color="auto"/>
            </w:tcBorders>
          </w:tcPr>
          <w:p w14:paraId="4E15B4C8" w14:textId="2287E3B9" w:rsidR="00A35A52" w:rsidRPr="00650757" w:rsidRDefault="00A35A52" w:rsidP="007B03F1">
            <w:pPr>
              <w:pStyle w:val="Table1"/>
              <w:rPr>
                <w:rFonts w:ascii="微软雅黑" w:eastAsia="微软雅黑" w:hAnsi="微软雅黑"/>
              </w:rPr>
            </w:pPr>
          </w:p>
        </w:tc>
        <w:tc>
          <w:tcPr>
            <w:tcW w:w="1344" w:type="dxa"/>
            <w:tcBorders>
              <w:top w:val="single" w:sz="6" w:space="0" w:color="auto"/>
              <w:left w:val="single" w:sz="6" w:space="0" w:color="auto"/>
              <w:bottom w:val="single" w:sz="6" w:space="0" w:color="auto"/>
              <w:right w:val="single" w:sz="6" w:space="0" w:color="auto"/>
            </w:tcBorders>
          </w:tcPr>
          <w:p w14:paraId="31C53B71" w14:textId="4982A4D4" w:rsidR="00A35A52" w:rsidRPr="00650757" w:rsidRDefault="00A35A52" w:rsidP="00934AB1">
            <w:pPr>
              <w:pStyle w:val="Table1"/>
              <w:rPr>
                <w:rFonts w:ascii="微软雅黑" w:eastAsia="微软雅黑" w:hAnsi="微软雅黑"/>
              </w:rPr>
            </w:pPr>
          </w:p>
        </w:tc>
        <w:tc>
          <w:tcPr>
            <w:tcW w:w="1275" w:type="dxa"/>
            <w:tcBorders>
              <w:top w:val="single" w:sz="6" w:space="0" w:color="auto"/>
              <w:left w:val="single" w:sz="6" w:space="0" w:color="auto"/>
              <w:bottom w:val="single" w:sz="6" w:space="0" w:color="auto"/>
              <w:right w:val="single" w:sz="6" w:space="0" w:color="auto"/>
            </w:tcBorders>
          </w:tcPr>
          <w:p w14:paraId="76862F45" w14:textId="0A09DDE2" w:rsidR="00A35A52" w:rsidRPr="00650757" w:rsidRDefault="00A35A52" w:rsidP="007B03F1">
            <w:pPr>
              <w:pStyle w:val="Table1"/>
              <w:rPr>
                <w:rFonts w:ascii="微软雅黑" w:eastAsia="微软雅黑" w:hAnsi="微软雅黑"/>
              </w:rPr>
            </w:pPr>
          </w:p>
        </w:tc>
        <w:tc>
          <w:tcPr>
            <w:tcW w:w="5391" w:type="dxa"/>
            <w:tcBorders>
              <w:top w:val="single" w:sz="6" w:space="0" w:color="auto"/>
              <w:left w:val="single" w:sz="6" w:space="0" w:color="auto"/>
              <w:bottom w:val="single" w:sz="6" w:space="0" w:color="auto"/>
              <w:right w:val="single" w:sz="6" w:space="0" w:color="auto"/>
            </w:tcBorders>
          </w:tcPr>
          <w:p w14:paraId="14D06660" w14:textId="1BD20734" w:rsidR="00A35A52" w:rsidRPr="00650757" w:rsidRDefault="00A35A52" w:rsidP="007B03F1">
            <w:pPr>
              <w:pStyle w:val="Table1"/>
              <w:rPr>
                <w:rFonts w:ascii="微软雅黑" w:eastAsia="微软雅黑" w:hAnsi="微软雅黑"/>
              </w:rPr>
            </w:pPr>
          </w:p>
        </w:tc>
      </w:tr>
      <w:tr w:rsidR="00A35A52" w:rsidRPr="00650757" w14:paraId="048DB3DD" w14:textId="77777777" w:rsidTr="00DE4BC5">
        <w:tc>
          <w:tcPr>
            <w:tcW w:w="1350" w:type="dxa"/>
            <w:tcBorders>
              <w:top w:val="single" w:sz="6" w:space="0" w:color="auto"/>
              <w:left w:val="single" w:sz="6" w:space="0" w:color="auto"/>
              <w:bottom w:val="single" w:sz="6" w:space="0" w:color="auto"/>
              <w:right w:val="single" w:sz="6" w:space="0" w:color="auto"/>
            </w:tcBorders>
          </w:tcPr>
          <w:p w14:paraId="481D4B9B" w14:textId="77777777" w:rsidR="00A35A52" w:rsidRPr="00650757" w:rsidRDefault="00A35A52" w:rsidP="007B03F1">
            <w:pPr>
              <w:pStyle w:val="Table1"/>
              <w:rPr>
                <w:rFonts w:ascii="微软雅黑" w:eastAsia="微软雅黑" w:hAnsi="微软雅黑"/>
              </w:rPr>
            </w:pPr>
          </w:p>
        </w:tc>
        <w:tc>
          <w:tcPr>
            <w:tcW w:w="1344" w:type="dxa"/>
            <w:tcBorders>
              <w:top w:val="single" w:sz="6" w:space="0" w:color="auto"/>
              <w:left w:val="single" w:sz="6" w:space="0" w:color="auto"/>
              <w:bottom w:val="single" w:sz="6" w:space="0" w:color="auto"/>
              <w:right w:val="single" w:sz="6" w:space="0" w:color="auto"/>
            </w:tcBorders>
          </w:tcPr>
          <w:p w14:paraId="26EA564C" w14:textId="77777777" w:rsidR="00A35A52" w:rsidRPr="00650757" w:rsidRDefault="00A35A52" w:rsidP="00934AB1">
            <w:pPr>
              <w:pStyle w:val="Table1"/>
              <w:rPr>
                <w:rFonts w:ascii="微软雅黑" w:eastAsia="微软雅黑" w:hAnsi="微软雅黑"/>
              </w:rPr>
            </w:pPr>
          </w:p>
        </w:tc>
        <w:tc>
          <w:tcPr>
            <w:tcW w:w="1275" w:type="dxa"/>
            <w:tcBorders>
              <w:top w:val="single" w:sz="6" w:space="0" w:color="auto"/>
              <w:left w:val="single" w:sz="6" w:space="0" w:color="auto"/>
              <w:bottom w:val="single" w:sz="6" w:space="0" w:color="auto"/>
              <w:right w:val="single" w:sz="6" w:space="0" w:color="auto"/>
            </w:tcBorders>
          </w:tcPr>
          <w:p w14:paraId="06FD650C" w14:textId="77777777" w:rsidR="00A35A52" w:rsidRPr="00650757" w:rsidRDefault="00A35A52" w:rsidP="007B03F1">
            <w:pPr>
              <w:pStyle w:val="Table1"/>
              <w:rPr>
                <w:rFonts w:ascii="微软雅黑" w:eastAsia="微软雅黑" w:hAnsi="微软雅黑"/>
              </w:rPr>
            </w:pPr>
          </w:p>
        </w:tc>
        <w:tc>
          <w:tcPr>
            <w:tcW w:w="5391" w:type="dxa"/>
            <w:tcBorders>
              <w:top w:val="single" w:sz="6" w:space="0" w:color="auto"/>
              <w:left w:val="single" w:sz="6" w:space="0" w:color="auto"/>
              <w:bottom w:val="single" w:sz="6" w:space="0" w:color="auto"/>
              <w:right w:val="single" w:sz="6" w:space="0" w:color="auto"/>
            </w:tcBorders>
          </w:tcPr>
          <w:p w14:paraId="421A431E" w14:textId="77777777" w:rsidR="00A35A52" w:rsidRPr="00650757" w:rsidRDefault="00A35A52" w:rsidP="00A35A52">
            <w:pPr>
              <w:pStyle w:val="Table1"/>
              <w:rPr>
                <w:rFonts w:ascii="微软雅黑" w:eastAsia="微软雅黑" w:hAnsi="微软雅黑"/>
              </w:rPr>
            </w:pPr>
          </w:p>
        </w:tc>
      </w:tr>
      <w:tr w:rsidR="00DE4BC5" w:rsidRPr="00650757" w14:paraId="1F04D2D5" w14:textId="77777777" w:rsidTr="00DE4BC5">
        <w:tc>
          <w:tcPr>
            <w:tcW w:w="1350" w:type="dxa"/>
            <w:tcBorders>
              <w:top w:val="single" w:sz="6" w:space="0" w:color="auto"/>
              <w:left w:val="single" w:sz="6" w:space="0" w:color="auto"/>
              <w:bottom w:val="single" w:sz="6" w:space="0" w:color="auto"/>
              <w:right w:val="single" w:sz="6" w:space="0" w:color="auto"/>
            </w:tcBorders>
          </w:tcPr>
          <w:p w14:paraId="4B39D038" w14:textId="77777777" w:rsidR="00DE4BC5" w:rsidRDefault="00DE4BC5" w:rsidP="007B03F1">
            <w:pPr>
              <w:pStyle w:val="Table1"/>
              <w:rPr>
                <w:rFonts w:ascii="微软雅黑" w:eastAsia="微软雅黑" w:hAnsi="微软雅黑"/>
              </w:rPr>
            </w:pPr>
          </w:p>
        </w:tc>
        <w:tc>
          <w:tcPr>
            <w:tcW w:w="1344" w:type="dxa"/>
            <w:tcBorders>
              <w:top w:val="single" w:sz="6" w:space="0" w:color="auto"/>
              <w:left w:val="single" w:sz="6" w:space="0" w:color="auto"/>
              <w:bottom w:val="single" w:sz="6" w:space="0" w:color="auto"/>
              <w:right w:val="single" w:sz="6" w:space="0" w:color="auto"/>
            </w:tcBorders>
          </w:tcPr>
          <w:p w14:paraId="03F5D142" w14:textId="77777777" w:rsidR="00DE4BC5" w:rsidRDefault="00DE4BC5" w:rsidP="00934AB1">
            <w:pPr>
              <w:pStyle w:val="Table1"/>
              <w:rPr>
                <w:rFonts w:ascii="微软雅黑" w:eastAsia="微软雅黑" w:hAnsi="微软雅黑"/>
              </w:rPr>
            </w:pPr>
          </w:p>
        </w:tc>
        <w:tc>
          <w:tcPr>
            <w:tcW w:w="1275" w:type="dxa"/>
            <w:tcBorders>
              <w:top w:val="single" w:sz="6" w:space="0" w:color="auto"/>
              <w:left w:val="single" w:sz="6" w:space="0" w:color="auto"/>
              <w:bottom w:val="single" w:sz="6" w:space="0" w:color="auto"/>
              <w:right w:val="single" w:sz="6" w:space="0" w:color="auto"/>
            </w:tcBorders>
          </w:tcPr>
          <w:p w14:paraId="08698D73" w14:textId="77777777" w:rsidR="00DE4BC5" w:rsidRDefault="00DE4BC5" w:rsidP="007B03F1">
            <w:pPr>
              <w:pStyle w:val="Table1"/>
              <w:rPr>
                <w:rFonts w:ascii="微软雅黑" w:eastAsia="微软雅黑" w:hAnsi="微软雅黑"/>
              </w:rPr>
            </w:pPr>
          </w:p>
        </w:tc>
        <w:tc>
          <w:tcPr>
            <w:tcW w:w="5391" w:type="dxa"/>
            <w:tcBorders>
              <w:top w:val="single" w:sz="6" w:space="0" w:color="auto"/>
              <w:left w:val="single" w:sz="6" w:space="0" w:color="auto"/>
              <w:bottom w:val="single" w:sz="6" w:space="0" w:color="auto"/>
              <w:right w:val="single" w:sz="6" w:space="0" w:color="auto"/>
            </w:tcBorders>
          </w:tcPr>
          <w:p w14:paraId="5464184B" w14:textId="77777777" w:rsidR="00DE4BC5" w:rsidRDefault="00DE4BC5" w:rsidP="00DE4BC5">
            <w:pPr>
              <w:pStyle w:val="Table1"/>
              <w:rPr>
                <w:rFonts w:ascii="微软雅黑" w:eastAsia="微软雅黑" w:hAnsi="微软雅黑"/>
              </w:rPr>
            </w:pPr>
          </w:p>
        </w:tc>
      </w:tr>
    </w:tbl>
    <w:p w14:paraId="17190A33" w14:textId="77777777" w:rsidR="00B9581D" w:rsidRDefault="00B9581D" w:rsidP="00DD3D83">
      <w:pPr>
        <w:rPr>
          <w:rFonts w:ascii="微软雅黑" w:eastAsia="微软雅黑" w:hAnsi="微软雅黑"/>
        </w:rPr>
      </w:pPr>
    </w:p>
    <w:p w14:paraId="36A911AE" w14:textId="77777777" w:rsidR="006E58B7" w:rsidRDefault="006E58B7" w:rsidP="00DD3D83">
      <w:pPr>
        <w:rPr>
          <w:rFonts w:ascii="微软雅黑" w:eastAsia="微软雅黑" w:hAnsi="微软雅黑"/>
        </w:rPr>
      </w:pPr>
    </w:p>
    <w:p w14:paraId="0F18212C" w14:textId="77777777" w:rsidR="006E58B7" w:rsidRDefault="006E58B7" w:rsidP="00DD3D83">
      <w:pPr>
        <w:rPr>
          <w:rFonts w:ascii="微软雅黑" w:eastAsia="微软雅黑" w:hAnsi="微软雅黑"/>
        </w:rPr>
      </w:pPr>
    </w:p>
    <w:p w14:paraId="2BBD4A1C" w14:textId="77777777" w:rsidR="006E58B7" w:rsidRDefault="006E58B7" w:rsidP="00DD3D83">
      <w:pPr>
        <w:rPr>
          <w:rFonts w:ascii="微软雅黑" w:eastAsia="微软雅黑" w:hAnsi="微软雅黑"/>
        </w:rPr>
      </w:pPr>
    </w:p>
    <w:p w14:paraId="17D0E5B2" w14:textId="77777777" w:rsidR="006E58B7" w:rsidRDefault="006E58B7" w:rsidP="00DD3D83">
      <w:pPr>
        <w:rPr>
          <w:rFonts w:ascii="微软雅黑" w:eastAsia="微软雅黑" w:hAnsi="微软雅黑"/>
        </w:rPr>
      </w:pPr>
    </w:p>
    <w:p w14:paraId="4408A91E" w14:textId="77777777" w:rsidR="006E58B7" w:rsidRPr="00650757" w:rsidRDefault="006E58B7" w:rsidP="00DD3D83">
      <w:pPr>
        <w:rPr>
          <w:rFonts w:ascii="微软雅黑" w:eastAsia="微软雅黑" w:hAnsi="微软雅黑"/>
        </w:rPr>
      </w:pPr>
    </w:p>
    <w:p w14:paraId="1B4CBA5E" w14:textId="77777777" w:rsidR="00DD3D83" w:rsidRDefault="00DD3D83" w:rsidP="004C44CB">
      <w:pPr>
        <w:jc w:val="center"/>
        <w:rPr>
          <w:rFonts w:ascii="微软雅黑" w:eastAsia="微软雅黑" w:hAnsi="微软雅黑"/>
          <w:b/>
          <w:sz w:val="28"/>
          <w:szCs w:val="28"/>
        </w:rPr>
      </w:pPr>
      <w:r w:rsidRPr="00650757">
        <w:rPr>
          <w:rFonts w:ascii="微软雅黑" w:eastAsia="微软雅黑" w:hAnsi="微软雅黑" w:hint="eastAsia"/>
          <w:b/>
          <w:sz w:val="28"/>
          <w:szCs w:val="28"/>
        </w:rPr>
        <w:lastRenderedPageBreak/>
        <w:t>目录</w:t>
      </w:r>
    </w:p>
    <w:p w14:paraId="69967326" w14:textId="77777777" w:rsidR="00EA6355" w:rsidRPr="00650757" w:rsidRDefault="00EA6355" w:rsidP="004C44CB">
      <w:pPr>
        <w:jc w:val="center"/>
        <w:rPr>
          <w:rFonts w:ascii="微软雅黑" w:eastAsia="微软雅黑" w:hAnsi="微软雅黑"/>
          <w:b/>
          <w:sz w:val="28"/>
          <w:szCs w:val="28"/>
        </w:rPr>
      </w:pPr>
    </w:p>
    <w:p w14:paraId="4BCC7230" w14:textId="77777777" w:rsidR="002E14E4" w:rsidRDefault="000859F3">
      <w:pPr>
        <w:pStyle w:val="10"/>
        <w:tabs>
          <w:tab w:val="left" w:pos="400"/>
          <w:tab w:val="right" w:leader="dot" w:pos="9906"/>
        </w:tabs>
        <w:rPr>
          <w:rFonts w:eastAsiaTheme="minorEastAsia" w:cstheme="minorBidi"/>
          <w:b w:val="0"/>
          <w:bCs w:val="0"/>
          <w:caps w:val="0"/>
          <w:noProof/>
          <w:kern w:val="2"/>
          <w:sz w:val="21"/>
          <w:szCs w:val="22"/>
        </w:rPr>
      </w:pPr>
      <w:r>
        <w:rPr>
          <w:rFonts w:ascii="微软雅黑" w:eastAsia="微软雅黑" w:hAnsi="微软雅黑"/>
          <w:b w:val="0"/>
          <w:bCs w:val="0"/>
          <w:caps w:val="0"/>
          <w:color w:val="000000"/>
          <w:sz w:val="24"/>
        </w:rPr>
        <w:fldChar w:fldCharType="begin"/>
      </w:r>
      <w:r w:rsidR="00EA6355">
        <w:rPr>
          <w:rFonts w:ascii="微软雅黑" w:eastAsia="微软雅黑" w:hAnsi="微软雅黑"/>
          <w:b w:val="0"/>
          <w:bCs w:val="0"/>
          <w:caps w:val="0"/>
          <w:color w:val="000000"/>
          <w:sz w:val="24"/>
        </w:rPr>
        <w:instrText xml:space="preserve"> TOC \o "1-3" \h \z \u </w:instrText>
      </w:r>
      <w:r>
        <w:rPr>
          <w:rFonts w:ascii="微软雅黑" w:eastAsia="微软雅黑" w:hAnsi="微软雅黑"/>
          <w:b w:val="0"/>
          <w:bCs w:val="0"/>
          <w:caps w:val="0"/>
          <w:color w:val="000000"/>
          <w:sz w:val="24"/>
        </w:rPr>
        <w:fldChar w:fldCharType="separate"/>
      </w:r>
      <w:hyperlink w:anchor="_Toc464055584" w:history="1">
        <w:r w:rsidR="002E14E4" w:rsidRPr="00220590">
          <w:rPr>
            <w:rStyle w:val="a4"/>
            <w:rFonts w:ascii="微软雅黑" w:eastAsia="微软雅黑" w:hAnsi="微软雅黑" w:cs="GE Inspira Pitch"/>
            <w:noProof/>
            <w:kern w:val="28"/>
            <w:lang w:val="en-AU"/>
          </w:rPr>
          <w:t>1</w:t>
        </w:r>
        <w:r w:rsidR="002E14E4">
          <w:rPr>
            <w:rFonts w:eastAsiaTheme="minorEastAsia" w:cstheme="minorBidi"/>
            <w:b w:val="0"/>
            <w:bCs w:val="0"/>
            <w:caps w:val="0"/>
            <w:noProof/>
            <w:kern w:val="2"/>
            <w:sz w:val="21"/>
            <w:szCs w:val="22"/>
          </w:rPr>
          <w:tab/>
        </w:r>
        <w:r w:rsidR="002E14E4" w:rsidRPr="00220590">
          <w:rPr>
            <w:rStyle w:val="a4"/>
            <w:rFonts w:ascii="微软雅黑" w:eastAsia="微软雅黑" w:hAnsi="微软雅黑" w:cs="GE Inspira Pitch" w:hint="eastAsia"/>
            <w:noProof/>
            <w:kern w:val="28"/>
            <w:lang w:val="en-AU"/>
          </w:rPr>
          <w:t>引言</w:t>
        </w:r>
        <w:r w:rsidR="002E14E4">
          <w:rPr>
            <w:noProof/>
            <w:webHidden/>
          </w:rPr>
          <w:tab/>
        </w:r>
        <w:r w:rsidR="002E14E4">
          <w:rPr>
            <w:noProof/>
            <w:webHidden/>
          </w:rPr>
          <w:fldChar w:fldCharType="begin"/>
        </w:r>
        <w:r w:rsidR="002E14E4">
          <w:rPr>
            <w:noProof/>
            <w:webHidden/>
          </w:rPr>
          <w:instrText xml:space="preserve"> PAGEREF _Toc464055584 \h </w:instrText>
        </w:r>
        <w:r w:rsidR="002E14E4">
          <w:rPr>
            <w:noProof/>
            <w:webHidden/>
          </w:rPr>
        </w:r>
        <w:r w:rsidR="002E14E4">
          <w:rPr>
            <w:noProof/>
            <w:webHidden/>
          </w:rPr>
          <w:fldChar w:fldCharType="separate"/>
        </w:r>
        <w:r w:rsidR="002E14E4">
          <w:rPr>
            <w:noProof/>
            <w:webHidden/>
          </w:rPr>
          <w:t>3</w:t>
        </w:r>
        <w:r w:rsidR="002E14E4">
          <w:rPr>
            <w:noProof/>
            <w:webHidden/>
          </w:rPr>
          <w:fldChar w:fldCharType="end"/>
        </w:r>
      </w:hyperlink>
    </w:p>
    <w:p w14:paraId="7D457F2A" w14:textId="77777777" w:rsidR="002E14E4" w:rsidRDefault="000D1DEA">
      <w:pPr>
        <w:pStyle w:val="20"/>
        <w:tabs>
          <w:tab w:val="left" w:pos="800"/>
          <w:tab w:val="right" w:leader="dot" w:pos="9906"/>
        </w:tabs>
        <w:rPr>
          <w:rFonts w:eastAsiaTheme="minorEastAsia" w:cstheme="minorBidi"/>
          <w:smallCaps w:val="0"/>
          <w:noProof/>
          <w:kern w:val="2"/>
          <w:sz w:val="21"/>
          <w:szCs w:val="22"/>
        </w:rPr>
      </w:pPr>
      <w:hyperlink w:anchor="_Toc464055585" w:history="1">
        <w:r w:rsidR="002E14E4" w:rsidRPr="00220590">
          <w:rPr>
            <w:rStyle w:val="a4"/>
            <w:rFonts w:ascii="微软雅黑" w:eastAsia="微软雅黑" w:hAnsi="微软雅黑"/>
            <w:b/>
            <w:bCs/>
            <w:noProof/>
          </w:rPr>
          <w:t>1.1</w:t>
        </w:r>
        <w:r w:rsidR="002E14E4">
          <w:rPr>
            <w:rFonts w:eastAsiaTheme="minorEastAsia" w:cstheme="minorBidi"/>
            <w:smallCaps w:val="0"/>
            <w:noProof/>
            <w:kern w:val="2"/>
            <w:sz w:val="21"/>
            <w:szCs w:val="22"/>
          </w:rPr>
          <w:tab/>
        </w:r>
        <w:r w:rsidR="002E14E4" w:rsidRPr="00220590">
          <w:rPr>
            <w:rStyle w:val="a4"/>
            <w:rFonts w:ascii="微软雅黑" w:eastAsia="微软雅黑" w:hAnsi="微软雅黑" w:hint="eastAsia"/>
            <w:b/>
            <w:bCs/>
            <w:noProof/>
          </w:rPr>
          <w:t>文档目的</w:t>
        </w:r>
        <w:r w:rsidR="002E14E4">
          <w:rPr>
            <w:noProof/>
            <w:webHidden/>
          </w:rPr>
          <w:tab/>
        </w:r>
        <w:r w:rsidR="002E14E4">
          <w:rPr>
            <w:noProof/>
            <w:webHidden/>
          </w:rPr>
          <w:fldChar w:fldCharType="begin"/>
        </w:r>
        <w:r w:rsidR="002E14E4">
          <w:rPr>
            <w:noProof/>
            <w:webHidden/>
          </w:rPr>
          <w:instrText xml:space="preserve"> PAGEREF _Toc464055585 \h </w:instrText>
        </w:r>
        <w:r w:rsidR="002E14E4">
          <w:rPr>
            <w:noProof/>
            <w:webHidden/>
          </w:rPr>
        </w:r>
        <w:r w:rsidR="002E14E4">
          <w:rPr>
            <w:noProof/>
            <w:webHidden/>
          </w:rPr>
          <w:fldChar w:fldCharType="separate"/>
        </w:r>
        <w:r w:rsidR="002E14E4">
          <w:rPr>
            <w:noProof/>
            <w:webHidden/>
          </w:rPr>
          <w:t>3</w:t>
        </w:r>
        <w:r w:rsidR="002E14E4">
          <w:rPr>
            <w:noProof/>
            <w:webHidden/>
          </w:rPr>
          <w:fldChar w:fldCharType="end"/>
        </w:r>
      </w:hyperlink>
    </w:p>
    <w:p w14:paraId="6E2C6564" w14:textId="77777777" w:rsidR="002E14E4" w:rsidRDefault="000D1DEA">
      <w:pPr>
        <w:pStyle w:val="20"/>
        <w:tabs>
          <w:tab w:val="left" w:pos="800"/>
          <w:tab w:val="right" w:leader="dot" w:pos="9906"/>
        </w:tabs>
        <w:rPr>
          <w:rFonts w:eastAsiaTheme="minorEastAsia" w:cstheme="minorBidi"/>
          <w:smallCaps w:val="0"/>
          <w:noProof/>
          <w:kern w:val="2"/>
          <w:sz w:val="21"/>
          <w:szCs w:val="22"/>
        </w:rPr>
      </w:pPr>
      <w:hyperlink w:anchor="_Toc464055586" w:history="1">
        <w:r w:rsidR="002E14E4" w:rsidRPr="00220590">
          <w:rPr>
            <w:rStyle w:val="a4"/>
            <w:rFonts w:ascii="微软雅黑" w:eastAsia="微软雅黑" w:hAnsi="微软雅黑"/>
            <w:b/>
            <w:bCs/>
            <w:noProof/>
          </w:rPr>
          <w:t>1.2</w:t>
        </w:r>
        <w:r w:rsidR="002E14E4">
          <w:rPr>
            <w:rFonts w:eastAsiaTheme="minorEastAsia" w:cstheme="minorBidi"/>
            <w:smallCaps w:val="0"/>
            <w:noProof/>
            <w:kern w:val="2"/>
            <w:sz w:val="21"/>
            <w:szCs w:val="22"/>
          </w:rPr>
          <w:tab/>
        </w:r>
        <w:r w:rsidR="002E14E4" w:rsidRPr="00220590">
          <w:rPr>
            <w:rStyle w:val="a4"/>
            <w:rFonts w:ascii="微软雅黑" w:eastAsia="微软雅黑" w:hAnsi="微软雅黑" w:hint="eastAsia"/>
            <w:b/>
            <w:bCs/>
            <w:noProof/>
          </w:rPr>
          <w:t>应用系统概述</w:t>
        </w:r>
        <w:r w:rsidR="002E14E4">
          <w:rPr>
            <w:noProof/>
            <w:webHidden/>
          </w:rPr>
          <w:tab/>
        </w:r>
        <w:r w:rsidR="002E14E4">
          <w:rPr>
            <w:noProof/>
            <w:webHidden/>
          </w:rPr>
          <w:fldChar w:fldCharType="begin"/>
        </w:r>
        <w:r w:rsidR="002E14E4">
          <w:rPr>
            <w:noProof/>
            <w:webHidden/>
          </w:rPr>
          <w:instrText xml:space="preserve"> PAGEREF _Toc464055586 \h </w:instrText>
        </w:r>
        <w:r w:rsidR="002E14E4">
          <w:rPr>
            <w:noProof/>
            <w:webHidden/>
          </w:rPr>
        </w:r>
        <w:r w:rsidR="002E14E4">
          <w:rPr>
            <w:noProof/>
            <w:webHidden/>
          </w:rPr>
          <w:fldChar w:fldCharType="separate"/>
        </w:r>
        <w:r w:rsidR="002E14E4">
          <w:rPr>
            <w:noProof/>
            <w:webHidden/>
          </w:rPr>
          <w:t>3</w:t>
        </w:r>
        <w:r w:rsidR="002E14E4">
          <w:rPr>
            <w:noProof/>
            <w:webHidden/>
          </w:rPr>
          <w:fldChar w:fldCharType="end"/>
        </w:r>
      </w:hyperlink>
    </w:p>
    <w:p w14:paraId="383AA657" w14:textId="77777777" w:rsidR="002E14E4" w:rsidRDefault="000D1DEA">
      <w:pPr>
        <w:pStyle w:val="20"/>
        <w:tabs>
          <w:tab w:val="left" w:pos="800"/>
          <w:tab w:val="right" w:leader="dot" w:pos="9906"/>
        </w:tabs>
        <w:rPr>
          <w:rFonts w:eastAsiaTheme="minorEastAsia" w:cstheme="minorBidi"/>
          <w:smallCaps w:val="0"/>
          <w:noProof/>
          <w:kern w:val="2"/>
          <w:sz w:val="21"/>
          <w:szCs w:val="22"/>
        </w:rPr>
      </w:pPr>
      <w:hyperlink w:anchor="_Toc464055587" w:history="1">
        <w:r w:rsidR="002E14E4" w:rsidRPr="00220590">
          <w:rPr>
            <w:rStyle w:val="a4"/>
            <w:rFonts w:ascii="微软雅黑" w:eastAsia="微软雅黑" w:hAnsi="微软雅黑"/>
            <w:b/>
            <w:bCs/>
            <w:noProof/>
          </w:rPr>
          <w:t>1.3</w:t>
        </w:r>
        <w:r w:rsidR="002E14E4">
          <w:rPr>
            <w:rFonts w:eastAsiaTheme="minorEastAsia" w:cstheme="minorBidi"/>
            <w:smallCaps w:val="0"/>
            <w:noProof/>
            <w:kern w:val="2"/>
            <w:sz w:val="21"/>
            <w:szCs w:val="22"/>
          </w:rPr>
          <w:tab/>
        </w:r>
        <w:r w:rsidR="002E14E4" w:rsidRPr="00220590">
          <w:rPr>
            <w:rStyle w:val="a4"/>
            <w:rFonts w:ascii="微软雅黑" w:eastAsia="微软雅黑" w:hAnsi="微软雅黑" w:hint="eastAsia"/>
            <w:b/>
            <w:bCs/>
            <w:noProof/>
          </w:rPr>
          <w:t>术语定义</w:t>
        </w:r>
        <w:r w:rsidR="002E14E4">
          <w:rPr>
            <w:noProof/>
            <w:webHidden/>
          </w:rPr>
          <w:tab/>
        </w:r>
        <w:r w:rsidR="002E14E4">
          <w:rPr>
            <w:noProof/>
            <w:webHidden/>
          </w:rPr>
          <w:fldChar w:fldCharType="begin"/>
        </w:r>
        <w:r w:rsidR="002E14E4">
          <w:rPr>
            <w:noProof/>
            <w:webHidden/>
          </w:rPr>
          <w:instrText xml:space="preserve"> PAGEREF _Toc464055587 \h </w:instrText>
        </w:r>
        <w:r w:rsidR="002E14E4">
          <w:rPr>
            <w:noProof/>
            <w:webHidden/>
          </w:rPr>
        </w:r>
        <w:r w:rsidR="002E14E4">
          <w:rPr>
            <w:noProof/>
            <w:webHidden/>
          </w:rPr>
          <w:fldChar w:fldCharType="separate"/>
        </w:r>
        <w:r w:rsidR="002E14E4">
          <w:rPr>
            <w:noProof/>
            <w:webHidden/>
          </w:rPr>
          <w:t>3</w:t>
        </w:r>
        <w:r w:rsidR="002E14E4">
          <w:rPr>
            <w:noProof/>
            <w:webHidden/>
          </w:rPr>
          <w:fldChar w:fldCharType="end"/>
        </w:r>
      </w:hyperlink>
    </w:p>
    <w:p w14:paraId="3D0C1892" w14:textId="77777777" w:rsidR="002E14E4" w:rsidRDefault="000D1DEA">
      <w:pPr>
        <w:pStyle w:val="10"/>
        <w:tabs>
          <w:tab w:val="left" w:pos="400"/>
          <w:tab w:val="right" w:leader="dot" w:pos="9906"/>
        </w:tabs>
        <w:rPr>
          <w:rFonts w:eastAsiaTheme="minorEastAsia" w:cstheme="minorBidi"/>
          <w:b w:val="0"/>
          <w:bCs w:val="0"/>
          <w:caps w:val="0"/>
          <w:noProof/>
          <w:kern w:val="2"/>
          <w:sz w:val="21"/>
          <w:szCs w:val="22"/>
        </w:rPr>
      </w:pPr>
      <w:hyperlink w:anchor="_Toc464055588" w:history="1">
        <w:r w:rsidR="002E14E4" w:rsidRPr="00220590">
          <w:rPr>
            <w:rStyle w:val="a4"/>
            <w:rFonts w:ascii="微软雅黑" w:eastAsia="微软雅黑" w:hAnsi="微软雅黑" w:cs="GE Inspira Pitch"/>
            <w:noProof/>
            <w:kern w:val="28"/>
            <w:lang w:val="en-AU"/>
          </w:rPr>
          <w:t>2</w:t>
        </w:r>
        <w:r w:rsidR="002E14E4">
          <w:rPr>
            <w:rFonts w:eastAsiaTheme="minorEastAsia" w:cstheme="minorBidi"/>
            <w:b w:val="0"/>
            <w:bCs w:val="0"/>
            <w:caps w:val="0"/>
            <w:noProof/>
            <w:kern w:val="2"/>
            <w:sz w:val="21"/>
            <w:szCs w:val="22"/>
          </w:rPr>
          <w:tab/>
        </w:r>
        <w:r w:rsidR="002E14E4" w:rsidRPr="00220590">
          <w:rPr>
            <w:rStyle w:val="a4"/>
            <w:rFonts w:ascii="微软雅黑" w:eastAsia="微软雅黑" w:hAnsi="微软雅黑" w:cs="GE Inspira Pitch" w:hint="eastAsia"/>
            <w:noProof/>
            <w:kern w:val="28"/>
            <w:lang w:val="en-AU"/>
          </w:rPr>
          <w:t>未来作业流程</w:t>
        </w:r>
        <w:r w:rsidR="002E14E4">
          <w:rPr>
            <w:noProof/>
            <w:webHidden/>
          </w:rPr>
          <w:tab/>
        </w:r>
        <w:r w:rsidR="002E14E4">
          <w:rPr>
            <w:noProof/>
            <w:webHidden/>
          </w:rPr>
          <w:fldChar w:fldCharType="begin"/>
        </w:r>
        <w:r w:rsidR="002E14E4">
          <w:rPr>
            <w:noProof/>
            <w:webHidden/>
          </w:rPr>
          <w:instrText xml:space="preserve"> PAGEREF _Toc464055588 \h </w:instrText>
        </w:r>
        <w:r w:rsidR="002E14E4">
          <w:rPr>
            <w:noProof/>
            <w:webHidden/>
          </w:rPr>
        </w:r>
        <w:r w:rsidR="002E14E4">
          <w:rPr>
            <w:noProof/>
            <w:webHidden/>
          </w:rPr>
          <w:fldChar w:fldCharType="separate"/>
        </w:r>
        <w:r w:rsidR="002E14E4">
          <w:rPr>
            <w:noProof/>
            <w:webHidden/>
          </w:rPr>
          <w:t>3</w:t>
        </w:r>
        <w:r w:rsidR="002E14E4">
          <w:rPr>
            <w:noProof/>
            <w:webHidden/>
          </w:rPr>
          <w:fldChar w:fldCharType="end"/>
        </w:r>
      </w:hyperlink>
    </w:p>
    <w:p w14:paraId="14175F06" w14:textId="77777777" w:rsidR="002E14E4" w:rsidRDefault="000D1DEA">
      <w:pPr>
        <w:pStyle w:val="20"/>
        <w:tabs>
          <w:tab w:val="left" w:pos="800"/>
          <w:tab w:val="right" w:leader="dot" w:pos="9906"/>
        </w:tabs>
        <w:rPr>
          <w:rFonts w:eastAsiaTheme="minorEastAsia" w:cstheme="minorBidi"/>
          <w:smallCaps w:val="0"/>
          <w:noProof/>
          <w:kern w:val="2"/>
          <w:sz w:val="21"/>
          <w:szCs w:val="22"/>
        </w:rPr>
      </w:pPr>
      <w:hyperlink w:anchor="_Toc464055589" w:history="1">
        <w:r w:rsidR="002E14E4" w:rsidRPr="00220590">
          <w:rPr>
            <w:rStyle w:val="a4"/>
            <w:rFonts w:ascii="微软雅黑" w:eastAsia="微软雅黑" w:hAnsi="微软雅黑"/>
            <w:b/>
            <w:bCs/>
            <w:noProof/>
          </w:rPr>
          <w:t>2.1</w:t>
        </w:r>
        <w:r w:rsidR="002E14E4">
          <w:rPr>
            <w:rFonts w:eastAsiaTheme="minorEastAsia" w:cstheme="minorBidi"/>
            <w:smallCaps w:val="0"/>
            <w:noProof/>
            <w:kern w:val="2"/>
            <w:sz w:val="21"/>
            <w:szCs w:val="22"/>
          </w:rPr>
          <w:tab/>
        </w:r>
        <w:r w:rsidR="002E14E4" w:rsidRPr="00220590">
          <w:rPr>
            <w:rStyle w:val="a4"/>
            <w:rFonts w:ascii="微软雅黑" w:eastAsia="微软雅黑" w:hAnsi="微软雅黑" w:hint="eastAsia"/>
            <w:b/>
            <w:bCs/>
            <w:noProof/>
          </w:rPr>
          <w:t>系统功能流程图</w:t>
        </w:r>
        <w:r w:rsidR="002E14E4">
          <w:rPr>
            <w:noProof/>
            <w:webHidden/>
          </w:rPr>
          <w:tab/>
        </w:r>
        <w:r w:rsidR="002E14E4">
          <w:rPr>
            <w:noProof/>
            <w:webHidden/>
          </w:rPr>
          <w:fldChar w:fldCharType="begin"/>
        </w:r>
        <w:r w:rsidR="002E14E4">
          <w:rPr>
            <w:noProof/>
            <w:webHidden/>
          </w:rPr>
          <w:instrText xml:space="preserve"> PAGEREF _Toc464055589 \h </w:instrText>
        </w:r>
        <w:r w:rsidR="002E14E4">
          <w:rPr>
            <w:noProof/>
            <w:webHidden/>
          </w:rPr>
        </w:r>
        <w:r w:rsidR="002E14E4">
          <w:rPr>
            <w:noProof/>
            <w:webHidden/>
          </w:rPr>
          <w:fldChar w:fldCharType="separate"/>
        </w:r>
        <w:r w:rsidR="002E14E4">
          <w:rPr>
            <w:noProof/>
            <w:webHidden/>
          </w:rPr>
          <w:t>3</w:t>
        </w:r>
        <w:r w:rsidR="002E14E4">
          <w:rPr>
            <w:noProof/>
            <w:webHidden/>
          </w:rPr>
          <w:fldChar w:fldCharType="end"/>
        </w:r>
      </w:hyperlink>
    </w:p>
    <w:p w14:paraId="5FA535AE" w14:textId="77777777" w:rsidR="002E14E4" w:rsidRDefault="000D1DEA">
      <w:pPr>
        <w:pStyle w:val="10"/>
        <w:tabs>
          <w:tab w:val="left" w:pos="400"/>
          <w:tab w:val="right" w:leader="dot" w:pos="9906"/>
        </w:tabs>
        <w:rPr>
          <w:rFonts w:eastAsiaTheme="minorEastAsia" w:cstheme="minorBidi"/>
          <w:b w:val="0"/>
          <w:bCs w:val="0"/>
          <w:caps w:val="0"/>
          <w:noProof/>
          <w:kern w:val="2"/>
          <w:sz w:val="21"/>
          <w:szCs w:val="22"/>
        </w:rPr>
      </w:pPr>
      <w:hyperlink w:anchor="_Toc464055590" w:history="1">
        <w:r w:rsidR="002E14E4" w:rsidRPr="00220590">
          <w:rPr>
            <w:rStyle w:val="a4"/>
            <w:rFonts w:ascii="微软雅黑" w:eastAsia="微软雅黑" w:hAnsi="微软雅黑" w:cs="GE Inspira Pitch"/>
            <w:noProof/>
            <w:kern w:val="28"/>
            <w:lang w:val="en-AU"/>
          </w:rPr>
          <w:t>3</w:t>
        </w:r>
        <w:r w:rsidR="002E14E4">
          <w:rPr>
            <w:rFonts w:eastAsiaTheme="minorEastAsia" w:cstheme="minorBidi"/>
            <w:b w:val="0"/>
            <w:bCs w:val="0"/>
            <w:caps w:val="0"/>
            <w:noProof/>
            <w:kern w:val="2"/>
            <w:sz w:val="21"/>
            <w:szCs w:val="22"/>
          </w:rPr>
          <w:tab/>
        </w:r>
        <w:r w:rsidR="002E14E4" w:rsidRPr="00220590">
          <w:rPr>
            <w:rStyle w:val="a4"/>
            <w:rFonts w:ascii="微软雅黑" w:eastAsia="微软雅黑" w:hAnsi="微软雅黑" w:cs="GE Inspira Pitch" w:hint="eastAsia"/>
            <w:noProof/>
            <w:kern w:val="28"/>
            <w:lang w:val="en-AU"/>
          </w:rPr>
          <w:t>数据模型设计</w:t>
        </w:r>
        <w:r w:rsidR="002E14E4">
          <w:rPr>
            <w:noProof/>
            <w:webHidden/>
          </w:rPr>
          <w:tab/>
        </w:r>
        <w:r w:rsidR="002E14E4">
          <w:rPr>
            <w:noProof/>
            <w:webHidden/>
          </w:rPr>
          <w:fldChar w:fldCharType="begin"/>
        </w:r>
        <w:r w:rsidR="002E14E4">
          <w:rPr>
            <w:noProof/>
            <w:webHidden/>
          </w:rPr>
          <w:instrText xml:space="preserve"> PAGEREF _Toc464055590 \h </w:instrText>
        </w:r>
        <w:r w:rsidR="002E14E4">
          <w:rPr>
            <w:noProof/>
            <w:webHidden/>
          </w:rPr>
        </w:r>
        <w:r w:rsidR="002E14E4">
          <w:rPr>
            <w:noProof/>
            <w:webHidden/>
          </w:rPr>
          <w:fldChar w:fldCharType="separate"/>
        </w:r>
        <w:r w:rsidR="002E14E4">
          <w:rPr>
            <w:noProof/>
            <w:webHidden/>
          </w:rPr>
          <w:t>4</w:t>
        </w:r>
        <w:r w:rsidR="002E14E4">
          <w:rPr>
            <w:noProof/>
            <w:webHidden/>
          </w:rPr>
          <w:fldChar w:fldCharType="end"/>
        </w:r>
      </w:hyperlink>
    </w:p>
    <w:p w14:paraId="60093F82" w14:textId="77777777" w:rsidR="002E14E4" w:rsidRDefault="000D1DEA">
      <w:pPr>
        <w:pStyle w:val="20"/>
        <w:tabs>
          <w:tab w:val="left" w:pos="800"/>
          <w:tab w:val="right" w:leader="dot" w:pos="9906"/>
        </w:tabs>
        <w:rPr>
          <w:rFonts w:eastAsiaTheme="minorEastAsia" w:cstheme="minorBidi"/>
          <w:smallCaps w:val="0"/>
          <w:noProof/>
          <w:kern w:val="2"/>
          <w:sz w:val="21"/>
          <w:szCs w:val="22"/>
        </w:rPr>
      </w:pPr>
      <w:hyperlink w:anchor="_Toc464055591" w:history="1">
        <w:r w:rsidR="002E14E4" w:rsidRPr="00220590">
          <w:rPr>
            <w:rStyle w:val="a4"/>
            <w:rFonts w:ascii="微软雅黑" w:eastAsia="微软雅黑" w:hAnsi="微软雅黑"/>
            <w:b/>
            <w:bCs/>
            <w:noProof/>
          </w:rPr>
          <w:t>3.1</w:t>
        </w:r>
        <w:r w:rsidR="002E14E4">
          <w:rPr>
            <w:rFonts w:eastAsiaTheme="minorEastAsia" w:cstheme="minorBidi"/>
            <w:smallCaps w:val="0"/>
            <w:noProof/>
            <w:kern w:val="2"/>
            <w:sz w:val="21"/>
            <w:szCs w:val="22"/>
          </w:rPr>
          <w:tab/>
        </w:r>
        <w:r w:rsidR="002E14E4" w:rsidRPr="00220590">
          <w:rPr>
            <w:rStyle w:val="a4"/>
            <w:rFonts w:ascii="微软雅黑" w:eastAsia="微软雅黑" w:hAnsi="微软雅黑" w:hint="eastAsia"/>
            <w:b/>
            <w:bCs/>
            <w:noProof/>
          </w:rPr>
          <w:t>（数据对象名称）</w:t>
        </w:r>
        <w:r w:rsidR="002E14E4">
          <w:rPr>
            <w:noProof/>
            <w:webHidden/>
          </w:rPr>
          <w:tab/>
        </w:r>
        <w:r w:rsidR="002E14E4">
          <w:rPr>
            <w:noProof/>
            <w:webHidden/>
          </w:rPr>
          <w:fldChar w:fldCharType="begin"/>
        </w:r>
        <w:r w:rsidR="002E14E4">
          <w:rPr>
            <w:noProof/>
            <w:webHidden/>
          </w:rPr>
          <w:instrText xml:space="preserve"> PAGEREF _Toc464055591 \h </w:instrText>
        </w:r>
        <w:r w:rsidR="002E14E4">
          <w:rPr>
            <w:noProof/>
            <w:webHidden/>
          </w:rPr>
        </w:r>
        <w:r w:rsidR="002E14E4">
          <w:rPr>
            <w:noProof/>
            <w:webHidden/>
          </w:rPr>
          <w:fldChar w:fldCharType="separate"/>
        </w:r>
        <w:r w:rsidR="002E14E4">
          <w:rPr>
            <w:noProof/>
            <w:webHidden/>
          </w:rPr>
          <w:t>4</w:t>
        </w:r>
        <w:r w:rsidR="002E14E4">
          <w:rPr>
            <w:noProof/>
            <w:webHidden/>
          </w:rPr>
          <w:fldChar w:fldCharType="end"/>
        </w:r>
      </w:hyperlink>
    </w:p>
    <w:p w14:paraId="5DD63C43" w14:textId="77777777" w:rsidR="002E14E4" w:rsidRDefault="000D1DEA">
      <w:pPr>
        <w:pStyle w:val="10"/>
        <w:tabs>
          <w:tab w:val="left" w:pos="400"/>
          <w:tab w:val="right" w:leader="dot" w:pos="9906"/>
        </w:tabs>
        <w:rPr>
          <w:rFonts w:eastAsiaTheme="minorEastAsia" w:cstheme="minorBidi"/>
          <w:b w:val="0"/>
          <w:bCs w:val="0"/>
          <w:caps w:val="0"/>
          <w:noProof/>
          <w:kern w:val="2"/>
          <w:sz w:val="21"/>
          <w:szCs w:val="22"/>
        </w:rPr>
      </w:pPr>
      <w:hyperlink w:anchor="_Toc464055592" w:history="1">
        <w:r w:rsidR="002E14E4" w:rsidRPr="00220590">
          <w:rPr>
            <w:rStyle w:val="a4"/>
            <w:rFonts w:ascii="微软雅黑" w:eastAsia="微软雅黑" w:hAnsi="微软雅黑" w:cs="GE Inspira Pitch"/>
            <w:noProof/>
            <w:kern w:val="28"/>
            <w:lang w:val="en-AU"/>
          </w:rPr>
          <w:t>4</w:t>
        </w:r>
        <w:r w:rsidR="002E14E4">
          <w:rPr>
            <w:rFonts w:eastAsiaTheme="minorEastAsia" w:cstheme="minorBidi"/>
            <w:b w:val="0"/>
            <w:bCs w:val="0"/>
            <w:caps w:val="0"/>
            <w:noProof/>
            <w:kern w:val="2"/>
            <w:sz w:val="21"/>
            <w:szCs w:val="22"/>
          </w:rPr>
          <w:tab/>
        </w:r>
        <w:r w:rsidR="002E14E4" w:rsidRPr="00220590">
          <w:rPr>
            <w:rStyle w:val="a4"/>
            <w:rFonts w:ascii="微软雅黑" w:eastAsia="微软雅黑" w:hAnsi="微软雅黑" w:cs="GE Inspira Pitch" w:hint="eastAsia"/>
            <w:noProof/>
            <w:kern w:val="28"/>
            <w:lang w:val="en-AU"/>
          </w:rPr>
          <w:t>系统功能设计</w:t>
        </w:r>
        <w:r w:rsidR="002E14E4">
          <w:rPr>
            <w:noProof/>
            <w:webHidden/>
          </w:rPr>
          <w:tab/>
        </w:r>
        <w:r w:rsidR="002E14E4">
          <w:rPr>
            <w:noProof/>
            <w:webHidden/>
          </w:rPr>
          <w:fldChar w:fldCharType="begin"/>
        </w:r>
        <w:r w:rsidR="002E14E4">
          <w:rPr>
            <w:noProof/>
            <w:webHidden/>
          </w:rPr>
          <w:instrText xml:space="preserve"> PAGEREF _Toc464055592 \h </w:instrText>
        </w:r>
        <w:r w:rsidR="002E14E4">
          <w:rPr>
            <w:noProof/>
            <w:webHidden/>
          </w:rPr>
        </w:r>
        <w:r w:rsidR="002E14E4">
          <w:rPr>
            <w:noProof/>
            <w:webHidden/>
          </w:rPr>
          <w:fldChar w:fldCharType="separate"/>
        </w:r>
        <w:r w:rsidR="002E14E4">
          <w:rPr>
            <w:noProof/>
            <w:webHidden/>
          </w:rPr>
          <w:t>5</w:t>
        </w:r>
        <w:r w:rsidR="002E14E4">
          <w:rPr>
            <w:noProof/>
            <w:webHidden/>
          </w:rPr>
          <w:fldChar w:fldCharType="end"/>
        </w:r>
      </w:hyperlink>
    </w:p>
    <w:p w14:paraId="7ED2AE9A" w14:textId="77777777" w:rsidR="002E14E4" w:rsidRDefault="000D1DEA">
      <w:pPr>
        <w:pStyle w:val="20"/>
        <w:tabs>
          <w:tab w:val="left" w:pos="800"/>
          <w:tab w:val="right" w:leader="dot" w:pos="9906"/>
        </w:tabs>
        <w:rPr>
          <w:rFonts w:eastAsiaTheme="minorEastAsia" w:cstheme="minorBidi"/>
          <w:smallCaps w:val="0"/>
          <w:noProof/>
          <w:kern w:val="2"/>
          <w:sz w:val="21"/>
          <w:szCs w:val="22"/>
        </w:rPr>
      </w:pPr>
      <w:hyperlink w:anchor="_Toc464055593" w:history="1">
        <w:r w:rsidR="002E14E4" w:rsidRPr="00220590">
          <w:rPr>
            <w:rStyle w:val="a4"/>
            <w:rFonts w:ascii="微软雅黑" w:eastAsia="微软雅黑" w:hAnsi="微软雅黑"/>
            <w:b/>
            <w:bCs/>
            <w:noProof/>
          </w:rPr>
          <w:t>4.1</w:t>
        </w:r>
        <w:r w:rsidR="002E14E4">
          <w:rPr>
            <w:rFonts w:eastAsiaTheme="minorEastAsia" w:cstheme="minorBidi"/>
            <w:smallCaps w:val="0"/>
            <w:noProof/>
            <w:kern w:val="2"/>
            <w:sz w:val="21"/>
            <w:szCs w:val="22"/>
          </w:rPr>
          <w:tab/>
        </w:r>
        <w:r w:rsidR="002E14E4" w:rsidRPr="00220590">
          <w:rPr>
            <w:rStyle w:val="a4"/>
            <w:rFonts w:ascii="微软雅黑" w:eastAsia="微软雅黑" w:hAnsi="微软雅黑" w:hint="eastAsia"/>
            <w:b/>
            <w:bCs/>
            <w:noProof/>
          </w:rPr>
          <w:t>模块或功能名称</w:t>
        </w:r>
        <w:r w:rsidR="002E14E4">
          <w:rPr>
            <w:noProof/>
            <w:webHidden/>
          </w:rPr>
          <w:tab/>
        </w:r>
        <w:r w:rsidR="002E14E4">
          <w:rPr>
            <w:noProof/>
            <w:webHidden/>
          </w:rPr>
          <w:fldChar w:fldCharType="begin"/>
        </w:r>
        <w:r w:rsidR="002E14E4">
          <w:rPr>
            <w:noProof/>
            <w:webHidden/>
          </w:rPr>
          <w:instrText xml:space="preserve"> PAGEREF _Toc464055593 \h </w:instrText>
        </w:r>
        <w:r w:rsidR="002E14E4">
          <w:rPr>
            <w:noProof/>
            <w:webHidden/>
          </w:rPr>
        </w:r>
        <w:r w:rsidR="002E14E4">
          <w:rPr>
            <w:noProof/>
            <w:webHidden/>
          </w:rPr>
          <w:fldChar w:fldCharType="separate"/>
        </w:r>
        <w:r w:rsidR="002E14E4">
          <w:rPr>
            <w:noProof/>
            <w:webHidden/>
          </w:rPr>
          <w:t>6</w:t>
        </w:r>
        <w:r w:rsidR="002E14E4">
          <w:rPr>
            <w:noProof/>
            <w:webHidden/>
          </w:rPr>
          <w:fldChar w:fldCharType="end"/>
        </w:r>
      </w:hyperlink>
    </w:p>
    <w:p w14:paraId="73814919" w14:textId="77777777" w:rsidR="002E14E4" w:rsidRDefault="000D1DEA">
      <w:pPr>
        <w:pStyle w:val="10"/>
        <w:tabs>
          <w:tab w:val="left" w:pos="400"/>
          <w:tab w:val="right" w:leader="dot" w:pos="9906"/>
        </w:tabs>
        <w:rPr>
          <w:rFonts w:eastAsiaTheme="minorEastAsia" w:cstheme="minorBidi"/>
          <w:b w:val="0"/>
          <w:bCs w:val="0"/>
          <w:caps w:val="0"/>
          <w:noProof/>
          <w:kern w:val="2"/>
          <w:sz w:val="21"/>
          <w:szCs w:val="22"/>
        </w:rPr>
      </w:pPr>
      <w:hyperlink w:anchor="_Toc464055594" w:history="1">
        <w:r w:rsidR="002E14E4" w:rsidRPr="00220590">
          <w:rPr>
            <w:rStyle w:val="a4"/>
            <w:rFonts w:ascii="微软雅黑" w:eastAsia="微软雅黑" w:hAnsi="微软雅黑" w:cs="GE Inspira Pitch"/>
            <w:noProof/>
            <w:kern w:val="28"/>
            <w:lang w:val="en-AU"/>
          </w:rPr>
          <w:t>5</w:t>
        </w:r>
        <w:r w:rsidR="002E14E4">
          <w:rPr>
            <w:rFonts w:eastAsiaTheme="minorEastAsia" w:cstheme="minorBidi"/>
            <w:b w:val="0"/>
            <w:bCs w:val="0"/>
            <w:caps w:val="0"/>
            <w:noProof/>
            <w:kern w:val="2"/>
            <w:sz w:val="21"/>
            <w:szCs w:val="22"/>
          </w:rPr>
          <w:tab/>
        </w:r>
        <w:r w:rsidR="002E14E4" w:rsidRPr="00220590">
          <w:rPr>
            <w:rStyle w:val="a4"/>
            <w:rFonts w:ascii="微软雅黑" w:eastAsia="微软雅黑" w:hAnsi="微软雅黑" w:cs="GE Inspira Pitch" w:hint="eastAsia"/>
            <w:noProof/>
            <w:kern w:val="28"/>
            <w:lang w:val="en-AU"/>
          </w:rPr>
          <w:t>系统集成设计</w:t>
        </w:r>
        <w:r w:rsidR="002E14E4">
          <w:rPr>
            <w:noProof/>
            <w:webHidden/>
          </w:rPr>
          <w:tab/>
        </w:r>
        <w:r w:rsidR="002E14E4">
          <w:rPr>
            <w:noProof/>
            <w:webHidden/>
          </w:rPr>
          <w:fldChar w:fldCharType="begin"/>
        </w:r>
        <w:r w:rsidR="002E14E4">
          <w:rPr>
            <w:noProof/>
            <w:webHidden/>
          </w:rPr>
          <w:instrText xml:space="preserve"> PAGEREF _Toc464055594 \h </w:instrText>
        </w:r>
        <w:r w:rsidR="002E14E4">
          <w:rPr>
            <w:noProof/>
            <w:webHidden/>
          </w:rPr>
        </w:r>
        <w:r w:rsidR="002E14E4">
          <w:rPr>
            <w:noProof/>
            <w:webHidden/>
          </w:rPr>
          <w:fldChar w:fldCharType="separate"/>
        </w:r>
        <w:r w:rsidR="002E14E4">
          <w:rPr>
            <w:noProof/>
            <w:webHidden/>
          </w:rPr>
          <w:t>7</w:t>
        </w:r>
        <w:r w:rsidR="002E14E4">
          <w:rPr>
            <w:noProof/>
            <w:webHidden/>
          </w:rPr>
          <w:fldChar w:fldCharType="end"/>
        </w:r>
      </w:hyperlink>
    </w:p>
    <w:p w14:paraId="41DE275D" w14:textId="77777777" w:rsidR="002E14E4" w:rsidRDefault="000D1DEA">
      <w:pPr>
        <w:pStyle w:val="20"/>
        <w:tabs>
          <w:tab w:val="left" w:pos="800"/>
          <w:tab w:val="right" w:leader="dot" w:pos="9906"/>
        </w:tabs>
        <w:rPr>
          <w:rFonts w:eastAsiaTheme="minorEastAsia" w:cstheme="minorBidi"/>
          <w:smallCaps w:val="0"/>
          <w:noProof/>
          <w:kern w:val="2"/>
          <w:sz w:val="21"/>
          <w:szCs w:val="22"/>
        </w:rPr>
      </w:pPr>
      <w:hyperlink w:anchor="_Toc464055595" w:history="1">
        <w:r w:rsidR="002E14E4" w:rsidRPr="00220590">
          <w:rPr>
            <w:rStyle w:val="a4"/>
            <w:rFonts w:ascii="微软雅黑" w:eastAsia="微软雅黑" w:hAnsi="微软雅黑"/>
            <w:b/>
            <w:bCs/>
            <w:noProof/>
          </w:rPr>
          <w:t>5.1</w:t>
        </w:r>
        <w:r w:rsidR="002E14E4">
          <w:rPr>
            <w:rFonts w:eastAsiaTheme="minorEastAsia" w:cstheme="minorBidi"/>
            <w:smallCaps w:val="0"/>
            <w:noProof/>
            <w:kern w:val="2"/>
            <w:sz w:val="21"/>
            <w:szCs w:val="22"/>
          </w:rPr>
          <w:tab/>
        </w:r>
        <w:r w:rsidR="002E14E4" w:rsidRPr="00220590">
          <w:rPr>
            <w:rStyle w:val="a4"/>
            <w:rFonts w:ascii="微软雅黑" w:eastAsia="微软雅黑" w:hAnsi="微软雅黑" w:hint="eastAsia"/>
            <w:b/>
            <w:bCs/>
            <w:noProof/>
          </w:rPr>
          <w:t>集成系统名称</w:t>
        </w:r>
        <w:r w:rsidR="002E14E4">
          <w:rPr>
            <w:noProof/>
            <w:webHidden/>
          </w:rPr>
          <w:tab/>
        </w:r>
        <w:r w:rsidR="002E14E4">
          <w:rPr>
            <w:noProof/>
            <w:webHidden/>
          </w:rPr>
          <w:fldChar w:fldCharType="begin"/>
        </w:r>
        <w:r w:rsidR="002E14E4">
          <w:rPr>
            <w:noProof/>
            <w:webHidden/>
          </w:rPr>
          <w:instrText xml:space="preserve"> PAGEREF _Toc464055595 \h </w:instrText>
        </w:r>
        <w:r w:rsidR="002E14E4">
          <w:rPr>
            <w:noProof/>
            <w:webHidden/>
          </w:rPr>
        </w:r>
        <w:r w:rsidR="002E14E4">
          <w:rPr>
            <w:noProof/>
            <w:webHidden/>
          </w:rPr>
          <w:fldChar w:fldCharType="separate"/>
        </w:r>
        <w:r w:rsidR="002E14E4">
          <w:rPr>
            <w:noProof/>
            <w:webHidden/>
          </w:rPr>
          <w:t>7</w:t>
        </w:r>
        <w:r w:rsidR="002E14E4">
          <w:rPr>
            <w:noProof/>
            <w:webHidden/>
          </w:rPr>
          <w:fldChar w:fldCharType="end"/>
        </w:r>
      </w:hyperlink>
    </w:p>
    <w:p w14:paraId="0298E831" w14:textId="77777777" w:rsidR="002E14E4" w:rsidRDefault="000D1DEA">
      <w:pPr>
        <w:pStyle w:val="20"/>
        <w:tabs>
          <w:tab w:val="left" w:pos="1000"/>
          <w:tab w:val="right" w:leader="dot" w:pos="9906"/>
        </w:tabs>
        <w:rPr>
          <w:rFonts w:eastAsiaTheme="minorEastAsia" w:cstheme="minorBidi"/>
          <w:smallCaps w:val="0"/>
          <w:noProof/>
          <w:kern w:val="2"/>
          <w:sz w:val="21"/>
          <w:szCs w:val="22"/>
        </w:rPr>
      </w:pPr>
      <w:hyperlink w:anchor="_Toc464055596" w:history="1">
        <w:r w:rsidR="002E14E4" w:rsidRPr="00220590">
          <w:rPr>
            <w:rStyle w:val="a4"/>
            <w:rFonts w:ascii="微软雅黑" w:eastAsia="微软雅黑" w:hAnsi="微软雅黑"/>
            <w:b/>
            <w:bCs/>
            <w:noProof/>
          </w:rPr>
          <w:t>5.1.1</w:t>
        </w:r>
        <w:r w:rsidR="002E14E4">
          <w:rPr>
            <w:rFonts w:eastAsiaTheme="minorEastAsia" w:cstheme="minorBidi"/>
            <w:smallCaps w:val="0"/>
            <w:noProof/>
            <w:kern w:val="2"/>
            <w:sz w:val="21"/>
            <w:szCs w:val="22"/>
          </w:rPr>
          <w:tab/>
        </w:r>
        <w:r w:rsidR="002E14E4" w:rsidRPr="00220590">
          <w:rPr>
            <w:rStyle w:val="a4"/>
            <w:rFonts w:ascii="微软雅黑" w:eastAsia="微软雅黑" w:hAnsi="微软雅黑" w:hint="eastAsia"/>
            <w:b/>
            <w:bCs/>
            <w:noProof/>
          </w:rPr>
          <w:t>集成场景</w:t>
        </w:r>
        <w:r w:rsidR="002E14E4">
          <w:rPr>
            <w:noProof/>
            <w:webHidden/>
          </w:rPr>
          <w:tab/>
        </w:r>
        <w:r w:rsidR="002E14E4">
          <w:rPr>
            <w:noProof/>
            <w:webHidden/>
          </w:rPr>
          <w:fldChar w:fldCharType="begin"/>
        </w:r>
        <w:r w:rsidR="002E14E4">
          <w:rPr>
            <w:noProof/>
            <w:webHidden/>
          </w:rPr>
          <w:instrText xml:space="preserve"> PAGEREF _Toc464055596 \h </w:instrText>
        </w:r>
        <w:r w:rsidR="002E14E4">
          <w:rPr>
            <w:noProof/>
            <w:webHidden/>
          </w:rPr>
        </w:r>
        <w:r w:rsidR="002E14E4">
          <w:rPr>
            <w:noProof/>
            <w:webHidden/>
          </w:rPr>
          <w:fldChar w:fldCharType="separate"/>
        </w:r>
        <w:r w:rsidR="002E14E4">
          <w:rPr>
            <w:noProof/>
            <w:webHidden/>
          </w:rPr>
          <w:t>7</w:t>
        </w:r>
        <w:r w:rsidR="002E14E4">
          <w:rPr>
            <w:noProof/>
            <w:webHidden/>
          </w:rPr>
          <w:fldChar w:fldCharType="end"/>
        </w:r>
      </w:hyperlink>
    </w:p>
    <w:p w14:paraId="3F104544" w14:textId="77777777" w:rsidR="002E14E4" w:rsidRDefault="000D1DEA">
      <w:pPr>
        <w:pStyle w:val="20"/>
        <w:tabs>
          <w:tab w:val="left" w:pos="1000"/>
          <w:tab w:val="right" w:leader="dot" w:pos="9906"/>
        </w:tabs>
        <w:rPr>
          <w:rFonts w:eastAsiaTheme="minorEastAsia" w:cstheme="minorBidi"/>
          <w:smallCaps w:val="0"/>
          <w:noProof/>
          <w:kern w:val="2"/>
          <w:sz w:val="21"/>
          <w:szCs w:val="22"/>
        </w:rPr>
      </w:pPr>
      <w:hyperlink w:anchor="_Toc464055597" w:history="1">
        <w:r w:rsidR="002E14E4" w:rsidRPr="00220590">
          <w:rPr>
            <w:rStyle w:val="a4"/>
            <w:rFonts w:ascii="微软雅黑" w:eastAsia="微软雅黑" w:hAnsi="微软雅黑"/>
            <w:b/>
            <w:bCs/>
            <w:noProof/>
          </w:rPr>
          <w:t>5.1.2</w:t>
        </w:r>
        <w:r w:rsidR="002E14E4">
          <w:rPr>
            <w:rFonts w:eastAsiaTheme="minorEastAsia" w:cstheme="minorBidi"/>
            <w:smallCaps w:val="0"/>
            <w:noProof/>
            <w:kern w:val="2"/>
            <w:sz w:val="21"/>
            <w:szCs w:val="22"/>
          </w:rPr>
          <w:tab/>
        </w:r>
        <w:r w:rsidR="002E14E4" w:rsidRPr="00220590">
          <w:rPr>
            <w:rStyle w:val="a4"/>
            <w:rFonts w:ascii="微软雅黑" w:eastAsia="微软雅黑" w:hAnsi="微软雅黑" w:hint="eastAsia"/>
            <w:b/>
            <w:bCs/>
            <w:noProof/>
          </w:rPr>
          <w:t>集成数据</w:t>
        </w:r>
        <w:r w:rsidR="002E14E4">
          <w:rPr>
            <w:noProof/>
            <w:webHidden/>
          </w:rPr>
          <w:tab/>
        </w:r>
        <w:r w:rsidR="002E14E4">
          <w:rPr>
            <w:noProof/>
            <w:webHidden/>
          </w:rPr>
          <w:fldChar w:fldCharType="begin"/>
        </w:r>
        <w:r w:rsidR="002E14E4">
          <w:rPr>
            <w:noProof/>
            <w:webHidden/>
          </w:rPr>
          <w:instrText xml:space="preserve"> PAGEREF _Toc464055597 \h </w:instrText>
        </w:r>
        <w:r w:rsidR="002E14E4">
          <w:rPr>
            <w:noProof/>
            <w:webHidden/>
          </w:rPr>
        </w:r>
        <w:r w:rsidR="002E14E4">
          <w:rPr>
            <w:noProof/>
            <w:webHidden/>
          </w:rPr>
          <w:fldChar w:fldCharType="separate"/>
        </w:r>
        <w:r w:rsidR="002E14E4">
          <w:rPr>
            <w:noProof/>
            <w:webHidden/>
          </w:rPr>
          <w:t>8</w:t>
        </w:r>
        <w:r w:rsidR="002E14E4">
          <w:rPr>
            <w:noProof/>
            <w:webHidden/>
          </w:rPr>
          <w:fldChar w:fldCharType="end"/>
        </w:r>
      </w:hyperlink>
    </w:p>
    <w:p w14:paraId="6E3E14A6" w14:textId="77777777" w:rsidR="002E14E4" w:rsidRDefault="000D1DEA">
      <w:pPr>
        <w:pStyle w:val="10"/>
        <w:tabs>
          <w:tab w:val="left" w:pos="400"/>
          <w:tab w:val="right" w:leader="dot" w:pos="9906"/>
        </w:tabs>
        <w:rPr>
          <w:rFonts w:eastAsiaTheme="minorEastAsia" w:cstheme="minorBidi"/>
          <w:b w:val="0"/>
          <w:bCs w:val="0"/>
          <w:caps w:val="0"/>
          <w:noProof/>
          <w:kern w:val="2"/>
          <w:sz w:val="21"/>
          <w:szCs w:val="22"/>
        </w:rPr>
      </w:pPr>
      <w:hyperlink w:anchor="_Toc464055598" w:history="1">
        <w:r w:rsidR="002E14E4" w:rsidRPr="00220590">
          <w:rPr>
            <w:rStyle w:val="a4"/>
            <w:rFonts w:ascii="微软雅黑" w:eastAsia="微软雅黑" w:hAnsi="微软雅黑" w:cs="GE Inspira Pitch"/>
            <w:noProof/>
            <w:kern w:val="28"/>
            <w:lang w:val="en-AU"/>
          </w:rPr>
          <w:t>6</w:t>
        </w:r>
        <w:r w:rsidR="002E14E4">
          <w:rPr>
            <w:rFonts w:eastAsiaTheme="minorEastAsia" w:cstheme="minorBidi"/>
            <w:b w:val="0"/>
            <w:bCs w:val="0"/>
            <w:caps w:val="0"/>
            <w:noProof/>
            <w:kern w:val="2"/>
            <w:sz w:val="21"/>
            <w:szCs w:val="22"/>
          </w:rPr>
          <w:tab/>
        </w:r>
        <w:r w:rsidR="002E14E4" w:rsidRPr="00220590">
          <w:rPr>
            <w:rStyle w:val="a4"/>
            <w:rFonts w:ascii="微软雅黑" w:eastAsia="微软雅黑" w:hAnsi="微软雅黑" w:cs="GE Inspira Pitch" w:hint="eastAsia"/>
            <w:noProof/>
            <w:kern w:val="28"/>
            <w:lang w:val="en-AU"/>
          </w:rPr>
          <w:t>组织与权限</w:t>
        </w:r>
        <w:r w:rsidR="002E14E4">
          <w:rPr>
            <w:noProof/>
            <w:webHidden/>
          </w:rPr>
          <w:tab/>
        </w:r>
        <w:r w:rsidR="002E14E4">
          <w:rPr>
            <w:noProof/>
            <w:webHidden/>
          </w:rPr>
          <w:fldChar w:fldCharType="begin"/>
        </w:r>
        <w:r w:rsidR="002E14E4">
          <w:rPr>
            <w:noProof/>
            <w:webHidden/>
          </w:rPr>
          <w:instrText xml:space="preserve"> PAGEREF _Toc464055598 \h </w:instrText>
        </w:r>
        <w:r w:rsidR="002E14E4">
          <w:rPr>
            <w:noProof/>
            <w:webHidden/>
          </w:rPr>
        </w:r>
        <w:r w:rsidR="002E14E4">
          <w:rPr>
            <w:noProof/>
            <w:webHidden/>
          </w:rPr>
          <w:fldChar w:fldCharType="separate"/>
        </w:r>
        <w:r w:rsidR="002E14E4">
          <w:rPr>
            <w:noProof/>
            <w:webHidden/>
          </w:rPr>
          <w:t>8</w:t>
        </w:r>
        <w:r w:rsidR="002E14E4">
          <w:rPr>
            <w:noProof/>
            <w:webHidden/>
          </w:rPr>
          <w:fldChar w:fldCharType="end"/>
        </w:r>
      </w:hyperlink>
    </w:p>
    <w:p w14:paraId="5EAB1811" w14:textId="77777777" w:rsidR="002E14E4" w:rsidRDefault="000D1DEA">
      <w:pPr>
        <w:pStyle w:val="10"/>
        <w:tabs>
          <w:tab w:val="left" w:pos="400"/>
          <w:tab w:val="right" w:leader="dot" w:pos="9906"/>
        </w:tabs>
        <w:rPr>
          <w:rFonts w:eastAsiaTheme="minorEastAsia" w:cstheme="minorBidi"/>
          <w:b w:val="0"/>
          <w:bCs w:val="0"/>
          <w:caps w:val="0"/>
          <w:noProof/>
          <w:kern w:val="2"/>
          <w:sz w:val="21"/>
          <w:szCs w:val="22"/>
        </w:rPr>
      </w:pPr>
      <w:hyperlink w:anchor="_Toc464055599" w:history="1">
        <w:r w:rsidR="002E14E4" w:rsidRPr="00220590">
          <w:rPr>
            <w:rStyle w:val="a4"/>
            <w:rFonts w:ascii="微软雅黑" w:eastAsia="微软雅黑" w:hAnsi="微软雅黑" w:cs="GE Inspira Pitch"/>
            <w:noProof/>
            <w:kern w:val="28"/>
            <w:lang w:val="en-AU"/>
          </w:rPr>
          <w:t>7</w:t>
        </w:r>
        <w:r w:rsidR="002E14E4">
          <w:rPr>
            <w:rFonts w:eastAsiaTheme="minorEastAsia" w:cstheme="minorBidi"/>
            <w:b w:val="0"/>
            <w:bCs w:val="0"/>
            <w:caps w:val="0"/>
            <w:noProof/>
            <w:kern w:val="2"/>
            <w:sz w:val="21"/>
            <w:szCs w:val="22"/>
          </w:rPr>
          <w:tab/>
        </w:r>
        <w:r w:rsidR="002E14E4" w:rsidRPr="00220590">
          <w:rPr>
            <w:rStyle w:val="a4"/>
            <w:rFonts w:ascii="微软雅黑" w:eastAsia="微软雅黑" w:hAnsi="微软雅黑" w:cs="GE Inspira Pitch" w:hint="eastAsia"/>
            <w:noProof/>
            <w:kern w:val="28"/>
            <w:lang w:val="en-AU"/>
          </w:rPr>
          <w:t>系统部署</w:t>
        </w:r>
        <w:r w:rsidR="002E14E4">
          <w:rPr>
            <w:noProof/>
            <w:webHidden/>
          </w:rPr>
          <w:tab/>
        </w:r>
        <w:r w:rsidR="002E14E4">
          <w:rPr>
            <w:noProof/>
            <w:webHidden/>
          </w:rPr>
          <w:fldChar w:fldCharType="begin"/>
        </w:r>
        <w:r w:rsidR="002E14E4">
          <w:rPr>
            <w:noProof/>
            <w:webHidden/>
          </w:rPr>
          <w:instrText xml:space="preserve"> PAGEREF _Toc464055599 \h </w:instrText>
        </w:r>
        <w:r w:rsidR="002E14E4">
          <w:rPr>
            <w:noProof/>
            <w:webHidden/>
          </w:rPr>
        </w:r>
        <w:r w:rsidR="002E14E4">
          <w:rPr>
            <w:noProof/>
            <w:webHidden/>
          </w:rPr>
          <w:fldChar w:fldCharType="separate"/>
        </w:r>
        <w:r w:rsidR="002E14E4">
          <w:rPr>
            <w:noProof/>
            <w:webHidden/>
          </w:rPr>
          <w:t>9</w:t>
        </w:r>
        <w:r w:rsidR="002E14E4">
          <w:rPr>
            <w:noProof/>
            <w:webHidden/>
          </w:rPr>
          <w:fldChar w:fldCharType="end"/>
        </w:r>
      </w:hyperlink>
    </w:p>
    <w:p w14:paraId="64C73671" w14:textId="77777777" w:rsidR="002E14E4" w:rsidRDefault="000D1DEA">
      <w:pPr>
        <w:pStyle w:val="20"/>
        <w:tabs>
          <w:tab w:val="left" w:pos="800"/>
          <w:tab w:val="right" w:leader="dot" w:pos="9906"/>
        </w:tabs>
        <w:rPr>
          <w:rFonts w:eastAsiaTheme="minorEastAsia" w:cstheme="minorBidi"/>
          <w:smallCaps w:val="0"/>
          <w:noProof/>
          <w:kern w:val="2"/>
          <w:sz w:val="21"/>
          <w:szCs w:val="22"/>
        </w:rPr>
      </w:pPr>
      <w:hyperlink w:anchor="_Toc464055600" w:history="1">
        <w:r w:rsidR="002E14E4" w:rsidRPr="00220590">
          <w:rPr>
            <w:rStyle w:val="a4"/>
            <w:rFonts w:ascii="微软雅黑" w:eastAsia="微软雅黑" w:hAnsi="微软雅黑"/>
            <w:b/>
            <w:bCs/>
            <w:noProof/>
          </w:rPr>
          <w:t>7.1</w:t>
        </w:r>
        <w:r w:rsidR="002E14E4">
          <w:rPr>
            <w:rFonts w:eastAsiaTheme="minorEastAsia" w:cstheme="minorBidi"/>
            <w:smallCaps w:val="0"/>
            <w:noProof/>
            <w:kern w:val="2"/>
            <w:sz w:val="21"/>
            <w:szCs w:val="22"/>
          </w:rPr>
          <w:tab/>
        </w:r>
        <w:r w:rsidR="002E14E4" w:rsidRPr="00220590">
          <w:rPr>
            <w:rStyle w:val="a4"/>
            <w:rFonts w:ascii="微软雅黑" w:eastAsia="微软雅黑" w:hAnsi="微软雅黑" w:hint="eastAsia"/>
            <w:b/>
            <w:bCs/>
            <w:noProof/>
          </w:rPr>
          <w:t>当前网络拓扑结构</w:t>
        </w:r>
        <w:r w:rsidR="002E14E4">
          <w:rPr>
            <w:noProof/>
            <w:webHidden/>
          </w:rPr>
          <w:tab/>
        </w:r>
        <w:r w:rsidR="002E14E4">
          <w:rPr>
            <w:noProof/>
            <w:webHidden/>
          </w:rPr>
          <w:fldChar w:fldCharType="begin"/>
        </w:r>
        <w:r w:rsidR="002E14E4">
          <w:rPr>
            <w:noProof/>
            <w:webHidden/>
          </w:rPr>
          <w:instrText xml:space="preserve"> PAGEREF _Toc464055600 \h </w:instrText>
        </w:r>
        <w:r w:rsidR="002E14E4">
          <w:rPr>
            <w:noProof/>
            <w:webHidden/>
          </w:rPr>
        </w:r>
        <w:r w:rsidR="002E14E4">
          <w:rPr>
            <w:noProof/>
            <w:webHidden/>
          </w:rPr>
          <w:fldChar w:fldCharType="separate"/>
        </w:r>
        <w:r w:rsidR="002E14E4">
          <w:rPr>
            <w:noProof/>
            <w:webHidden/>
          </w:rPr>
          <w:t>9</w:t>
        </w:r>
        <w:r w:rsidR="002E14E4">
          <w:rPr>
            <w:noProof/>
            <w:webHidden/>
          </w:rPr>
          <w:fldChar w:fldCharType="end"/>
        </w:r>
      </w:hyperlink>
    </w:p>
    <w:p w14:paraId="498066F7" w14:textId="77777777" w:rsidR="002E14E4" w:rsidRDefault="000D1DEA">
      <w:pPr>
        <w:pStyle w:val="20"/>
        <w:tabs>
          <w:tab w:val="left" w:pos="800"/>
          <w:tab w:val="right" w:leader="dot" w:pos="9906"/>
        </w:tabs>
        <w:rPr>
          <w:rFonts w:eastAsiaTheme="minorEastAsia" w:cstheme="minorBidi"/>
          <w:smallCaps w:val="0"/>
          <w:noProof/>
          <w:kern w:val="2"/>
          <w:sz w:val="21"/>
          <w:szCs w:val="22"/>
        </w:rPr>
      </w:pPr>
      <w:hyperlink w:anchor="_Toc464055601" w:history="1">
        <w:r w:rsidR="002E14E4" w:rsidRPr="00220590">
          <w:rPr>
            <w:rStyle w:val="a4"/>
            <w:rFonts w:ascii="微软雅黑" w:eastAsia="微软雅黑" w:hAnsi="微软雅黑"/>
            <w:b/>
            <w:bCs/>
            <w:noProof/>
          </w:rPr>
          <w:t>7.2</w:t>
        </w:r>
        <w:r w:rsidR="002E14E4">
          <w:rPr>
            <w:rFonts w:eastAsiaTheme="minorEastAsia" w:cstheme="minorBidi"/>
            <w:smallCaps w:val="0"/>
            <w:noProof/>
            <w:kern w:val="2"/>
            <w:sz w:val="21"/>
            <w:szCs w:val="22"/>
          </w:rPr>
          <w:tab/>
        </w:r>
        <w:r w:rsidR="002E14E4" w:rsidRPr="00220590">
          <w:rPr>
            <w:rStyle w:val="a4"/>
            <w:rFonts w:ascii="微软雅黑" w:eastAsia="微软雅黑" w:hAnsi="微软雅黑" w:hint="eastAsia"/>
            <w:b/>
            <w:bCs/>
            <w:noProof/>
          </w:rPr>
          <w:t>未来生产系统部署建议</w:t>
        </w:r>
        <w:r w:rsidR="002E14E4">
          <w:rPr>
            <w:noProof/>
            <w:webHidden/>
          </w:rPr>
          <w:tab/>
        </w:r>
        <w:r w:rsidR="002E14E4">
          <w:rPr>
            <w:noProof/>
            <w:webHidden/>
          </w:rPr>
          <w:fldChar w:fldCharType="begin"/>
        </w:r>
        <w:r w:rsidR="002E14E4">
          <w:rPr>
            <w:noProof/>
            <w:webHidden/>
          </w:rPr>
          <w:instrText xml:space="preserve"> PAGEREF _Toc464055601 \h </w:instrText>
        </w:r>
        <w:r w:rsidR="002E14E4">
          <w:rPr>
            <w:noProof/>
            <w:webHidden/>
          </w:rPr>
        </w:r>
        <w:r w:rsidR="002E14E4">
          <w:rPr>
            <w:noProof/>
            <w:webHidden/>
          </w:rPr>
          <w:fldChar w:fldCharType="separate"/>
        </w:r>
        <w:r w:rsidR="002E14E4">
          <w:rPr>
            <w:noProof/>
            <w:webHidden/>
          </w:rPr>
          <w:t>9</w:t>
        </w:r>
        <w:r w:rsidR="002E14E4">
          <w:rPr>
            <w:noProof/>
            <w:webHidden/>
          </w:rPr>
          <w:fldChar w:fldCharType="end"/>
        </w:r>
      </w:hyperlink>
    </w:p>
    <w:p w14:paraId="5DFAEA5E" w14:textId="77777777" w:rsidR="002E14E4" w:rsidRDefault="000D1DEA">
      <w:pPr>
        <w:pStyle w:val="20"/>
        <w:tabs>
          <w:tab w:val="left" w:pos="800"/>
          <w:tab w:val="right" w:leader="dot" w:pos="9906"/>
        </w:tabs>
        <w:rPr>
          <w:rFonts w:eastAsiaTheme="minorEastAsia" w:cstheme="minorBidi"/>
          <w:smallCaps w:val="0"/>
          <w:noProof/>
          <w:kern w:val="2"/>
          <w:sz w:val="21"/>
          <w:szCs w:val="22"/>
        </w:rPr>
      </w:pPr>
      <w:hyperlink w:anchor="_Toc464055602" w:history="1">
        <w:r w:rsidR="002E14E4" w:rsidRPr="00220590">
          <w:rPr>
            <w:rStyle w:val="a4"/>
            <w:rFonts w:ascii="微软雅黑" w:eastAsia="微软雅黑" w:hAnsi="微软雅黑"/>
            <w:b/>
            <w:bCs/>
            <w:noProof/>
          </w:rPr>
          <w:t>7.3</w:t>
        </w:r>
        <w:r w:rsidR="002E14E4">
          <w:rPr>
            <w:rFonts w:eastAsiaTheme="minorEastAsia" w:cstheme="minorBidi"/>
            <w:smallCaps w:val="0"/>
            <w:noProof/>
            <w:kern w:val="2"/>
            <w:sz w:val="21"/>
            <w:szCs w:val="22"/>
          </w:rPr>
          <w:tab/>
        </w:r>
        <w:r w:rsidR="002E14E4" w:rsidRPr="00220590">
          <w:rPr>
            <w:rStyle w:val="a4"/>
            <w:rFonts w:ascii="微软雅黑" w:eastAsia="微软雅黑" w:hAnsi="微软雅黑" w:hint="eastAsia"/>
            <w:b/>
            <w:bCs/>
            <w:noProof/>
          </w:rPr>
          <w:t>未来生产系统硬件配置建议</w:t>
        </w:r>
        <w:r w:rsidR="002E14E4">
          <w:rPr>
            <w:noProof/>
            <w:webHidden/>
          </w:rPr>
          <w:tab/>
        </w:r>
        <w:r w:rsidR="002E14E4">
          <w:rPr>
            <w:noProof/>
            <w:webHidden/>
          </w:rPr>
          <w:fldChar w:fldCharType="begin"/>
        </w:r>
        <w:r w:rsidR="002E14E4">
          <w:rPr>
            <w:noProof/>
            <w:webHidden/>
          </w:rPr>
          <w:instrText xml:space="preserve"> PAGEREF _Toc464055602 \h </w:instrText>
        </w:r>
        <w:r w:rsidR="002E14E4">
          <w:rPr>
            <w:noProof/>
            <w:webHidden/>
          </w:rPr>
        </w:r>
        <w:r w:rsidR="002E14E4">
          <w:rPr>
            <w:noProof/>
            <w:webHidden/>
          </w:rPr>
          <w:fldChar w:fldCharType="separate"/>
        </w:r>
        <w:r w:rsidR="002E14E4">
          <w:rPr>
            <w:noProof/>
            <w:webHidden/>
          </w:rPr>
          <w:t>11</w:t>
        </w:r>
        <w:r w:rsidR="002E14E4">
          <w:rPr>
            <w:noProof/>
            <w:webHidden/>
          </w:rPr>
          <w:fldChar w:fldCharType="end"/>
        </w:r>
      </w:hyperlink>
    </w:p>
    <w:p w14:paraId="7DFE13C7" w14:textId="77777777" w:rsidR="002E14E4" w:rsidRDefault="000D1DEA">
      <w:pPr>
        <w:pStyle w:val="20"/>
        <w:tabs>
          <w:tab w:val="left" w:pos="800"/>
          <w:tab w:val="right" w:leader="dot" w:pos="9906"/>
        </w:tabs>
        <w:rPr>
          <w:rFonts w:eastAsiaTheme="minorEastAsia" w:cstheme="minorBidi"/>
          <w:smallCaps w:val="0"/>
          <w:noProof/>
          <w:kern w:val="2"/>
          <w:sz w:val="21"/>
          <w:szCs w:val="22"/>
        </w:rPr>
      </w:pPr>
      <w:hyperlink w:anchor="_Toc464055603" w:history="1">
        <w:r w:rsidR="002E14E4" w:rsidRPr="00220590">
          <w:rPr>
            <w:rStyle w:val="a4"/>
            <w:rFonts w:ascii="微软雅黑" w:eastAsia="微软雅黑" w:hAnsi="微软雅黑"/>
            <w:b/>
            <w:bCs/>
            <w:noProof/>
          </w:rPr>
          <w:t>7.4</w:t>
        </w:r>
        <w:r w:rsidR="002E14E4">
          <w:rPr>
            <w:rFonts w:eastAsiaTheme="minorEastAsia" w:cstheme="minorBidi"/>
            <w:smallCaps w:val="0"/>
            <w:noProof/>
            <w:kern w:val="2"/>
            <w:sz w:val="21"/>
            <w:szCs w:val="22"/>
          </w:rPr>
          <w:tab/>
        </w:r>
        <w:r w:rsidR="002E14E4" w:rsidRPr="00220590">
          <w:rPr>
            <w:rStyle w:val="a4"/>
            <w:rFonts w:ascii="微软雅黑" w:eastAsia="微软雅黑" w:hAnsi="微软雅黑" w:hint="eastAsia"/>
            <w:b/>
            <w:bCs/>
            <w:noProof/>
          </w:rPr>
          <w:t>未来客户端硬件配置建议</w:t>
        </w:r>
        <w:r w:rsidR="002E14E4">
          <w:rPr>
            <w:noProof/>
            <w:webHidden/>
          </w:rPr>
          <w:tab/>
        </w:r>
        <w:r w:rsidR="002E14E4">
          <w:rPr>
            <w:noProof/>
            <w:webHidden/>
          </w:rPr>
          <w:fldChar w:fldCharType="begin"/>
        </w:r>
        <w:r w:rsidR="002E14E4">
          <w:rPr>
            <w:noProof/>
            <w:webHidden/>
          </w:rPr>
          <w:instrText xml:space="preserve"> PAGEREF _Toc464055603 \h </w:instrText>
        </w:r>
        <w:r w:rsidR="002E14E4">
          <w:rPr>
            <w:noProof/>
            <w:webHidden/>
          </w:rPr>
        </w:r>
        <w:r w:rsidR="002E14E4">
          <w:rPr>
            <w:noProof/>
            <w:webHidden/>
          </w:rPr>
          <w:fldChar w:fldCharType="separate"/>
        </w:r>
        <w:r w:rsidR="002E14E4">
          <w:rPr>
            <w:noProof/>
            <w:webHidden/>
          </w:rPr>
          <w:t>11</w:t>
        </w:r>
        <w:r w:rsidR="002E14E4">
          <w:rPr>
            <w:noProof/>
            <w:webHidden/>
          </w:rPr>
          <w:fldChar w:fldCharType="end"/>
        </w:r>
      </w:hyperlink>
    </w:p>
    <w:p w14:paraId="1749AE42" w14:textId="77777777" w:rsidR="00A93761" w:rsidRPr="00650757" w:rsidRDefault="000859F3" w:rsidP="00DD3D83">
      <w:pPr>
        <w:rPr>
          <w:rFonts w:ascii="微软雅黑" w:eastAsia="微软雅黑" w:hAnsi="微软雅黑"/>
          <w:color w:val="000000"/>
          <w:sz w:val="24"/>
        </w:rPr>
      </w:pPr>
      <w:r>
        <w:rPr>
          <w:rFonts w:ascii="微软雅黑" w:eastAsia="微软雅黑" w:hAnsi="微软雅黑"/>
          <w:b/>
          <w:bCs/>
          <w:caps/>
          <w:color w:val="000000"/>
          <w:sz w:val="24"/>
          <w:szCs w:val="20"/>
        </w:rPr>
        <w:fldChar w:fldCharType="end"/>
      </w:r>
    </w:p>
    <w:p w14:paraId="00AEE249" w14:textId="77777777" w:rsidR="003B6ED5" w:rsidRDefault="003B6ED5">
      <w:pPr>
        <w:spacing w:after="0"/>
        <w:rPr>
          <w:rFonts w:ascii="微软雅黑" w:eastAsia="微软雅黑" w:hAnsi="微软雅黑" w:cs="GE Inspira Pitch"/>
          <w:b/>
          <w:bCs/>
          <w:noProof/>
          <w:color w:val="000080"/>
          <w:kern w:val="28"/>
          <w:sz w:val="28"/>
          <w:szCs w:val="28"/>
          <w:lang w:val="en-AU"/>
        </w:rPr>
      </w:pPr>
      <w:r>
        <w:rPr>
          <w:rFonts w:ascii="微软雅黑" w:eastAsia="微软雅黑" w:hAnsi="微软雅黑" w:cs="GE Inspira Pitch"/>
          <w:b/>
          <w:bCs/>
          <w:noProof/>
          <w:color w:val="000080"/>
          <w:kern w:val="28"/>
          <w:szCs w:val="28"/>
          <w:lang w:val="en-AU"/>
        </w:rPr>
        <w:br w:type="page"/>
      </w:r>
    </w:p>
    <w:p w14:paraId="502BC8DC" w14:textId="77777777" w:rsidR="00965655" w:rsidRDefault="00814F3E" w:rsidP="003B6ED5">
      <w:pPr>
        <w:pStyle w:val="1"/>
        <w:numPr>
          <w:ilvl w:val="0"/>
          <w:numId w:val="2"/>
        </w:numPr>
        <w:spacing w:before="240" w:after="60"/>
        <w:rPr>
          <w:rFonts w:ascii="微软雅黑" w:eastAsia="微软雅黑" w:hAnsi="微软雅黑" w:cs="GE Inspira Pitch"/>
          <w:b/>
          <w:bCs/>
          <w:noProof/>
          <w:color w:val="000080"/>
          <w:kern w:val="28"/>
          <w:szCs w:val="28"/>
          <w:lang w:val="en-AU"/>
        </w:rPr>
      </w:pPr>
      <w:bookmarkStart w:id="0" w:name="_Toc464055584"/>
      <w:bookmarkStart w:id="1" w:name="_Toc245805218"/>
      <w:r>
        <w:rPr>
          <w:rFonts w:ascii="微软雅黑" w:eastAsia="微软雅黑" w:hAnsi="微软雅黑" w:cs="GE Inspira Pitch" w:hint="eastAsia"/>
          <w:b/>
          <w:bCs/>
          <w:noProof/>
          <w:color w:val="000080"/>
          <w:kern w:val="28"/>
          <w:szCs w:val="28"/>
          <w:lang w:val="en-AU"/>
        </w:rPr>
        <w:lastRenderedPageBreak/>
        <w:t>引言</w:t>
      </w:r>
      <w:bookmarkEnd w:id="0"/>
    </w:p>
    <w:p w14:paraId="3AC57E8F" w14:textId="77777777" w:rsidR="00942FA8" w:rsidRDefault="00942FA8" w:rsidP="00515AA4">
      <w:pPr>
        <w:pStyle w:val="2"/>
        <w:numPr>
          <w:ilvl w:val="1"/>
          <w:numId w:val="5"/>
        </w:numPr>
        <w:spacing w:after="0" w:line="360" w:lineRule="auto"/>
        <w:rPr>
          <w:rFonts w:ascii="微软雅黑" w:eastAsia="微软雅黑" w:hAnsi="微软雅黑" w:cs="Times New Roman"/>
          <w:b/>
          <w:bCs/>
          <w:color w:val="000000" w:themeColor="text1"/>
          <w:sz w:val="24"/>
          <w:szCs w:val="24"/>
          <w:lang w:val="en-US"/>
        </w:rPr>
      </w:pPr>
      <w:bookmarkStart w:id="2" w:name="_Toc367609268"/>
      <w:bookmarkStart w:id="3" w:name="_Toc464055585"/>
      <w:r w:rsidRPr="003B6ED5">
        <w:rPr>
          <w:rFonts w:ascii="微软雅黑" w:eastAsia="微软雅黑" w:hAnsi="微软雅黑" w:cs="Times New Roman" w:hint="eastAsia"/>
          <w:b/>
          <w:bCs/>
          <w:color w:val="000000" w:themeColor="text1"/>
          <w:sz w:val="24"/>
          <w:szCs w:val="24"/>
          <w:lang w:val="en-US"/>
        </w:rPr>
        <w:t>文档目的</w:t>
      </w:r>
      <w:bookmarkEnd w:id="2"/>
      <w:bookmarkEnd w:id="3"/>
    </w:p>
    <w:p w14:paraId="459502B3" w14:textId="45FDF81B" w:rsidR="005D679E" w:rsidRPr="005D679E" w:rsidRDefault="005D679E" w:rsidP="005D679E">
      <w:pPr>
        <w:ind w:firstLineChars="200" w:firstLine="420"/>
        <w:rPr>
          <w:rFonts w:ascii="微软雅黑" w:eastAsia="微软雅黑" w:hAnsi="微软雅黑"/>
          <w:sz w:val="21"/>
          <w:szCs w:val="21"/>
        </w:rPr>
      </w:pPr>
      <w:r w:rsidRPr="005D679E">
        <w:rPr>
          <w:rFonts w:ascii="微软雅黑" w:eastAsia="微软雅黑" w:hAnsi="微软雅黑" w:hint="eastAsia"/>
          <w:sz w:val="21"/>
          <w:szCs w:val="21"/>
        </w:rPr>
        <w:t>本文档是基于</w:t>
      </w:r>
      <w:r w:rsidR="00D10152">
        <w:rPr>
          <w:rFonts w:ascii="微软雅黑" w:eastAsia="微软雅黑" w:hAnsi="微软雅黑" w:hint="eastAsia"/>
          <w:sz w:val="21"/>
          <w:szCs w:val="21"/>
        </w:rPr>
        <w:t>青岛清算所风险管控</w:t>
      </w:r>
      <w:r>
        <w:rPr>
          <w:rFonts w:ascii="微软雅黑" w:eastAsia="微软雅黑" w:hAnsi="微软雅黑" w:hint="eastAsia"/>
          <w:sz w:val="21"/>
          <w:szCs w:val="21"/>
        </w:rPr>
        <w:t>项目的</w:t>
      </w:r>
      <w:r w:rsidRPr="005D679E">
        <w:rPr>
          <w:rFonts w:ascii="微软雅黑" w:eastAsia="微软雅黑" w:hAnsi="微软雅黑" w:hint="eastAsia"/>
          <w:sz w:val="21"/>
          <w:szCs w:val="21"/>
        </w:rPr>
        <w:t>蓝图设计，是对于整个项目开展过程中的各个系统功能进行的定义和描述，以及系统实现的功能进行具体的规划。通过本文档可以对</w:t>
      </w:r>
      <w:r>
        <w:rPr>
          <w:rFonts w:ascii="微软雅黑" w:eastAsia="微软雅黑" w:hAnsi="微软雅黑" w:hint="eastAsia"/>
          <w:sz w:val="21"/>
          <w:szCs w:val="21"/>
        </w:rPr>
        <w:t>用户定制应用分析支持项目</w:t>
      </w:r>
      <w:r w:rsidRPr="005D679E">
        <w:rPr>
          <w:rFonts w:ascii="微软雅黑" w:eastAsia="微软雅黑" w:hAnsi="微软雅黑" w:hint="eastAsia"/>
          <w:sz w:val="21"/>
          <w:szCs w:val="21"/>
        </w:rPr>
        <w:t>所涉及业务需求、设计方案与实施规划有整体了解。</w:t>
      </w:r>
    </w:p>
    <w:p w14:paraId="00956333" w14:textId="210BE421" w:rsidR="005B19BB" w:rsidRDefault="005B19BB" w:rsidP="005B19BB">
      <w:pPr>
        <w:ind w:firstLineChars="200" w:firstLine="400"/>
        <w:rPr>
          <w:rFonts w:ascii="微软雅黑" w:eastAsia="微软雅黑" w:hAnsi="微软雅黑"/>
        </w:rPr>
      </w:pPr>
      <w:r>
        <w:rPr>
          <w:rFonts w:ascii="微软雅黑" w:eastAsia="微软雅黑" w:hAnsi="微软雅黑" w:hint="eastAsia"/>
        </w:rPr>
        <w:t>概况本项目</w:t>
      </w:r>
      <w:r w:rsidR="00D10152">
        <w:rPr>
          <w:rFonts w:ascii="微软雅黑" w:eastAsia="微软雅黑" w:hAnsi="微软雅黑" w:hint="eastAsia"/>
        </w:rPr>
        <w:t>根据清算中心对接的各交易市场的交易数据来实时的识别各交易市场潜在的风险，并将风险信息经过审核后，上报相关监管部门。</w:t>
      </w:r>
      <w:bookmarkStart w:id="4" w:name="_GoBack"/>
      <w:bookmarkEnd w:id="4"/>
    </w:p>
    <w:p w14:paraId="7E0B4AA7" w14:textId="77777777" w:rsidR="00E4294C" w:rsidRPr="003B6ED5" w:rsidRDefault="00E4294C" w:rsidP="00515AA4">
      <w:pPr>
        <w:pStyle w:val="2"/>
        <w:numPr>
          <w:ilvl w:val="1"/>
          <w:numId w:val="5"/>
        </w:numPr>
        <w:spacing w:after="0" w:line="360" w:lineRule="auto"/>
        <w:rPr>
          <w:rFonts w:ascii="微软雅黑" w:eastAsia="微软雅黑" w:hAnsi="微软雅黑" w:cs="Times New Roman"/>
          <w:b/>
          <w:bCs/>
          <w:color w:val="000000" w:themeColor="text1"/>
          <w:sz w:val="24"/>
          <w:szCs w:val="24"/>
          <w:lang w:val="en-US"/>
        </w:rPr>
      </w:pPr>
      <w:bookmarkStart w:id="5" w:name="_Toc464055586"/>
      <w:r>
        <w:rPr>
          <w:rFonts w:ascii="微软雅黑" w:eastAsia="微软雅黑" w:hAnsi="微软雅黑" w:cs="Times New Roman" w:hint="eastAsia"/>
          <w:b/>
          <w:bCs/>
          <w:color w:val="000000" w:themeColor="text1"/>
          <w:sz w:val="24"/>
          <w:szCs w:val="24"/>
          <w:lang w:val="en-US"/>
        </w:rPr>
        <w:t>应用系统概述</w:t>
      </w:r>
      <w:bookmarkEnd w:id="5"/>
    </w:p>
    <w:p w14:paraId="123BF28A" w14:textId="77777777" w:rsidR="001C4E76" w:rsidRDefault="001C4E76" w:rsidP="001C4E76">
      <w:pPr>
        <w:ind w:firstLineChars="200" w:firstLine="420"/>
        <w:rPr>
          <w:rFonts w:ascii="微软雅黑" w:eastAsia="微软雅黑" w:hAnsi="微软雅黑"/>
          <w:sz w:val="21"/>
          <w:szCs w:val="21"/>
        </w:rPr>
      </w:pPr>
      <w:r w:rsidRPr="001C4E76">
        <w:rPr>
          <w:rFonts w:ascii="微软雅黑" w:eastAsia="微软雅黑" w:hAnsi="微软雅黑" w:hint="eastAsia"/>
          <w:sz w:val="21"/>
          <w:szCs w:val="21"/>
        </w:rPr>
        <w:t>在</w:t>
      </w:r>
      <w:r w:rsidRPr="001C4E76">
        <w:rPr>
          <w:rFonts w:ascii="微软雅黑" w:eastAsia="微软雅黑" w:hAnsi="微软雅黑"/>
          <w:sz w:val="21"/>
          <w:szCs w:val="21"/>
        </w:rPr>
        <w:t>大数据以及工业</w:t>
      </w:r>
      <w:r w:rsidRPr="001C4E76">
        <w:rPr>
          <w:rFonts w:ascii="微软雅黑" w:eastAsia="微软雅黑" w:hAnsi="微软雅黑" w:hint="eastAsia"/>
          <w:sz w:val="21"/>
          <w:szCs w:val="21"/>
        </w:rPr>
        <w:t>4.0的</w:t>
      </w:r>
      <w:r w:rsidRPr="001C4E76">
        <w:rPr>
          <w:rFonts w:ascii="微软雅黑" w:eastAsia="微软雅黑" w:hAnsi="微软雅黑"/>
          <w:sz w:val="21"/>
          <w:szCs w:val="21"/>
        </w:rPr>
        <w:t>社会</w:t>
      </w:r>
      <w:r w:rsidRPr="001C4E76">
        <w:rPr>
          <w:rFonts w:ascii="微软雅黑" w:eastAsia="微软雅黑" w:hAnsi="微软雅黑" w:hint="eastAsia"/>
          <w:sz w:val="21"/>
          <w:szCs w:val="21"/>
        </w:rPr>
        <w:t>背景</w:t>
      </w:r>
      <w:r w:rsidRPr="001C4E76">
        <w:rPr>
          <w:rFonts w:ascii="微软雅黑" w:eastAsia="微软雅黑" w:hAnsi="微软雅黑"/>
          <w:sz w:val="21"/>
          <w:szCs w:val="21"/>
        </w:rPr>
        <w:t>下，海尔集团进入</w:t>
      </w:r>
      <w:r w:rsidRPr="001C4E76">
        <w:rPr>
          <w:rFonts w:ascii="微软雅黑" w:eastAsia="微软雅黑" w:hAnsi="微软雅黑" w:hint="eastAsia"/>
          <w:sz w:val="21"/>
          <w:szCs w:val="21"/>
        </w:rPr>
        <w:t>了</w:t>
      </w:r>
      <w:r w:rsidRPr="001C4E76">
        <w:rPr>
          <w:rFonts w:ascii="微软雅黑" w:eastAsia="微软雅黑" w:hAnsi="微软雅黑"/>
          <w:sz w:val="21"/>
          <w:szCs w:val="21"/>
        </w:rPr>
        <w:t>网络化战略发展阶段，</w:t>
      </w:r>
      <w:r>
        <w:rPr>
          <w:rFonts w:ascii="微软雅黑" w:eastAsia="微软雅黑" w:hAnsi="微软雅黑"/>
          <w:sz w:val="21"/>
          <w:szCs w:val="21"/>
        </w:rPr>
        <w:t>由海尔</w:t>
      </w:r>
      <w:r>
        <w:rPr>
          <w:rFonts w:ascii="微软雅黑" w:eastAsia="微软雅黑" w:hAnsi="微软雅黑" w:hint="eastAsia"/>
          <w:sz w:val="21"/>
          <w:szCs w:val="21"/>
        </w:rPr>
        <w:t>690大数据平台提出了</w:t>
      </w:r>
      <w:r w:rsidRPr="001C4E76">
        <w:rPr>
          <w:rFonts w:ascii="微软雅黑" w:eastAsia="微软雅黑" w:hAnsi="微软雅黑"/>
          <w:sz w:val="21"/>
          <w:szCs w:val="21"/>
        </w:rPr>
        <w:t>以与用户零距离为导向， 倡导用户参与交互、参与设计、用户众创、众酬等全流程节点进行数据采集和分析，构建用户交互生态圈，聚拢用户和设计师、 刺激互劢、</w:t>
      </w:r>
      <w:r w:rsidRPr="001C4E76">
        <w:rPr>
          <w:rFonts w:ascii="微软雅黑" w:eastAsia="微软雅黑" w:hAnsi="微软雅黑" w:hint="eastAsia"/>
          <w:sz w:val="21"/>
          <w:szCs w:val="21"/>
        </w:rPr>
        <w:t>帮助</w:t>
      </w:r>
      <w:r w:rsidRPr="001C4E76">
        <w:rPr>
          <w:rFonts w:ascii="微软雅黑" w:eastAsia="微软雅黑" w:hAnsi="微软雅黑"/>
          <w:sz w:val="21"/>
          <w:szCs w:val="21"/>
        </w:rPr>
        <w:t>企业挖掘消费者真正的需求所在，进而设计出真正“ 接地气“ 的产品、实现所有参与者共赢。</w:t>
      </w:r>
    </w:p>
    <w:p w14:paraId="20D45F8B" w14:textId="77777777" w:rsidR="00E4294C" w:rsidRPr="001C4E76" w:rsidRDefault="001C4E76" w:rsidP="001C4E76">
      <w:pPr>
        <w:pStyle w:val="2"/>
        <w:numPr>
          <w:ilvl w:val="1"/>
          <w:numId w:val="5"/>
        </w:numPr>
        <w:spacing w:after="0" w:line="360" w:lineRule="auto"/>
        <w:rPr>
          <w:rFonts w:ascii="微软雅黑" w:eastAsia="微软雅黑" w:hAnsi="微软雅黑" w:cs="Times New Roman"/>
          <w:b/>
          <w:bCs/>
          <w:color w:val="000000" w:themeColor="text1"/>
          <w:sz w:val="24"/>
          <w:szCs w:val="24"/>
          <w:lang w:val="en-US"/>
        </w:rPr>
      </w:pPr>
      <w:r w:rsidRPr="001C4E76">
        <w:rPr>
          <w:rFonts w:ascii="微软雅黑" w:eastAsia="微软雅黑" w:hAnsi="微软雅黑" w:cs="Times New Roman" w:hint="eastAsia"/>
          <w:b/>
          <w:bCs/>
          <w:color w:val="000000" w:themeColor="text1"/>
          <w:sz w:val="24"/>
          <w:szCs w:val="24"/>
          <w:lang w:val="en-US"/>
        </w:rPr>
        <w:t xml:space="preserve"> </w:t>
      </w:r>
      <w:bookmarkStart w:id="6" w:name="_Toc464055587"/>
      <w:r w:rsidR="00E4294C" w:rsidRPr="001C4E76">
        <w:rPr>
          <w:rFonts w:ascii="微软雅黑" w:eastAsia="微软雅黑" w:hAnsi="微软雅黑" w:cs="Times New Roman" w:hint="eastAsia"/>
          <w:b/>
          <w:bCs/>
          <w:color w:val="000000" w:themeColor="text1"/>
          <w:sz w:val="24"/>
          <w:szCs w:val="24"/>
          <w:lang w:val="en-US"/>
        </w:rPr>
        <w:t>术语定义</w:t>
      </w:r>
      <w:bookmarkEnd w:id="6"/>
    </w:p>
    <w:bookmarkEnd w:id="1"/>
    <w:p w14:paraId="0E620EF2" w14:textId="77777777" w:rsidR="00825D17" w:rsidRPr="00825D17" w:rsidRDefault="00825D17" w:rsidP="00825D17">
      <w:pPr>
        <w:pStyle w:val="afa"/>
        <w:widowControl w:val="0"/>
        <w:spacing w:after="0" w:line="276" w:lineRule="auto"/>
        <w:ind w:left="432" w:firstLineChars="0" w:firstLine="0"/>
        <w:jc w:val="both"/>
        <w:rPr>
          <w:rFonts w:ascii="微软雅黑" w:eastAsia="微软雅黑" w:hAnsi="微软雅黑"/>
          <w:sz w:val="21"/>
          <w:szCs w:val="21"/>
          <w:lang w:val="en-GB"/>
        </w:rPr>
      </w:pPr>
      <w:r w:rsidRPr="00825D17">
        <w:rPr>
          <w:rFonts w:ascii="微软雅黑" w:eastAsia="微软雅黑" w:hAnsi="微软雅黑"/>
          <w:sz w:val="21"/>
          <w:szCs w:val="21"/>
          <w:lang w:val="en-GB"/>
        </w:rPr>
        <w:t>ETL：数据抽取转换加载（Extract/Transform/Load）</w:t>
      </w:r>
    </w:p>
    <w:p w14:paraId="62E41D46" w14:textId="77777777" w:rsidR="00825D17" w:rsidRPr="00825D17" w:rsidRDefault="00825D17" w:rsidP="00825D17">
      <w:pPr>
        <w:ind w:firstLineChars="200" w:firstLine="420"/>
        <w:rPr>
          <w:rFonts w:ascii="微软雅黑" w:eastAsia="微软雅黑" w:hAnsi="微软雅黑"/>
          <w:sz w:val="21"/>
          <w:szCs w:val="21"/>
        </w:rPr>
      </w:pPr>
      <w:r w:rsidRPr="00825D17">
        <w:rPr>
          <w:rFonts w:ascii="微软雅黑" w:eastAsia="微软雅黑" w:hAnsi="微软雅黑" w:hint="eastAsia"/>
          <w:sz w:val="21"/>
          <w:szCs w:val="21"/>
        </w:rPr>
        <w:t>EDW: 数据仓库(Enterprise Data Warehouse)</w:t>
      </w:r>
    </w:p>
    <w:p w14:paraId="6443EB95" w14:textId="77777777" w:rsidR="00825D17" w:rsidRPr="00825D17" w:rsidRDefault="00825D17" w:rsidP="00825D17">
      <w:pPr>
        <w:ind w:firstLineChars="200" w:firstLine="420"/>
        <w:rPr>
          <w:rFonts w:ascii="微软雅黑" w:eastAsia="微软雅黑" w:hAnsi="微软雅黑"/>
          <w:sz w:val="21"/>
          <w:szCs w:val="21"/>
        </w:rPr>
      </w:pPr>
      <w:r w:rsidRPr="00825D17">
        <w:rPr>
          <w:rFonts w:ascii="微软雅黑" w:eastAsia="微软雅黑" w:hAnsi="微软雅黑"/>
          <w:sz w:val="21"/>
          <w:szCs w:val="21"/>
        </w:rPr>
        <w:t>API</w:t>
      </w:r>
      <w:r w:rsidRPr="00825D17">
        <w:rPr>
          <w:rFonts w:ascii="微软雅黑" w:eastAsia="微软雅黑" w:hAnsi="微软雅黑" w:hint="eastAsia"/>
          <w:sz w:val="21"/>
          <w:szCs w:val="21"/>
        </w:rPr>
        <w:t>：</w:t>
      </w:r>
      <w:r w:rsidRPr="00825D17">
        <w:rPr>
          <w:rFonts w:ascii="微软雅黑" w:eastAsia="微软雅黑" w:hAnsi="微软雅黑"/>
          <w:sz w:val="21"/>
          <w:szCs w:val="21"/>
        </w:rPr>
        <w:t>应用处理接口</w:t>
      </w:r>
      <w:r w:rsidRPr="00825D17">
        <w:rPr>
          <w:rFonts w:ascii="微软雅黑" w:eastAsia="微软雅黑" w:hAnsi="微软雅黑" w:hint="eastAsia"/>
          <w:sz w:val="21"/>
          <w:szCs w:val="21"/>
        </w:rPr>
        <w:t>（Application</w:t>
      </w:r>
      <w:r w:rsidRPr="00825D17">
        <w:rPr>
          <w:rFonts w:ascii="微软雅黑" w:eastAsia="微软雅黑" w:hAnsi="微软雅黑"/>
          <w:sz w:val="21"/>
          <w:szCs w:val="21"/>
        </w:rPr>
        <w:t xml:space="preserve"> Programming Interface</w:t>
      </w:r>
      <w:r w:rsidRPr="00825D17">
        <w:rPr>
          <w:rFonts w:ascii="微软雅黑" w:eastAsia="微软雅黑" w:hAnsi="微软雅黑" w:hint="eastAsia"/>
          <w:sz w:val="21"/>
          <w:szCs w:val="21"/>
        </w:rPr>
        <w:t>）</w:t>
      </w:r>
    </w:p>
    <w:p w14:paraId="1CB19536" w14:textId="77777777" w:rsidR="00825D17" w:rsidRPr="00825D17" w:rsidRDefault="00825D17" w:rsidP="00825D17">
      <w:pPr>
        <w:ind w:firstLineChars="200" w:firstLine="420"/>
        <w:rPr>
          <w:rFonts w:ascii="微软雅黑" w:eastAsia="微软雅黑" w:hAnsi="微软雅黑"/>
          <w:sz w:val="21"/>
          <w:szCs w:val="21"/>
        </w:rPr>
      </w:pPr>
      <w:r w:rsidRPr="00825D17">
        <w:rPr>
          <w:rFonts w:ascii="微软雅黑" w:eastAsia="微软雅黑" w:hAnsi="微软雅黑" w:hint="eastAsia"/>
          <w:sz w:val="21"/>
          <w:szCs w:val="21"/>
        </w:rPr>
        <w:t>DB：数据库（Database）</w:t>
      </w:r>
    </w:p>
    <w:p w14:paraId="63B6098A" w14:textId="77777777" w:rsidR="00825D17" w:rsidRDefault="00825D17" w:rsidP="00825D17">
      <w:pPr>
        <w:ind w:firstLineChars="200" w:firstLine="420"/>
        <w:rPr>
          <w:rFonts w:ascii="微软雅黑" w:eastAsia="微软雅黑" w:hAnsi="微软雅黑"/>
          <w:sz w:val="21"/>
          <w:szCs w:val="21"/>
        </w:rPr>
      </w:pPr>
      <w:r w:rsidRPr="00825D17">
        <w:rPr>
          <w:rFonts w:ascii="微软雅黑" w:eastAsia="微软雅黑" w:hAnsi="微软雅黑" w:hint="eastAsia"/>
          <w:sz w:val="21"/>
          <w:szCs w:val="21"/>
        </w:rPr>
        <w:t>PC：个人电脑（Personal</w:t>
      </w:r>
      <w:r w:rsidRPr="00825D17">
        <w:rPr>
          <w:rFonts w:ascii="微软雅黑" w:eastAsia="微软雅黑" w:hAnsi="微软雅黑"/>
          <w:sz w:val="21"/>
          <w:szCs w:val="21"/>
        </w:rPr>
        <w:t xml:space="preserve"> Computer</w:t>
      </w:r>
      <w:r w:rsidRPr="00825D17">
        <w:rPr>
          <w:rFonts w:ascii="微软雅黑" w:eastAsia="微软雅黑" w:hAnsi="微软雅黑" w:hint="eastAsia"/>
          <w:sz w:val="21"/>
          <w:szCs w:val="21"/>
        </w:rPr>
        <w:t>）</w:t>
      </w:r>
    </w:p>
    <w:p w14:paraId="75ABDA2D" w14:textId="2DE1AA52" w:rsidR="00D10152" w:rsidRDefault="00D10152" w:rsidP="00D10152">
      <w:pPr>
        <w:ind w:firstLineChars="200" w:firstLine="420"/>
        <w:rPr>
          <w:rFonts w:ascii="微软雅黑" w:eastAsia="微软雅黑" w:hAnsi="微软雅黑" w:hint="eastAsia"/>
          <w:sz w:val="21"/>
          <w:szCs w:val="21"/>
        </w:rPr>
      </w:pPr>
      <w:r>
        <w:rPr>
          <w:rFonts w:ascii="微软雅黑" w:eastAsia="微软雅黑" w:hAnsi="微软雅黑" w:hint="eastAsia"/>
          <w:sz w:val="21"/>
          <w:szCs w:val="21"/>
        </w:rPr>
        <w:t>GP</w:t>
      </w:r>
      <w:r w:rsidR="002E14E4">
        <w:rPr>
          <w:rFonts w:ascii="微软雅黑" w:eastAsia="微软雅黑" w:hAnsi="微软雅黑" w:hint="eastAsia"/>
          <w:sz w:val="21"/>
          <w:szCs w:val="21"/>
        </w:rPr>
        <w:t>：</w:t>
      </w:r>
      <w:r>
        <w:rPr>
          <w:rFonts w:ascii="微软雅黑" w:eastAsia="微软雅黑" w:hAnsi="微软雅黑" w:hint="eastAsia"/>
          <w:sz w:val="21"/>
          <w:szCs w:val="21"/>
        </w:rPr>
        <w:t>GreenPlum</w:t>
      </w:r>
    </w:p>
    <w:p w14:paraId="3782C487" w14:textId="23127B38" w:rsidR="00D10152" w:rsidRPr="00825D17" w:rsidRDefault="00D10152" w:rsidP="00825D17">
      <w:pPr>
        <w:ind w:firstLineChars="200" w:firstLine="420"/>
        <w:rPr>
          <w:rFonts w:ascii="微软雅黑" w:eastAsia="微软雅黑" w:hAnsi="微软雅黑"/>
          <w:sz w:val="21"/>
          <w:szCs w:val="21"/>
        </w:rPr>
      </w:pPr>
      <w:r>
        <w:rPr>
          <w:rFonts w:ascii="微软雅黑" w:eastAsia="微软雅黑" w:hAnsi="微软雅黑" w:hint="eastAsia"/>
          <w:sz w:val="21"/>
          <w:szCs w:val="21"/>
        </w:rPr>
        <w:t>FR：帆软报表（Finereport）</w:t>
      </w:r>
    </w:p>
    <w:p w14:paraId="56F932BF" w14:textId="77777777" w:rsidR="00EF002C" w:rsidRDefault="00CD2182" w:rsidP="00825D17">
      <w:pPr>
        <w:pStyle w:val="1"/>
        <w:numPr>
          <w:ilvl w:val="0"/>
          <w:numId w:val="2"/>
        </w:numPr>
        <w:spacing w:before="0" w:after="60" w:line="240" w:lineRule="auto"/>
        <w:rPr>
          <w:rFonts w:ascii="微软雅黑" w:eastAsia="微软雅黑" w:hAnsi="微软雅黑" w:cs="GE Inspira Pitch"/>
          <w:b/>
          <w:bCs/>
          <w:noProof/>
          <w:color w:val="000080"/>
          <w:kern w:val="28"/>
          <w:szCs w:val="28"/>
          <w:lang w:val="en-AU"/>
        </w:rPr>
      </w:pPr>
      <w:bookmarkStart w:id="7" w:name="_Toc464055588"/>
      <w:r>
        <w:rPr>
          <w:rFonts w:ascii="微软雅黑" w:eastAsia="微软雅黑" w:hAnsi="微软雅黑" w:cs="GE Inspira Pitch" w:hint="eastAsia"/>
          <w:b/>
          <w:bCs/>
          <w:noProof/>
          <w:color w:val="000080"/>
          <w:kern w:val="28"/>
          <w:szCs w:val="28"/>
          <w:lang w:val="en-AU"/>
        </w:rPr>
        <w:t>未来作业流程</w:t>
      </w:r>
      <w:bookmarkEnd w:id="7"/>
    </w:p>
    <w:p w14:paraId="311CB7C2" w14:textId="77777777" w:rsidR="006B5DFB" w:rsidRDefault="002A619E" w:rsidP="00515AA4">
      <w:pPr>
        <w:pStyle w:val="2"/>
        <w:numPr>
          <w:ilvl w:val="1"/>
          <w:numId w:val="7"/>
        </w:numPr>
        <w:spacing w:after="0" w:line="360" w:lineRule="auto"/>
        <w:rPr>
          <w:rFonts w:ascii="微软雅黑" w:eastAsia="微软雅黑" w:hAnsi="微软雅黑" w:cs="Times New Roman"/>
          <w:b/>
          <w:bCs/>
          <w:color w:val="000000" w:themeColor="text1"/>
          <w:sz w:val="24"/>
          <w:szCs w:val="24"/>
          <w:lang w:val="en-US"/>
        </w:rPr>
      </w:pPr>
      <w:bookmarkStart w:id="8" w:name="_Toc464055589"/>
      <w:r>
        <w:rPr>
          <w:rFonts w:ascii="微软雅黑" w:eastAsia="微软雅黑" w:hAnsi="微软雅黑" w:cs="Times New Roman" w:hint="eastAsia"/>
          <w:b/>
          <w:bCs/>
          <w:color w:val="000000" w:themeColor="text1"/>
          <w:sz w:val="24"/>
          <w:szCs w:val="24"/>
          <w:lang w:val="en-US"/>
        </w:rPr>
        <w:t>系统功能流程图</w:t>
      </w:r>
      <w:bookmarkEnd w:id="8"/>
    </w:p>
    <w:p w14:paraId="35C2564F" w14:textId="77777777" w:rsidR="00B279D4" w:rsidRDefault="00B279D4" w:rsidP="00BF5425">
      <w:pPr>
        <w:spacing w:after="0"/>
      </w:pPr>
    </w:p>
    <w:p w14:paraId="7B75DD74" w14:textId="77777777" w:rsidR="00BF5425" w:rsidRDefault="00BF5425" w:rsidP="00BF5425">
      <w:pPr>
        <w:spacing w:after="0"/>
      </w:pPr>
    </w:p>
    <w:p w14:paraId="73BD934A" w14:textId="77777777" w:rsidR="00BF5425" w:rsidRDefault="00BF5425" w:rsidP="00BF5425">
      <w:pPr>
        <w:spacing w:after="0"/>
      </w:pPr>
    </w:p>
    <w:p w14:paraId="4AC86A4E" w14:textId="77777777" w:rsidR="00BF5425" w:rsidRDefault="00BF5425" w:rsidP="00BF5425">
      <w:pPr>
        <w:spacing w:after="0"/>
      </w:pPr>
    </w:p>
    <w:p w14:paraId="05A305E3" w14:textId="77777777" w:rsidR="00BF5425" w:rsidRDefault="00BF5425" w:rsidP="00BF5425">
      <w:pPr>
        <w:spacing w:after="0"/>
      </w:pPr>
    </w:p>
    <w:p w14:paraId="5A2576E2" w14:textId="77777777" w:rsidR="00BF5425" w:rsidRDefault="00BF5425" w:rsidP="00BF5425">
      <w:pPr>
        <w:spacing w:after="0"/>
      </w:pPr>
    </w:p>
    <w:p w14:paraId="6A4E9663" w14:textId="170DC5A0" w:rsidR="00BF5425" w:rsidRDefault="00BF5425" w:rsidP="00BF5425">
      <w:pPr>
        <w:spacing w:after="0"/>
      </w:pPr>
    </w:p>
    <w:p w14:paraId="63EC4F72" w14:textId="77777777" w:rsidR="00BF5425" w:rsidRDefault="00BF5425" w:rsidP="00BF5425">
      <w:pPr>
        <w:spacing w:after="0"/>
      </w:pPr>
    </w:p>
    <w:p w14:paraId="7BB0AF70" w14:textId="77777777" w:rsidR="00BF5425" w:rsidRDefault="00BF5425" w:rsidP="00BF5425">
      <w:pPr>
        <w:spacing w:after="0"/>
      </w:pPr>
    </w:p>
    <w:p w14:paraId="44475286" w14:textId="77777777" w:rsidR="00BF5425" w:rsidRDefault="00BF5425" w:rsidP="00BF5425">
      <w:pPr>
        <w:spacing w:after="0"/>
      </w:pPr>
    </w:p>
    <w:p w14:paraId="7F35BBD0" w14:textId="77777777" w:rsidR="00BF5425" w:rsidRDefault="00BF5425" w:rsidP="00BF5425">
      <w:pPr>
        <w:spacing w:after="0"/>
      </w:pPr>
    </w:p>
    <w:p w14:paraId="4B73124C" w14:textId="77777777" w:rsidR="00BF5425" w:rsidRDefault="00BF5425" w:rsidP="00BF5425">
      <w:pPr>
        <w:spacing w:after="0"/>
      </w:pPr>
    </w:p>
    <w:p w14:paraId="1891D1A4" w14:textId="77777777" w:rsidR="00BF5425" w:rsidRDefault="00BF5425" w:rsidP="00BF5425">
      <w:pPr>
        <w:spacing w:after="0"/>
      </w:pPr>
    </w:p>
    <w:p w14:paraId="2D2446DD" w14:textId="77777777" w:rsidR="00BF5425" w:rsidRDefault="00BF5425" w:rsidP="00BF5425">
      <w:pPr>
        <w:spacing w:after="0"/>
      </w:pPr>
    </w:p>
    <w:p w14:paraId="63BF4E4C" w14:textId="77777777" w:rsidR="00707D83" w:rsidRDefault="00707D83" w:rsidP="00BF5425">
      <w:pPr>
        <w:spacing w:after="0"/>
      </w:pPr>
    </w:p>
    <w:p w14:paraId="3D2B946C" w14:textId="77777777" w:rsidR="00707D83" w:rsidRDefault="00707D83" w:rsidP="00BF5425">
      <w:pPr>
        <w:spacing w:after="0"/>
      </w:pPr>
    </w:p>
    <w:p w14:paraId="4BE9D2C4" w14:textId="77777777" w:rsidR="00707D83" w:rsidRDefault="00707D83" w:rsidP="00BF5425">
      <w:pPr>
        <w:spacing w:after="0"/>
      </w:pPr>
    </w:p>
    <w:p w14:paraId="644799BE" w14:textId="77777777" w:rsidR="00707D83" w:rsidRDefault="00707D83" w:rsidP="00BF5425">
      <w:pPr>
        <w:spacing w:after="0"/>
      </w:pPr>
    </w:p>
    <w:p w14:paraId="29E2077C" w14:textId="77777777" w:rsidR="00707D83" w:rsidRDefault="00707D83" w:rsidP="00BF5425">
      <w:pPr>
        <w:spacing w:after="0"/>
      </w:pPr>
    </w:p>
    <w:p w14:paraId="5F45E461" w14:textId="77777777" w:rsidR="00707D83" w:rsidRDefault="00707D83" w:rsidP="00BF5425">
      <w:pPr>
        <w:spacing w:after="0"/>
      </w:pPr>
    </w:p>
    <w:p w14:paraId="17575042" w14:textId="77777777" w:rsidR="00707D83" w:rsidRDefault="00707D83" w:rsidP="00BF5425">
      <w:pPr>
        <w:spacing w:after="0"/>
      </w:pPr>
    </w:p>
    <w:p w14:paraId="0BAEA07D" w14:textId="77777777" w:rsidR="00707D83" w:rsidRDefault="00707D83" w:rsidP="00BF5425">
      <w:pPr>
        <w:spacing w:after="0"/>
      </w:pPr>
    </w:p>
    <w:p w14:paraId="454F8AD7" w14:textId="77777777" w:rsidR="00707D83" w:rsidRDefault="00707D83" w:rsidP="00BF5425">
      <w:pPr>
        <w:spacing w:after="0"/>
      </w:pPr>
    </w:p>
    <w:p w14:paraId="178E3320" w14:textId="77777777" w:rsidR="00707D83" w:rsidRDefault="00707D83" w:rsidP="00BF5425">
      <w:pPr>
        <w:spacing w:after="0"/>
      </w:pPr>
    </w:p>
    <w:p w14:paraId="454BFE02" w14:textId="77777777" w:rsidR="00707D83" w:rsidRPr="00B279D4" w:rsidRDefault="00707D83" w:rsidP="00BF5425">
      <w:pPr>
        <w:spacing w:after="0"/>
      </w:pPr>
    </w:p>
    <w:p w14:paraId="0F5C7316" w14:textId="77777777" w:rsidR="000979A3" w:rsidRDefault="00136B7E" w:rsidP="00707D83">
      <w:pPr>
        <w:pStyle w:val="1"/>
        <w:numPr>
          <w:ilvl w:val="0"/>
          <w:numId w:val="2"/>
        </w:numPr>
        <w:spacing w:before="0" w:after="0" w:line="240" w:lineRule="auto"/>
        <w:rPr>
          <w:rFonts w:ascii="微软雅黑" w:eastAsia="微软雅黑" w:hAnsi="微软雅黑" w:cs="GE Inspira Pitch"/>
          <w:b/>
          <w:bCs/>
          <w:noProof/>
          <w:color w:val="000080"/>
          <w:kern w:val="28"/>
          <w:szCs w:val="28"/>
          <w:lang w:val="en-AU"/>
        </w:rPr>
      </w:pPr>
      <w:bookmarkStart w:id="9" w:name="_Toc464055590"/>
      <w:r>
        <w:rPr>
          <w:rFonts w:ascii="微软雅黑" w:eastAsia="微软雅黑" w:hAnsi="微软雅黑" w:cs="GE Inspira Pitch" w:hint="eastAsia"/>
          <w:b/>
          <w:bCs/>
          <w:noProof/>
          <w:color w:val="000080"/>
          <w:kern w:val="28"/>
          <w:szCs w:val="28"/>
          <w:lang w:val="en-AU"/>
        </w:rPr>
        <w:t>数据模型设计</w:t>
      </w:r>
      <w:bookmarkEnd w:id="9"/>
    </w:p>
    <w:p w14:paraId="68B7DD18" w14:textId="77777777" w:rsidR="00332606" w:rsidRDefault="00332606" w:rsidP="00515AA4">
      <w:pPr>
        <w:pStyle w:val="2"/>
        <w:numPr>
          <w:ilvl w:val="1"/>
          <w:numId w:val="8"/>
        </w:numPr>
        <w:spacing w:after="0" w:line="360" w:lineRule="auto"/>
        <w:rPr>
          <w:rFonts w:ascii="微软雅黑" w:eastAsia="微软雅黑" w:hAnsi="微软雅黑" w:cs="Times New Roman"/>
          <w:b/>
          <w:bCs/>
          <w:color w:val="000000" w:themeColor="text1"/>
          <w:sz w:val="24"/>
          <w:szCs w:val="24"/>
          <w:lang w:val="en-US"/>
        </w:rPr>
      </w:pPr>
      <w:bookmarkStart w:id="10" w:name="_Toc464055591"/>
      <w:r>
        <w:rPr>
          <w:rFonts w:ascii="微软雅黑" w:eastAsia="微软雅黑" w:hAnsi="微软雅黑" w:cs="Times New Roman" w:hint="eastAsia"/>
          <w:b/>
          <w:bCs/>
          <w:color w:val="000000" w:themeColor="text1"/>
          <w:sz w:val="24"/>
          <w:szCs w:val="24"/>
          <w:lang w:val="en-US"/>
        </w:rPr>
        <w:t>（</w:t>
      </w:r>
      <w:r w:rsidR="00637611">
        <w:rPr>
          <w:rFonts w:ascii="微软雅黑" w:eastAsia="微软雅黑" w:hAnsi="微软雅黑" w:cs="Times New Roman" w:hint="eastAsia"/>
          <w:b/>
          <w:bCs/>
          <w:color w:val="000000" w:themeColor="text1"/>
          <w:sz w:val="24"/>
          <w:szCs w:val="24"/>
          <w:lang w:val="en-US"/>
        </w:rPr>
        <w:t>数据对象</w:t>
      </w:r>
      <w:r>
        <w:rPr>
          <w:rFonts w:ascii="微软雅黑" w:eastAsia="微软雅黑" w:hAnsi="微软雅黑" w:cs="Times New Roman" w:hint="eastAsia"/>
          <w:b/>
          <w:bCs/>
          <w:color w:val="000000" w:themeColor="text1"/>
          <w:sz w:val="24"/>
          <w:szCs w:val="24"/>
          <w:lang w:val="en-US"/>
        </w:rPr>
        <w:t>名称）</w:t>
      </w:r>
      <w:bookmarkEnd w:id="10"/>
    </w:p>
    <w:p w14:paraId="70A9D435" w14:textId="77777777" w:rsidR="00707D83" w:rsidRDefault="00707D83" w:rsidP="00707D83">
      <w:pPr>
        <w:pStyle w:val="afa"/>
        <w:numPr>
          <w:ilvl w:val="0"/>
          <w:numId w:val="6"/>
        </w:numPr>
        <w:spacing w:after="0"/>
        <w:ind w:firstLineChars="0"/>
        <w:outlineLvl w:val="3"/>
        <w:rPr>
          <w:rFonts w:cs="Arial"/>
          <w:b/>
        </w:rPr>
      </w:pPr>
      <w:r w:rsidRPr="00325D6D">
        <w:rPr>
          <w:rFonts w:cs="Arial" w:hint="eastAsia"/>
          <w:b/>
        </w:rPr>
        <w:t>对象说明</w:t>
      </w:r>
      <w:r w:rsidRPr="00325D6D">
        <w:rPr>
          <w:rFonts w:cs="Arial" w:hint="eastAsia"/>
          <w:b/>
        </w:rPr>
        <w:t>:</w:t>
      </w:r>
      <w:r w:rsidRPr="00325D6D">
        <w:rPr>
          <w:rFonts w:cs="Arial" w:hint="eastAsia"/>
          <w:b/>
        </w:rPr>
        <w:t>数据整理层</w:t>
      </w:r>
    </w:p>
    <w:p w14:paraId="3E3EE413" w14:textId="06633A09" w:rsidR="00707D83" w:rsidRPr="00707D83" w:rsidRDefault="00707D83" w:rsidP="00D02F95"/>
    <w:p w14:paraId="0DC07942" w14:textId="77777777" w:rsidR="00707D83" w:rsidRPr="00325D6D" w:rsidRDefault="00707D83" w:rsidP="00707D83">
      <w:pPr>
        <w:pStyle w:val="afa"/>
        <w:numPr>
          <w:ilvl w:val="0"/>
          <w:numId w:val="6"/>
        </w:numPr>
        <w:spacing w:before="240" w:after="100" w:afterAutospacing="1" w:line="276" w:lineRule="auto"/>
        <w:ind w:firstLineChars="0"/>
        <w:outlineLvl w:val="3"/>
        <w:rPr>
          <w:rFonts w:cs="Arial"/>
          <w:b/>
        </w:rPr>
      </w:pPr>
      <w:r w:rsidRPr="00325D6D">
        <w:rPr>
          <w:rFonts w:cs="Arial" w:hint="eastAsia"/>
          <w:b/>
        </w:rPr>
        <w:t>数据集层</w:t>
      </w:r>
    </w:p>
    <w:p w14:paraId="2BF88FFA" w14:textId="27B61382" w:rsidR="00707D83" w:rsidRDefault="00707D83" w:rsidP="00707D83"/>
    <w:p w14:paraId="79B829BB" w14:textId="77777777" w:rsidR="00707D83" w:rsidRPr="00707D83" w:rsidRDefault="00707D83" w:rsidP="00707D83"/>
    <w:p w14:paraId="2925E8D1" w14:textId="77777777" w:rsidR="00B17104" w:rsidRDefault="00136B7E" w:rsidP="00B17104">
      <w:pPr>
        <w:pStyle w:val="1"/>
        <w:numPr>
          <w:ilvl w:val="0"/>
          <w:numId w:val="2"/>
        </w:numPr>
        <w:spacing w:before="240" w:after="60"/>
        <w:rPr>
          <w:rFonts w:ascii="微软雅黑" w:eastAsia="微软雅黑" w:hAnsi="微软雅黑" w:cs="GE Inspira Pitch"/>
          <w:b/>
          <w:bCs/>
          <w:noProof/>
          <w:color w:val="000080"/>
          <w:kern w:val="28"/>
          <w:szCs w:val="28"/>
          <w:lang w:val="en-AU"/>
        </w:rPr>
      </w:pPr>
      <w:bookmarkStart w:id="11" w:name="_Toc464055592"/>
      <w:r>
        <w:rPr>
          <w:rFonts w:ascii="微软雅黑" w:eastAsia="微软雅黑" w:hAnsi="微软雅黑" w:cs="GE Inspira Pitch" w:hint="eastAsia"/>
          <w:b/>
          <w:bCs/>
          <w:noProof/>
          <w:color w:val="000080"/>
          <w:kern w:val="28"/>
          <w:szCs w:val="28"/>
          <w:lang w:val="en-AU"/>
        </w:rPr>
        <w:t>系统功能设计</w:t>
      </w:r>
      <w:bookmarkEnd w:id="11"/>
    </w:p>
    <w:p w14:paraId="2E615366" w14:textId="0F172A76" w:rsidR="00511777" w:rsidRPr="00511777" w:rsidRDefault="00511777" w:rsidP="00511777">
      <w:pPr>
        <w:rPr>
          <w:lang w:val="en-AU"/>
        </w:rPr>
      </w:pPr>
    </w:p>
    <w:p w14:paraId="66C92FBE" w14:textId="77777777" w:rsidR="00C437D7" w:rsidRDefault="000E7BCA" w:rsidP="00515AA4">
      <w:pPr>
        <w:pStyle w:val="2"/>
        <w:numPr>
          <w:ilvl w:val="1"/>
          <w:numId w:val="9"/>
        </w:numPr>
        <w:spacing w:after="0" w:line="360" w:lineRule="auto"/>
        <w:rPr>
          <w:rFonts w:ascii="微软雅黑" w:eastAsia="微软雅黑" w:hAnsi="微软雅黑" w:cs="Times New Roman"/>
          <w:b/>
          <w:bCs/>
          <w:color w:val="000000" w:themeColor="text1"/>
          <w:sz w:val="24"/>
          <w:szCs w:val="24"/>
          <w:lang w:val="en-US"/>
        </w:rPr>
      </w:pPr>
      <w:bookmarkStart w:id="12" w:name="_Toc464055593"/>
      <w:r>
        <w:rPr>
          <w:rFonts w:ascii="微软雅黑" w:eastAsia="微软雅黑" w:hAnsi="微软雅黑" w:cs="Times New Roman" w:hint="eastAsia"/>
          <w:b/>
          <w:bCs/>
          <w:color w:val="000000" w:themeColor="text1"/>
          <w:sz w:val="24"/>
          <w:szCs w:val="24"/>
          <w:lang w:val="en-US"/>
        </w:rPr>
        <w:lastRenderedPageBreak/>
        <w:t>模块或功能</w:t>
      </w:r>
      <w:r w:rsidR="00C437D7">
        <w:rPr>
          <w:rFonts w:ascii="微软雅黑" w:eastAsia="微软雅黑" w:hAnsi="微软雅黑" w:cs="Times New Roman" w:hint="eastAsia"/>
          <w:b/>
          <w:bCs/>
          <w:color w:val="000000" w:themeColor="text1"/>
          <w:sz w:val="24"/>
          <w:szCs w:val="24"/>
          <w:lang w:val="en-US"/>
        </w:rPr>
        <w:t>名称</w:t>
      </w:r>
      <w:bookmarkEnd w:id="12"/>
    </w:p>
    <w:p w14:paraId="46D0F140" w14:textId="77777777" w:rsidR="00B17104" w:rsidRDefault="00136B7E" w:rsidP="003C0317">
      <w:pPr>
        <w:pStyle w:val="1"/>
        <w:numPr>
          <w:ilvl w:val="0"/>
          <w:numId w:val="2"/>
        </w:numPr>
        <w:spacing w:before="240" w:after="60"/>
        <w:rPr>
          <w:rFonts w:ascii="微软雅黑" w:eastAsia="微软雅黑" w:hAnsi="微软雅黑" w:cs="GE Inspira Pitch"/>
          <w:b/>
          <w:bCs/>
          <w:noProof/>
          <w:color w:val="000080"/>
          <w:kern w:val="28"/>
          <w:szCs w:val="28"/>
          <w:lang w:val="en-AU"/>
        </w:rPr>
      </w:pPr>
      <w:bookmarkStart w:id="13" w:name="_Toc464055594"/>
      <w:r>
        <w:rPr>
          <w:rFonts w:ascii="微软雅黑" w:eastAsia="微软雅黑" w:hAnsi="微软雅黑" w:cs="GE Inspira Pitch" w:hint="eastAsia"/>
          <w:b/>
          <w:bCs/>
          <w:noProof/>
          <w:color w:val="000080"/>
          <w:kern w:val="28"/>
          <w:szCs w:val="28"/>
          <w:lang w:val="en-AU"/>
        </w:rPr>
        <w:t>系统集成设计</w:t>
      </w:r>
      <w:bookmarkEnd w:id="13"/>
    </w:p>
    <w:p w14:paraId="58C403C8" w14:textId="77777777" w:rsidR="00B10764" w:rsidRDefault="00315C69" w:rsidP="00515AA4">
      <w:pPr>
        <w:pStyle w:val="2"/>
        <w:numPr>
          <w:ilvl w:val="1"/>
          <w:numId w:val="12"/>
        </w:numPr>
        <w:spacing w:after="0" w:line="360" w:lineRule="auto"/>
        <w:rPr>
          <w:rFonts w:ascii="微软雅黑" w:eastAsia="微软雅黑" w:hAnsi="微软雅黑" w:cs="Times New Roman"/>
          <w:b/>
          <w:bCs/>
          <w:color w:val="000000" w:themeColor="text1"/>
          <w:sz w:val="24"/>
          <w:szCs w:val="24"/>
          <w:lang w:val="en-US"/>
        </w:rPr>
      </w:pPr>
      <w:bookmarkStart w:id="14" w:name="_Toc464055595"/>
      <w:r>
        <w:rPr>
          <w:rFonts w:ascii="微软雅黑" w:eastAsia="微软雅黑" w:hAnsi="微软雅黑" w:cs="Times New Roman" w:hint="eastAsia"/>
          <w:b/>
          <w:bCs/>
          <w:color w:val="000000" w:themeColor="text1"/>
          <w:sz w:val="24"/>
          <w:szCs w:val="24"/>
          <w:lang w:val="en-US"/>
        </w:rPr>
        <w:t>集成系统</w:t>
      </w:r>
      <w:r w:rsidR="00B10764">
        <w:rPr>
          <w:rFonts w:ascii="微软雅黑" w:eastAsia="微软雅黑" w:hAnsi="微软雅黑" w:cs="Times New Roman" w:hint="eastAsia"/>
          <w:b/>
          <w:bCs/>
          <w:color w:val="000000" w:themeColor="text1"/>
          <w:sz w:val="24"/>
          <w:szCs w:val="24"/>
          <w:lang w:val="en-US"/>
        </w:rPr>
        <w:t>名称</w:t>
      </w:r>
      <w:bookmarkEnd w:id="14"/>
    </w:p>
    <w:p w14:paraId="72D20032" w14:textId="77777777" w:rsidR="00A06AE7" w:rsidRDefault="00A06AE7" w:rsidP="00515AA4">
      <w:pPr>
        <w:pStyle w:val="2"/>
        <w:numPr>
          <w:ilvl w:val="2"/>
          <w:numId w:val="12"/>
        </w:numPr>
        <w:spacing w:after="0" w:line="360" w:lineRule="auto"/>
        <w:rPr>
          <w:rFonts w:ascii="微软雅黑" w:eastAsia="微软雅黑" w:hAnsi="微软雅黑" w:cs="Times New Roman"/>
          <w:b/>
          <w:bCs/>
          <w:color w:val="000000" w:themeColor="text1"/>
          <w:sz w:val="21"/>
          <w:szCs w:val="21"/>
          <w:lang w:val="en-US"/>
        </w:rPr>
      </w:pPr>
      <w:bookmarkStart w:id="15" w:name="_Toc464055596"/>
      <w:r>
        <w:rPr>
          <w:rFonts w:ascii="微软雅黑" w:eastAsia="微软雅黑" w:hAnsi="微软雅黑" w:cs="Times New Roman" w:hint="eastAsia"/>
          <w:b/>
          <w:bCs/>
          <w:color w:val="000000" w:themeColor="text1"/>
          <w:sz w:val="21"/>
          <w:szCs w:val="21"/>
          <w:lang w:val="en-US"/>
        </w:rPr>
        <w:t>集成场景</w:t>
      </w:r>
      <w:bookmarkEnd w:id="15"/>
    </w:p>
    <w:p w14:paraId="7D5E779F" w14:textId="06C4A83E" w:rsidR="00A66DC7" w:rsidRPr="00A66DC7" w:rsidRDefault="00A66DC7" w:rsidP="00A66DC7"/>
    <w:p w14:paraId="2C1FF989" w14:textId="77777777" w:rsidR="003D750C" w:rsidRDefault="00A06AE7" w:rsidP="00515AA4">
      <w:pPr>
        <w:pStyle w:val="2"/>
        <w:numPr>
          <w:ilvl w:val="2"/>
          <w:numId w:val="12"/>
        </w:numPr>
        <w:spacing w:after="0" w:line="360" w:lineRule="auto"/>
        <w:rPr>
          <w:rFonts w:ascii="微软雅黑" w:eastAsia="微软雅黑" w:hAnsi="微软雅黑" w:cs="Times New Roman"/>
          <w:b/>
          <w:bCs/>
          <w:color w:val="000000" w:themeColor="text1"/>
          <w:sz w:val="21"/>
          <w:szCs w:val="21"/>
          <w:lang w:val="en-US"/>
        </w:rPr>
      </w:pPr>
      <w:bookmarkStart w:id="16" w:name="_Toc464055597"/>
      <w:r>
        <w:rPr>
          <w:rFonts w:ascii="微软雅黑" w:eastAsia="微软雅黑" w:hAnsi="微软雅黑" w:cs="Times New Roman" w:hint="eastAsia"/>
          <w:b/>
          <w:bCs/>
          <w:color w:val="000000" w:themeColor="text1"/>
          <w:sz w:val="21"/>
          <w:szCs w:val="21"/>
          <w:lang w:val="en-US"/>
        </w:rPr>
        <w:t>集成数据</w:t>
      </w:r>
      <w:bookmarkEnd w:id="16"/>
    </w:p>
    <w:p w14:paraId="61B4D076" w14:textId="57C01BD8" w:rsidR="00A66DC7" w:rsidRPr="00A66DC7" w:rsidRDefault="00BA74FF" w:rsidP="00A66DC7">
      <w:r w:rsidRPr="00FA5165">
        <w:rPr>
          <w:rFonts w:ascii="微软雅黑" w:eastAsia="微软雅黑" w:hAnsi="微软雅黑" w:hint="eastAsia"/>
        </w:rPr>
        <w:t>包含但不限于</w:t>
      </w:r>
      <w:r w:rsidR="00D10152">
        <w:rPr>
          <w:rFonts w:ascii="微软雅黑" w:eastAsia="微软雅黑" w:hAnsi="微软雅黑" w:hint="eastAsia"/>
        </w:rPr>
        <w:t>青岛清算所业务系统数据，外部舆情数据，外部工商数据</w:t>
      </w:r>
    </w:p>
    <w:p w14:paraId="70AE3AF2" w14:textId="77777777" w:rsidR="003D750C" w:rsidRDefault="003D750C" w:rsidP="003D750C">
      <w:pPr>
        <w:pStyle w:val="1"/>
        <w:numPr>
          <w:ilvl w:val="0"/>
          <w:numId w:val="2"/>
        </w:numPr>
        <w:spacing w:before="240" w:after="60"/>
        <w:rPr>
          <w:rFonts w:ascii="微软雅黑" w:eastAsia="微软雅黑" w:hAnsi="微软雅黑" w:cs="GE Inspira Pitch"/>
          <w:b/>
          <w:bCs/>
          <w:noProof/>
          <w:color w:val="000080"/>
          <w:kern w:val="28"/>
          <w:szCs w:val="28"/>
          <w:lang w:val="en-AU"/>
        </w:rPr>
      </w:pPr>
      <w:bookmarkStart w:id="17" w:name="_Toc464055598"/>
      <w:r>
        <w:rPr>
          <w:rFonts w:ascii="微软雅黑" w:eastAsia="微软雅黑" w:hAnsi="微软雅黑" w:cs="GE Inspira Pitch" w:hint="eastAsia"/>
          <w:b/>
          <w:bCs/>
          <w:noProof/>
          <w:color w:val="000080"/>
          <w:kern w:val="28"/>
          <w:szCs w:val="28"/>
          <w:lang w:val="en-AU"/>
        </w:rPr>
        <w:t>组织与权限</w:t>
      </w:r>
      <w:bookmarkEnd w:id="17"/>
    </w:p>
    <w:p w14:paraId="67184E52" w14:textId="41770EEA" w:rsidR="00E71C55" w:rsidRPr="00E71C55" w:rsidRDefault="00E71C55" w:rsidP="00E71C55">
      <w:pPr>
        <w:rPr>
          <w:lang w:val="en-AU"/>
        </w:rPr>
      </w:pPr>
    </w:p>
    <w:p w14:paraId="2A819C19" w14:textId="77777777" w:rsidR="003D750C" w:rsidRDefault="00E71C55" w:rsidP="00E71C55">
      <w:pPr>
        <w:pStyle w:val="afa"/>
        <w:numPr>
          <w:ilvl w:val="0"/>
          <w:numId w:val="6"/>
        </w:numPr>
        <w:ind w:firstLineChars="0"/>
      </w:pPr>
      <w:r>
        <w:t>横向为系统将要输出功能模块</w:t>
      </w:r>
      <w:r>
        <w:rPr>
          <w:rFonts w:hint="eastAsia"/>
        </w:rPr>
        <w:t>；</w:t>
      </w:r>
    </w:p>
    <w:p w14:paraId="494E2BAC" w14:textId="77777777" w:rsidR="00E71C55" w:rsidRPr="00E71C55" w:rsidRDefault="00E71C55" w:rsidP="00E71C55">
      <w:pPr>
        <w:pStyle w:val="afa"/>
        <w:numPr>
          <w:ilvl w:val="0"/>
          <w:numId w:val="6"/>
        </w:numPr>
        <w:ind w:firstLineChars="0"/>
      </w:pPr>
      <w:r>
        <w:rPr>
          <w:rFonts w:hint="eastAsia"/>
        </w:rPr>
        <w:t>纵向为模块下显示的维度到明细结果，组织根据具体需要具有由上至下具权限。</w:t>
      </w:r>
    </w:p>
    <w:p w14:paraId="56EE2EFD" w14:textId="77777777" w:rsidR="00722A5A" w:rsidRDefault="00722A5A" w:rsidP="00722A5A">
      <w:pPr>
        <w:pStyle w:val="1"/>
        <w:numPr>
          <w:ilvl w:val="0"/>
          <w:numId w:val="2"/>
        </w:numPr>
        <w:spacing w:before="240" w:after="60"/>
        <w:rPr>
          <w:rFonts w:ascii="微软雅黑" w:eastAsia="微软雅黑" w:hAnsi="微软雅黑" w:cs="GE Inspira Pitch"/>
          <w:b/>
          <w:bCs/>
          <w:noProof/>
          <w:color w:val="000080"/>
          <w:kern w:val="28"/>
          <w:szCs w:val="28"/>
          <w:lang w:val="en-AU"/>
        </w:rPr>
      </w:pPr>
      <w:bookmarkStart w:id="18" w:name="_Toc464055599"/>
      <w:r>
        <w:rPr>
          <w:rFonts w:ascii="微软雅黑" w:eastAsia="微软雅黑" w:hAnsi="微软雅黑" w:cs="GE Inspira Pitch" w:hint="eastAsia"/>
          <w:b/>
          <w:bCs/>
          <w:noProof/>
          <w:color w:val="000080"/>
          <w:kern w:val="28"/>
          <w:szCs w:val="28"/>
          <w:lang w:val="en-AU"/>
        </w:rPr>
        <w:t>系统部署</w:t>
      </w:r>
      <w:bookmarkEnd w:id="18"/>
    </w:p>
    <w:p w14:paraId="0A8D8105" w14:textId="77777777" w:rsidR="007D5B00" w:rsidRDefault="00510111" w:rsidP="00515AA4">
      <w:pPr>
        <w:pStyle w:val="2"/>
        <w:numPr>
          <w:ilvl w:val="1"/>
          <w:numId w:val="11"/>
        </w:numPr>
        <w:spacing w:after="0" w:line="360" w:lineRule="auto"/>
        <w:rPr>
          <w:rFonts w:ascii="微软雅黑" w:eastAsia="微软雅黑" w:hAnsi="微软雅黑" w:cs="Times New Roman"/>
          <w:b/>
          <w:bCs/>
          <w:color w:val="000000" w:themeColor="text1"/>
          <w:sz w:val="24"/>
          <w:szCs w:val="24"/>
          <w:lang w:val="en-US"/>
        </w:rPr>
      </w:pPr>
      <w:bookmarkStart w:id="19" w:name="_Toc464055600"/>
      <w:r>
        <w:rPr>
          <w:rFonts w:ascii="微软雅黑" w:eastAsia="微软雅黑" w:hAnsi="微软雅黑" w:cs="Times New Roman" w:hint="eastAsia"/>
          <w:b/>
          <w:bCs/>
          <w:color w:val="000000" w:themeColor="text1"/>
          <w:sz w:val="24"/>
          <w:szCs w:val="24"/>
          <w:lang w:val="en-US"/>
        </w:rPr>
        <w:t>当前网络拓扑结构</w:t>
      </w:r>
      <w:bookmarkEnd w:id="19"/>
    </w:p>
    <w:p w14:paraId="719B5FE0" w14:textId="0F841049" w:rsidR="00510111" w:rsidRPr="00510111" w:rsidRDefault="00510111" w:rsidP="00510111"/>
    <w:p w14:paraId="70BA0404" w14:textId="77777777" w:rsidR="00747382" w:rsidRDefault="00747382" w:rsidP="00515AA4">
      <w:pPr>
        <w:pStyle w:val="2"/>
        <w:numPr>
          <w:ilvl w:val="1"/>
          <w:numId w:val="11"/>
        </w:numPr>
        <w:spacing w:after="0" w:line="360" w:lineRule="auto"/>
        <w:rPr>
          <w:rFonts w:ascii="微软雅黑" w:eastAsia="微软雅黑" w:hAnsi="微软雅黑" w:cs="Times New Roman"/>
          <w:b/>
          <w:bCs/>
          <w:color w:val="000000" w:themeColor="text1"/>
          <w:sz w:val="24"/>
          <w:szCs w:val="24"/>
          <w:lang w:val="en-US"/>
        </w:rPr>
      </w:pPr>
      <w:bookmarkStart w:id="20" w:name="_Toc464055601"/>
      <w:r w:rsidRPr="009F0E1A">
        <w:rPr>
          <w:rFonts w:ascii="微软雅黑" w:eastAsia="微软雅黑" w:hAnsi="微软雅黑" w:cs="Times New Roman" w:hint="eastAsia"/>
          <w:b/>
          <w:bCs/>
          <w:color w:val="000000" w:themeColor="text1"/>
          <w:sz w:val="24"/>
          <w:szCs w:val="24"/>
          <w:lang w:val="en-US"/>
        </w:rPr>
        <w:t>未来生产</w:t>
      </w:r>
      <w:r>
        <w:rPr>
          <w:rFonts w:ascii="微软雅黑" w:eastAsia="微软雅黑" w:hAnsi="微软雅黑" w:cs="Times New Roman" w:hint="eastAsia"/>
          <w:b/>
          <w:bCs/>
          <w:color w:val="000000" w:themeColor="text1"/>
          <w:sz w:val="24"/>
          <w:szCs w:val="24"/>
          <w:lang w:val="en-US"/>
        </w:rPr>
        <w:t>系统部署建议</w:t>
      </w:r>
      <w:bookmarkEnd w:id="20"/>
    </w:p>
    <w:p w14:paraId="538DB955" w14:textId="0F46D720" w:rsidR="00F96278" w:rsidRDefault="00F96278" w:rsidP="00D10152">
      <w:pPr>
        <w:pStyle w:val="afa"/>
        <w:ind w:left="432" w:firstLineChars="0" w:firstLine="0"/>
        <w:rPr>
          <w:rFonts w:ascii="微软雅黑" w:eastAsia="微软雅黑" w:hAnsi="微软雅黑"/>
          <w:sz w:val="21"/>
          <w:lang w:val="en-AU"/>
        </w:rPr>
      </w:pPr>
      <w:r>
        <w:rPr>
          <w:rFonts w:ascii="微软雅黑" w:eastAsia="微软雅黑" w:hAnsi="微软雅黑" w:hint="eastAsia"/>
          <w:sz w:val="21"/>
          <w:lang w:val="en-AU"/>
        </w:rPr>
        <w:t>7.2.1</w:t>
      </w:r>
      <w:r w:rsidRPr="00232A3A">
        <w:rPr>
          <w:rFonts w:ascii="微软雅黑" w:eastAsia="微软雅黑" w:hAnsi="微软雅黑" w:hint="eastAsia"/>
          <w:sz w:val="21"/>
          <w:lang w:val="en-AU"/>
        </w:rPr>
        <w:t>部署范围：</w:t>
      </w:r>
      <w:r w:rsidR="00D10152">
        <w:rPr>
          <w:rFonts w:ascii="微软雅黑" w:eastAsia="微软雅黑" w:hAnsi="微软雅黑"/>
          <w:sz w:val="21"/>
          <w:lang w:val="en-AU"/>
        </w:rPr>
        <w:t xml:space="preserve"> </w:t>
      </w:r>
    </w:p>
    <w:p w14:paraId="7F0BC545" w14:textId="77777777" w:rsidR="00F96278" w:rsidRDefault="00F96278" w:rsidP="00F96278">
      <w:pPr>
        <w:pStyle w:val="afa"/>
        <w:ind w:left="432" w:firstLineChars="0" w:firstLine="0"/>
        <w:rPr>
          <w:rFonts w:ascii="微软雅黑" w:eastAsia="微软雅黑" w:hAnsi="微软雅黑"/>
          <w:sz w:val="21"/>
          <w:lang w:val="en-AU"/>
        </w:rPr>
      </w:pPr>
      <w:r>
        <w:rPr>
          <w:rFonts w:ascii="微软雅黑" w:eastAsia="微软雅黑" w:hAnsi="微软雅黑" w:hint="eastAsia"/>
          <w:sz w:val="21"/>
          <w:lang w:val="en-AU"/>
        </w:rPr>
        <w:t>7.2.2软件逻辑架构</w:t>
      </w:r>
    </w:p>
    <w:p w14:paraId="561EC5BF" w14:textId="58717BDD" w:rsidR="00F96278" w:rsidRDefault="00F96278" w:rsidP="00F96278">
      <w:pPr>
        <w:pStyle w:val="afa"/>
        <w:autoSpaceDE w:val="0"/>
        <w:autoSpaceDN w:val="0"/>
        <w:adjustRightInd w:val="0"/>
        <w:spacing w:after="0"/>
        <w:ind w:left="432" w:firstLineChars="0" w:firstLine="0"/>
        <w:rPr>
          <w:rFonts w:ascii="微软雅黑" w:eastAsia="微软雅黑" w:hAnsi="微软雅黑"/>
          <w:sz w:val="21"/>
          <w:lang w:val="en-AU"/>
        </w:rPr>
      </w:pPr>
    </w:p>
    <w:p w14:paraId="759504C1" w14:textId="77777777" w:rsidR="00F96278" w:rsidRPr="00ED3853" w:rsidRDefault="00F96278" w:rsidP="00F96278">
      <w:pPr>
        <w:spacing w:after="0"/>
        <w:rPr>
          <w:rFonts w:ascii="微软雅黑" w:eastAsia="微软雅黑" w:hAnsi="微软雅黑"/>
          <w:sz w:val="21"/>
          <w:szCs w:val="21"/>
        </w:rPr>
      </w:pPr>
      <w:bookmarkStart w:id="21" w:name="_Toc453759713"/>
      <w:r>
        <w:rPr>
          <w:rFonts w:ascii="微软雅黑" w:eastAsia="微软雅黑" w:hAnsi="微软雅黑" w:hint="eastAsia"/>
          <w:sz w:val="21"/>
          <w:szCs w:val="21"/>
        </w:rPr>
        <w:t>7.2.3</w:t>
      </w:r>
      <w:r w:rsidRPr="00ED3853">
        <w:rPr>
          <w:rFonts w:ascii="微软雅黑" w:eastAsia="微软雅黑" w:hAnsi="微软雅黑" w:hint="eastAsia"/>
          <w:sz w:val="21"/>
          <w:szCs w:val="21"/>
        </w:rPr>
        <w:t xml:space="preserve"> 应用软件逻辑架构</w:t>
      </w:r>
      <w:bookmarkEnd w:id="21"/>
    </w:p>
    <w:p w14:paraId="2F39E905" w14:textId="77777777" w:rsidR="00747382" w:rsidRDefault="00341C16" w:rsidP="00515AA4">
      <w:pPr>
        <w:pStyle w:val="2"/>
        <w:numPr>
          <w:ilvl w:val="1"/>
          <w:numId w:val="11"/>
        </w:numPr>
        <w:spacing w:after="0" w:line="360" w:lineRule="auto"/>
        <w:rPr>
          <w:rFonts w:ascii="微软雅黑" w:eastAsia="微软雅黑" w:hAnsi="微软雅黑" w:cs="Times New Roman"/>
          <w:b/>
          <w:bCs/>
          <w:color w:val="000000" w:themeColor="text1"/>
          <w:sz w:val="24"/>
          <w:szCs w:val="24"/>
          <w:lang w:val="en-US"/>
        </w:rPr>
      </w:pPr>
      <w:bookmarkStart w:id="22" w:name="_Toc464055602"/>
      <w:r>
        <w:rPr>
          <w:rFonts w:ascii="微软雅黑" w:eastAsia="微软雅黑" w:hAnsi="微软雅黑" w:cs="Times New Roman" w:hint="eastAsia"/>
          <w:b/>
          <w:bCs/>
          <w:color w:val="000000" w:themeColor="text1"/>
          <w:sz w:val="24"/>
          <w:szCs w:val="24"/>
          <w:lang w:val="en-US"/>
        </w:rPr>
        <w:lastRenderedPageBreak/>
        <w:t>未来生产系统硬件配置建议</w:t>
      </w:r>
      <w:bookmarkEnd w:id="22"/>
    </w:p>
    <w:p w14:paraId="270E12B7" w14:textId="77777777" w:rsidR="00B004C1" w:rsidRDefault="00341C16" w:rsidP="00515AA4">
      <w:pPr>
        <w:pStyle w:val="2"/>
        <w:numPr>
          <w:ilvl w:val="1"/>
          <w:numId w:val="11"/>
        </w:numPr>
        <w:spacing w:after="0" w:line="360" w:lineRule="auto"/>
        <w:rPr>
          <w:rFonts w:ascii="微软雅黑" w:eastAsia="微软雅黑" w:hAnsi="微软雅黑" w:cs="Times New Roman"/>
          <w:b/>
          <w:bCs/>
          <w:color w:val="000000" w:themeColor="text1"/>
          <w:sz w:val="24"/>
          <w:szCs w:val="24"/>
          <w:lang w:val="en-US"/>
        </w:rPr>
      </w:pPr>
      <w:bookmarkStart w:id="23" w:name="_Toc464055603"/>
      <w:r w:rsidRPr="00A64BA8">
        <w:rPr>
          <w:rFonts w:ascii="微软雅黑" w:eastAsia="微软雅黑" w:hAnsi="微软雅黑" w:cs="Times New Roman" w:hint="eastAsia"/>
          <w:b/>
          <w:bCs/>
          <w:color w:val="000000" w:themeColor="text1"/>
          <w:sz w:val="24"/>
          <w:szCs w:val="24"/>
          <w:lang w:val="en-US"/>
        </w:rPr>
        <w:t>未来客户端硬件配置建议</w:t>
      </w:r>
      <w:bookmarkEnd w:id="23"/>
    </w:p>
    <w:p w14:paraId="61F0ABC1" w14:textId="62A67424" w:rsidR="00A64BA8" w:rsidRPr="00D10152" w:rsidRDefault="00A64BA8" w:rsidP="00A64BA8">
      <w:pPr>
        <w:pStyle w:val="afa"/>
        <w:ind w:left="432" w:firstLineChars="0" w:firstLine="0"/>
      </w:pPr>
      <w:r>
        <w:rPr>
          <w:rFonts w:hint="eastAsia"/>
        </w:rPr>
        <w:t>客户端无需安装特殊软件，需要将</w:t>
      </w:r>
      <w:r>
        <w:rPr>
          <w:rFonts w:hint="eastAsia"/>
        </w:rPr>
        <w:t>IE</w:t>
      </w:r>
      <w:r>
        <w:rPr>
          <w:rFonts w:hint="eastAsia"/>
        </w:rPr>
        <w:t>版本提高到</w:t>
      </w:r>
      <w:r>
        <w:rPr>
          <w:rFonts w:hint="eastAsia"/>
        </w:rPr>
        <w:t>9</w:t>
      </w:r>
      <w:r>
        <w:rPr>
          <w:rFonts w:hint="eastAsia"/>
        </w:rPr>
        <w:t>以上即可。</w:t>
      </w:r>
      <w:r w:rsidR="00D10152">
        <w:rPr>
          <w:rFonts w:hint="eastAsia"/>
        </w:rPr>
        <w:t>推荐使用</w:t>
      </w:r>
      <w:r w:rsidR="00D10152">
        <w:rPr>
          <w:rFonts w:hint="eastAsia"/>
        </w:rPr>
        <w:t>Firefox</w:t>
      </w:r>
      <w:r w:rsidR="00D10152">
        <w:rPr>
          <w:rFonts w:hint="eastAsia"/>
        </w:rPr>
        <w:t>和</w:t>
      </w:r>
      <w:r w:rsidR="00D10152">
        <w:rPr>
          <w:rFonts w:hint="eastAsia"/>
        </w:rPr>
        <w:t>Google Chrome</w:t>
      </w:r>
      <w:r w:rsidR="00D10152">
        <w:rPr>
          <w:rFonts w:hint="eastAsia"/>
        </w:rPr>
        <w:t>浏览器</w:t>
      </w:r>
    </w:p>
    <w:p w14:paraId="68F9EA92" w14:textId="77777777" w:rsidR="00A64BA8" w:rsidRPr="00EA6355" w:rsidRDefault="00A64BA8" w:rsidP="00A64BA8"/>
    <w:sectPr w:rsidR="00A64BA8" w:rsidRPr="00EA6355" w:rsidSect="005F1D28">
      <w:headerReference w:type="default" r:id="rId8"/>
      <w:footerReference w:type="default" r:id="rId9"/>
      <w:pgSz w:w="12240" w:h="15840" w:code="1"/>
      <w:pgMar w:top="1440" w:right="1077" w:bottom="1440" w:left="1077" w:header="720" w:footer="720" w:gutter="17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2BB9A6" w14:textId="77777777" w:rsidR="000D1DEA" w:rsidRDefault="000D1DEA">
      <w:r>
        <w:separator/>
      </w:r>
    </w:p>
  </w:endnote>
  <w:endnote w:type="continuationSeparator" w:id="0">
    <w:p w14:paraId="2D0A3E99" w14:textId="77777777" w:rsidR="000D1DEA" w:rsidRDefault="000D1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TKTypeRegular">
    <w:altName w:val="Arial Narrow"/>
    <w:panose1 w:val="00000000000000000000"/>
    <w:charset w:val="00"/>
    <w:family w:val="swiss"/>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仿宋_GB2312">
    <w:charset w:val="86"/>
    <w:family w:val="modern"/>
    <w:pitch w:val="fixed"/>
    <w:sig w:usb0="00000001" w:usb1="080E0000" w:usb2="00000010" w:usb3="00000000" w:csb0="00040000" w:csb1="00000000"/>
  </w:font>
  <w:font w:name="微软雅黑">
    <w:charset w:val="86"/>
    <w:family w:val="auto"/>
    <w:pitch w:val="variable"/>
    <w:sig w:usb0="80000287" w:usb1="28CF3C52" w:usb2="00000016" w:usb3="00000000" w:csb0="0004001F" w:csb1="00000000"/>
  </w:font>
  <w:font w:name="PMingLiU">
    <w:panose1 w:val="02020500000000000000"/>
    <w:charset w:val="88"/>
    <w:family w:val="auto"/>
    <w:pitch w:val="variable"/>
    <w:sig w:usb0="A00002FF" w:usb1="28CFFCFA" w:usb2="00000016" w:usb3="00000000" w:csb0="00100001" w:csb1="00000000"/>
  </w:font>
  <w:font w:name="GE Inspira Pitch">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69208"/>
      <w:docPartObj>
        <w:docPartGallery w:val="Page Numbers (Bottom of Page)"/>
        <w:docPartUnique/>
      </w:docPartObj>
    </w:sdtPr>
    <w:sdtEndPr/>
    <w:sdtContent>
      <w:sdt>
        <w:sdtPr>
          <w:id w:val="98381352"/>
          <w:docPartObj>
            <w:docPartGallery w:val="Page Numbers (Top of Page)"/>
            <w:docPartUnique/>
          </w:docPartObj>
        </w:sdtPr>
        <w:sdtEndPr/>
        <w:sdtContent>
          <w:p w14:paraId="75BEF3BA" w14:textId="77777777" w:rsidR="0080640B" w:rsidRPr="005F1D28" w:rsidRDefault="000859F3" w:rsidP="00903064">
            <w:pPr>
              <w:pStyle w:val="aa"/>
              <w:jc w:val="right"/>
            </w:pPr>
            <w:r>
              <w:rPr>
                <w:b/>
                <w:sz w:val="24"/>
              </w:rPr>
              <w:fldChar w:fldCharType="begin"/>
            </w:r>
            <w:r w:rsidR="0080640B">
              <w:rPr>
                <w:b/>
              </w:rPr>
              <w:instrText>PAGE</w:instrText>
            </w:r>
            <w:r>
              <w:rPr>
                <w:b/>
                <w:sz w:val="24"/>
              </w:rPr>
              <w:fldChar w:fldCharType="separate"/>
            </w:r>
            <w:r w:rsidR="00A069B9">
              <w:rPr>
                <w:b/>
                <w:noProof/>
              </w:rPr>
              <w:t>3</w:t>
            </w:r>
            <w:r>
              <w:rPr>
                <w:b/>
                <w:sz w:val="24"/>
              </w:rPr>
              <w:fldChar w:fldCharType="end"/>
            </w:r>
            <w:r w:rsidR="0080640B">
              <w:rPr>
                <w:lang w:val="zh-CN"/>
              </w:rPr>
              <w:t xml:space="preserve"> / </w:t>
            </w:r>
            <w:r>
              <w:rPr>
                <w:b/>
                <w:sz w:val="24"/>
              </w:rPr>
              <w:fldChar w:fldCharType="begin"/>
            </w:r>
            <w:r w:rsidR="0080640B">
              <w:rPr>
                <w:b/>
              </w:rPr>
              <w:instrText>NUMPAGES</w:instrText>
            </w:r>
            <w:r>
              <w:rPr>
                <w:b/>
                <w:sz w:val="24"/>
              </w:rPr>
              <w:fldChar w:fldCharType="separate"/>
            </w:r>
            <w:r w:rsidR="00A069B9">
              <w:rPr>
                <w:b/>
                <w:noProof/>
              </w:rPr>
              <w:t>6</w:t>
            </w:r>
            <w:r>
              <w:rPr>
                <w:b/>
                <w:sz w:val="24"/>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39129" w14:textId="77777777" w:rsidR="000D1DEA" w:rsidRDefault="000D1DEA">
      <w:r>
        <w:separator/>
      </w:r>
    </w:p>
  </w:footnote>
  <w:footnote w:type="continuationSeparator" w:id="0">
    <w:p w14:paraId="7C98051D" w14:textId="77777777" w:rsidR="000D1DEA" w:rsidRDefault="000D1D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6"/>
      <w:gridCol w:w="4769"/>
      <w:gridCol w:w="2693"/>
    </w:tblGrid>
    <w:tr w:rsidR="0080640B" w:rsidRPr="00DA13FA" w14:paraId="6DEA6835" w14:textId="77777777" w:rsidTr="002E3480">
      <w:trPr>
        <w:trHeight w:val="396"/>
      </w:trPr>
      <w:tc>
        <w:tcPr>
          <w:tcW w:w="2093" w:type="dxa"/>
          <w:vMerge w:val="restart"/>
          <w:vAlign w:val="center"/>
        </w:tcPr>
        <w:p w14:paraId="633FAEF3" w14:textId="0964B995" w:rsidR="0080640B" w:rsidRPr="00D10152" w:rsidRDefault="00D10152" w:rsidP="00D10152">
          <w:pPr>
            <w:spacing w:after="0"/>
            <w:rPr>
              <w:rFonts w:ascii="Times New Roman" w:eastAsia="Times New Roman" w:hAnsi="Times New Roman" w:hint="eastAsia"/>
              <w:sz w:val="24"/>
            </w:rPr>
          </w:pPr>
          <w:r w:rsidRPr="00D10152">
            <w:rPr>
              <w:rFonts w:ascii="Times New Roman" w:eastAsia="Times New Roman" w:hAnsi="Times New Roman"/>
              <w:noProof/>
              <w:sz w:val="24"/>
            </w:rPr>
            <w:drawing>
              <wp:inline distT="0" distB="0" distL="0" distR="0" wp14:anchorId="0678322B" wp14:editId="355ADD95">
                <wp:extent cx="1597025" cy="451485"/>
                <wp:effectExtent l="0" t="0" r="3175" b="5715"/>
                <wp:docPr id="2" name="图片 2" descr="http://www.qdch.com/attached/image/20160712/20160712101006_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qdch.com/attached/image/20160712/20160712101006_64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7025" cy="451485"/>
                        </a:xfrm>
                        <a:prstGeom prst="rect">
                          <a:avLst/>
                        </a:prstGeom>
                        <a:noFill/>
                        <a:ln>
                          <a:noFill/>
                        </a:ln>
                      </pic:spPr>
                    </pic:pic>
                  </a:graphicData>
                </a:graphic>
              </wp:inline>
            </w:drawing>
          </w:r>
        </w:p>
      </w:tc>
      <w:tc>
        <w:tcPr>
          <w:tcW w:w="5245" w:type="dxa"/>
          <w:vMerge w:val="restart"/>
          <w:vAlign w:val="center"/>
        </w:tcPr>
        <w:p w14:paraId="1D277A45" w14:textId="377C78D3" w:rsidR="0080640B" w:rsidRPr="00170350" w:rsidRDefault="00D10152" w:rsidP="00E9265D">
          <w:pPr>
            <w:pStyle w:val="a8"/>
            <w:spacing w:after="0"/>
            <w:jc w:val="center"/>
            <w:rPr>
              <w:rFonts w:ascii="微软雅黑" w:eastAsia="微软雅黑" w:hAnsi="微软雅黑"/>
              <w:b/>
              <w:sz w:val="32"/>
              <w:szCs w:val="32"/>
            </w:rPr>
          </w:pPr>
          <w:r>
            <w:rPr>
              <w:rFonts w:ascii="微软雅黑" w:eastAsia="微软雅黑" w:hAnsi="微软雅黑" w:hint="eastAsia"/>
              <w:b/>
              <w:sz w:val="36"/>
              <w:szCs w:val="36"/>
            </w:rPr>
            <w:t>青岛清算风控监管</w:t>
          </w:r>
          <w:r w:rsidR="005D6D9C" w:rsidRPr="005D6D9C">
            <w:rPr>
              <w:rFonts w:ascii="微软雅黑" w:eastAsia="微软雅黑" w:hAnsi="微软雅黑" w:hint="eastAsia"/>
              <w:b/>
              <w:sz w:val="36"/>
              <w:szCs w:val="36"/>
            </w:rPr>
            <w:t>项目</w:t>
          </w:r>
          <w:r w:rsidR="00DA571A">
            <w:rPr>
              <w:rFonts w:ascii="微软雅黑" w:eastAsia="微软雅黑" w:hAnsi="微软雅黑" w:hint="eastAsia"/>
              <w:b/>
              <w:sz w:val="36"/>
              <w:szCs w:val="36"/>
            </w:rPr>
            <w:t>系统</w:t>
          </w:r>
          <w:r w:rsidR="00E9265D">
            <w:rPr>
              <w:rFonts w:ascii="微软雅黑" w:eastAsia="微软雅黑" w:hAnsi="微软雅黑" w:hint="eastAsia"/>
              <w:b/>
              <w:sz w:val="36"/>
              <w:szCs w:val="36"/>
            </w:rPr>
            <w:t>蓝图设计</w:t>
          </w:r>
          <w:r w:rsidR="000D671C">
            <w:rPr>
              <w:rFonts w:ascii="微软雅黑" w:eastAsia="微软雅黑" w:hAnsi="微软雅黑" w:hint="eastAsia"/>
              <w:b/>
              <w:sz w:val="36"/>
              <w:szCs w:val="36"/>
            </w:rPr>
            <w:t>报告</w:t>
          </w:r>
        </w:p>
      </w:tc>
      <w:tc>
        <w:tcPr>
          <w:tcW w:w="2860" w:type="dxa"/>
          <w:vAlign w:val="center"/>
        </w:tcPr>
        <w:p w14:paraId="0E8A6251" w14:textId="5195F7D2" w:rsidR="0080640B" w:rsidRPr="002E3480" w:rsidRDefault="009E1BE0" w:rsidP="009E1BE0">
          <w:pPr>
            <w:pStyle w:val="a8"/>
            <w:spacing w:after="0"/>
            <w:rPr>
              <w:rFonts w:asciiTheme="majorEastAsia" w:eastAsiaTheme="majorEastAsia" w:hAnsiTheme="majorEastAsia"/>
              <w:b/>
              <w:szCs w:val="20"/>
            </w:rPr>
          </w:pPr>
          <w:r w:rsidRPr="002E3480">
            <w:rPr>
              <w:rFonts w:asciiTheme="majorEastAsia" w:eastAsiaTheme="majorEastAsia" w:hAnsiTheme="majorEastAsia" w:hint="eastAsia"/>
              <w:b/>
              <w:bCs/>
              <w:szCs w:val="20"/>
            </w:rPr>
            <w:t>编号：</w:t>
          </w:r>
        </w:p>
      </w:tc>
    </w:tr>
    <w:tr w:rsidR="0080640B" w:rsidRPr="00DA13FA" w14:paraId="4432A96A" w14:textId="77777777" w:rsidTr="002E3480">
      <w:trPr>
        <w:trHeight w:val="340"/>
      </w:trPr>
      <w:tc>
        <w:tcPr>
          <w:tcW w:w="2093" w:type="dxa"/>
          <w:vMerge/>
          <w:vAlign w:val="center"/>
        </w:tcPr>
        <w:p w14:paraId="54ACAE97" w14:textId="77777777" w:rsidR="0080640B" w:rsidRPr="00DA13FA" w:rsidRDefault="0080640B" w:rsidP="005F1D28">
          <w:pPr>
            <w:pStyle w:val="a8"/>
            <w:spacing w:after="0"/>
            <w:rPr>
              <w:rFonts w:asciiTheme="minorEastAsia" w:eastAsiaTheme="minorEastAsia" w:hAnsiTheme="minorEastAsia"/>
              <w:b/>
            </w:rPr>
          </w:pPr>
        </w:p>
      </w:tc>
      <w:tc>
        <w:tcPr>
          <w:tcW w:w="5245" w:type="dxa"/>
          <w:vMerge/>
          <w:vAlign w:val="center"/>
        </w:tcPr>
        <w:p w14:paraId="7FB2C213" w14:textId="77777777" w:rsidR="0080640B" w:rsidRPr="00170350" w:rsidRDefault="0080640B" w:rsidP="005F1D28">
          <w:pPr>
            <w:pStyle w:val="a8"/>
            <w:spacing w:after="0"/>
            <w:rPr>
              <w:rFonts w:ascii="微软雅黑" w:eastAsia="微软雅黑" w:hAnsi="微软雅黑"/>
              <w:b/>
            </w:rPr>
          </w:pPr>
        </w:p>
      </w:tc>
      <w:tc>
        <w:tcPr>
          <w:tcW w:w="2860" w:type="dxa"/>
          <w:vAlign w:val="center"/>
        </w:tcPr>
        <w:p w14:paraId="07CC5056" w14:textId="61B70633" w:rsidR="0080640B" w:rsidRPr="002E3480" w:rsidRDefault="009E1BE0" w:rsidP="009E1BE0">
          <w:pPr>
            <w:pStyle w:val="a8"/>
            <w:spacing w:after="0"/>
            <w:rPr>
              <w:rFonts w:asciiTheme="majorEastAsia" w:eastAsiaTheme="majorEastAsia" w:hAnsiTheme="majorEastAsia"/>
              <w:b/>
              <w:bCs/>
              <w:szCs w:val="20"/>
            </w:rPr>
          </w:pPr>
          <w:r w:rsidRPr="002E3480">
            <w:rPr>
              <w:rFonts w:asciiTheme="majorEastAsia" w:eastAsiaTheme="majorEastAsia" w:hAnsiTheme="majorEastAsia" w:hint="eastAsia"/>
              <w:b/>
              <w:bCs/>
              <w:szCs w:val="20"/>
            </w:rPr>
            <w:t>生效期：</w:t>
          </w:r>
          <w:r w:rsidR="00D10152">
            <w:rPr>
              <w:rFonts w:asciiTheme="majorEastAsia" w:eastAsiaTheme="majorEastAsia" w:hAnsiTheme="majorEastAsia" w:hint="eastAsia"/>
              <w:bCs/>
              <w:szCs w:val="20"/>
            </w:rPr>
            <w:t>2017</w:t>
          </w:r>
          <w:r w:rsidR="00903064" w:rsidRPr="002E3480">
            <w:rPr>
              <w:rFonts w:asciiTheme="majorEastAsia" w:eastAsiaTheme="majorEastAsia" w:hAnsiTheme="majorEastAsia" w:hint="eastAsia"/>
              <w:bCs/>
              <w:szCs w:val="20"/>
            </w:rPr>
            <w:t>.</w:t>
          </w:r>
          <w:r w:rsidR="00D10152">
            <w:rPr>
              <w:rFonts w:asciiTheme="majorEastAsia" w:eastAsiaTheme="majorEastAsia" w:hAnsiTheme="majorEastAsia" w:hint="eastAsia"/>
              <w:bCs/>
              <w:szCs w:val="20"/>
            </w:rPr>
            <w:t>11</w:t>
          </w:r>
          <w:r w:rsidR="00903064" w:rsidRPr="002E3480">
            <w:rPr>
              <w:rFonts w:asciiTheme="majorEastAsia" w:eastAsiaTheme="majorEastAsia" w:hAnsiTheme="majorEastAsia" w:hint="eastAsia"/>
              <w:bCs/>
              <w:szCs w:val="20"/>
            </w:rPr>
            <w:t>.</w:t>
          </w:r>
          <w:r w:rsidR="00343777">
            <w:rPr>
              <w:rFonts w:asciiTheme="majorEastAsia" w:eastAsiaTheme="majorEastAsia" w:hAnsiTheme="majorEastAsia" w:hint="eastAsia"/>
              <w:bCs/>
              <w:szCs w:val="20"/>
            </w:rPr>
            <w:t>30</w:t>
          </w:r>
        </w:p>
      </w:tc>
    </w:tr>
    <w:tr w:rsidR="00FC5C49" w:rsidRPr="00DA13FA" w14:paraId="1060BC34" w14:textId="77777777" w:rsidTr="002E3480">
      <w:trPr>
        <w:trHeight w:val="340"/>
      </w:trPr>
      <w:tc>
        <w:tcPr>
          <w:tcW w:w="2093" w:type="dxa"/>
          <w:vMerge/>
          <w:vAlign w:val="center"/>
        </w:tcPr>
        <w:p w14:paraId="669A2DDC" w14:textId="77777777" w:rsidR="00FC5C49" w:rsidRPr="00DA13FA" w:rsidRDefault="00FC5C49" w:rsidP="005F1D28">
          <w:pPr>
            <w:pStyle w:val="a8"/>
            <w:spacing w:after="0"/>
            <w:rPr>
              <w:rFonts w:asciiTheme="minorEastAsia" w:eastAsiaTheme="minorEastAsia" w:hAnsiTheme="minorEastAsia"/>
              <w:b/>
            </w:rPr>
          </w:pPr>
        </w:p>
      </w:tc>
      <w:tc>
        <w:tcPr>
          <w:tcW w:w="5245" w:type="dxa"/>
          <w:vMerge/>
          <w:vAlign w:val="center"/>
        </w:tcPr>
        <w:p w14:paraId="43DE2F68" w14:textId="77777777" w:rsidR="00FC5C49" w:rsidRPr="00170350" w:rsidRDefault="00FC5C49" w:rsidP="005F1D28">
          <w:pPr>
            <w:pStyle w:val="a8"/>
            <w:spacing w:after="0"/>
            <w:rPr>
              <w:rFonts w:ascii="微软雅黑" w:eastAsia="微软雅黑" w:hAnsi="微软雅黑"/>
              <w:b/>
            </w:rPr>
          </w:pPr>
        </w:p>
      </w:tc>
      <w:tc>
        <w:tcPr>
          <w:tcW w:w="2860" w:type="dxa"/>
          <w:vAlign w:val="center"/>
        </w:tcPr>
        <w:p w14:paraId="3DCD847E" w14:textId="52E8CFB3" w:rsidR="00FC5C49" w:rsidRPr="002E3480" w:rsidRDefault="009E1BE0" w:rsidP="009E1BE0">
          <w:pPr>
            <w:pStyle w:val="a8"/>
            <w:spacing w:after="0"/>
            <w:rPr>
              <w:rFonts w:asciiTheme="majorEastAsia" w:eastAsiaTheme="majorEastAsia" w:hAnsiTheme="majorEastAsia"/>
              <w:b/>
              <w:bCs/>
              <w:szCs w:val="20"/>
            </w:rPr>
          </w:pPr>
          <w:r w:rsidRPr="002E3480">
            <w:rPr>
              <w:rFonts w:asciiTheme="majorEastAsia" w:eastAsiaTheme="majorEastAsia" w:hAnsiTheme="majorEastAsia" w:hint="eastAsia"/>
              <w:b/>
              <w:bCs/>
              <w:szCs w:val="20"/>
            </w:rPr>
            <w:t>密级：</w:t>
          </w:r>
          <w:r w:rsidR="00D10152">
            <w:rPr>
              <w:rFonts w:asciiTheme="majorEastAsia" w:eastAsiaTheme="majorEastAsia" w:hAnsiTheme="majorEastAsia" w:hint="eastAsia"/>
              <w:noProof/>
              <w:szCs w:val="20"/>
            </w:rPr>
            <w:t>QDCH</w:t>
          </w:r>
          <w:r w:rsidR="00CA4FDD" w:rsidRPr="002E3480">
            <w:rPr>
              <w:rFonts w:asciiTheme="majorEastAsia" w:eastAsiaTheme="majorEastAsia" w:hAnsiTheme="majorEastAsia" w:hint="eastAsia"/>
              <w:noProof/>
              <w:szCs w:val="20"/>
            </w:rPr>
            <w:t>内部公开</w:t>
          </w:r>
        </w:p>
      </w:tc>
    </w:tr>
  </w:tbl>
  <w:p w14:paraId="6A20D5FA" w14:textId="77777777" w:rsidR="0080640B" w:rsidRDefault="0080640B" w:rsidP="005F1D28">
    <w:pPr>
      <w:pStyle w:val="a8"/>
      <w:spacing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D4B6F"/>
    <w:multiLevelType w:val="hybridMultilevel"/>
    <w:tmpl w:val="F5DE03D6"/>
    <w:lvl w:ilvl="0" w:tplc="0409000B">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1">
    <w:nsid w:val="1CA77B8B"/>
    <w:multiLevelType w:val="hybridMultilevel"/>
    <w:tmpl w:val="49DCF90E"/>
    <w:lvl w:ilvl="0" w:tplc="F79CC388">
      <w:start w:val="1"/>
      <w:numFmt w:val="decimal"/>
      <w:pStyle w:val="a"/>
      <w:lvlText w:val="%1、"/>
      <w:lvlJc w:val="left"/>
      <w:pPr>
        <w:tabs>
          <w:tab w:val="num" w:pos="5655"/>
        </w:tabs>
        <w:ind w:left="4408" w:firstLine="527"/>
      </w:pPr>
      <w:rPr>
        <w:rFonts w:hint="eastAsia"/>
        <w:color w:val="auto"/>
      </w:rPr>
    </w:lvl>
    <w:lvl w:ilvl="1" w:tplc="26CA5E38">
      <w:start w:val="1"/>
      <w:numFmt w:val="decimal"/>
      <w:lvlText w:val="%2、"/>
      <w:lvlJc w:val="left"/>
      <w:pPr>
        <w:tabs>
          <w:tab w:val="num" w:pos="1455"/>
        </w:tabs>
        <w:ind w:left="1455" w:hanging="720"/>
      </w:pPr>
      <w:rPr>
        <w:rFonts w:hint="default"/>
      </w:rPr>
    </w:lvl>
    <w:lvl w:ilvl="2" w:tplc="776869A6">
      <w:start w:val="1"/>
      <w:numFmt w:val="decimal"/>
      <w:lvlText w:val="（%3）"/>
      <w:lvlJc w:val="left"/>
      <w:pPr>
        <w:tabs>
          <w:tab w:val="num" w:pos="1875"/>
        </w:tabs>
        <w:ind w:left="1875" w:hanging="720"/>
      </w:pPr>
      <w:rPr>
        <w:rFonts w:hint="eastAsia"/>
      </w:rPr>
    </w:lvl>
    <w:lvl w:ilvl="3" w:tplc="0409000F" w:tentative="1">
      <w:start w:val="1"/>
      <w:numFmt w:val="decimal"/>
      <w:lvlText w:val="%4."/>
      <w:lvlJc w:val="left"/>
      <w:pPr>
        <w:tabs>
          <w:tab w:val="num" w:pos="1995"/>
        </w:tabs>
        <w:ind w:left="1995" w:hanging="420"/>
      </w:pPr>
    </w:lvl>
    <w:lvl w:ilvl="4" w:tplc="04090019" w:tentative="1">
      <w:start w:val="1"/>
      <w:numFmt w:val="lowerLetter"/>
      <w:lvlText w:val="%5)"/>
      <w:lvlJc w:val="left"/>
      <w:pPr>
        <w:tabs>
          <w:tab w:val="num" w:pos="2415"/>
        </w:tabs>
        <w:ind w:left="2415" w:hanging="420"/>
      </w:pPr>
    </w:lvl>
    <w:lvl w:ilvl="5" w:tplc="0409001B" w:tentative="1">
      <w:start w:val="1"/>
      <w:numFmt w:val="lowerRoman"/>
      <w:lvlText w:val="%6."/>
      <w:lvlJc w:val="right"/>
      <w:pPr>
        <w:tabs>
          <w:tab w:val="num" w:pos="2835"/>
        </w:tabs>
        <w:ind w:left="2835" w:hanging="420"/>
      </w:pPr>
    </w:lvl>
    <w:lvl w:ilvl="6" w:tplc="0409000F" w:tentative="1">
      <w:start w:val="1"/>
      <w:numFmt w:val="decimal"/>
      <w:lvlText w:val="%7."/>
      <w:lvlJc w:val="left"/>
      <w:pPr>
        <w:tabs>
          <w:tab w:val="num" w:pos="3255"/>
        </w:tabs>
        <w:ind w:left="3255" w:hanging="420"/>
      </w:pPr>
    </w:lvl>
    <w:lvl w:ilvl="7" w:tplc="04090019" w:tentative="1">
      <w:start w:val="1"/>
      <w:numFmt w:val="lowerLetter"/>
      <w:lvlText w:val="%8)"/>
      <w:lvlJc w:val="left"/>
      <w:pPr>
        <w:tabs>
          <w:tab w:val="num" w:pos="3675"/>
        </w:tabs>
        <w:ind w:left="3675" w:hanging="420"/>
      </w:pPr>
    </w:lvl>
    <w:lvl w:ilvl="8" w:tplc="0409001B" w:tentative="1">
      <w:start w:val="1"/>
      <w:numFmt w:val="lowerRoman"/>
      <w:lvlText w:val="%9."/>
      <w:lvlJc w:val="right"/>
      <w:pPr>
        <w:tabs>
          <w:tab w:val="num" w:pos="4095"/>
        </w:tabs>
        <w:ind w:left="4095" w:hanging="420"/>
      </w:pPr>
    </w:lvl>
  </w:abstractNum>
  <w:abstractNum w:abstractNumId="2">
    <w:nsid w:val="33016580"/>
    <w:multiLevelType w:val="hybridMultilevel"/>
    <w:tmpl w:val="C99273FC"/>
    <w:lvl w:ilvl="0" w:tplc="0409000B">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3">
    <w:nsid w:val="36534443"/>
    <w:multiLevelType w:val="hybridMultilevel"/>
    <w:tmpl w:val="77102632"/>
    <w:lvl w:ilvl="0" w:tplc="0409000F">
      <w:start w:val="1"/>
      <w:numFmt w:val="bullet"/>
      <w:pStyle w:val="Bulletxxx"/>
      <w:lvlText w:val=""/>
      <w:lvlJc w:val="left"/>
      <w:pPr>
        <w:tabs>
          <w:tab w:val="num" w:pos="840"/>
        </w:tabs>
        <w:ind w:left="840" w:hanging="480"/>
      </w:pPr>
      <w:rPr>
        <w:rFonts w:ascii="Wingdings" w:hAnsi="Wingdings" w:hint="default"/>
      </w:rPr>
    </w:lvl>
    <w:lvl w:ilvl="1" w:tplc="04090019">
      <w:start w:val="1"/>
      <w:numFmt w:val="bullet"/>
      <w:lvlText w:val=""/>
      <w:lvlJc w:val="left"/>
      <w:pPr>
        <w:tabs>
          <w:tab w:val="num" w:pos="2378"/>
        </w:tabs>
        <w:ind w:left="2378" w:hanging="480"/>
      </w:pPr>
      <w:rPr>
        <w:rFonts w:ascii="Wingdings" w:hAnsi="Wingdings" w:hint="default"/>
      </w:rPr>
    </w:lvl>
    <w:lvl w:ilvl="2" w:tplc="0409001B" w:tentative="1">
      <w:start w:val="1"/>
      <w:numFmt w:val="bullet"/>
      <w:lvlText w:val=""/>
      <w:lvlJc w:val="left"/>
      <w:pPr>
        <w:tabs>
          <w:tab w:val="num" w:pos="2858"/>
        </w:tabs>
        <w:ind w:left="2858" w:hanging="480"/>
      </w:pPr>
      <w:rPr>
        <w:rFonts w:ascii="Wingdings" w:hAnsi="Wingdings" w:hint="default"/>
      </w:rPr>
    </w:lvl>
    <w:lvl w:ilvl="3" w:tplc="0409000F" w:tentative="1">
      <w:start w:val="1"/>
      <w:numFmt w:val="bullet"/>
      <w:lvlText w:val=""/>
      <w:lvlJc w:val="left"/>
      <w:pPr>
        <w:tabs>
          <w:tab w:val="num" w:pos="3338"/>
        </w:tabs>
        <w:ind w:left="3338" w:hanging="480"/>
      </w:pPr>
      <w:rPr>
        <w:rFonts w:ascii="Wingdings" w:hAnsi="Wingdings" w:hint="default"/>
      </w:rPr>
    </w:lvl>
    <w:lvl w:ilvl="4" w:tplc="04090019" w:tentative="1">
      <w:start w:val="1"/>
      <w:numFmt w:val="bullet"/>
      <w:lvlText w:val=""/>
      <w:lvlJc w:val="left"/>
      <w:pPr>
        <w:tabs>
          <w:tab w:val="num" w:pos="3818"/>
        </w:tabs>
        <w:ind w:left="3818" w:hanging="480"/>
      </w:pPr>
      <w:rPr>
        <w:rFonts w:ascii="Wingdings" w:hAnsi="Wingdings" w:hint="default"/>
      </w:rPr>
    </w:lvl>
    <w:lvl w:ilvl="5" w:tplc="0409001B" w:tentative="1">
      <w:start w:val="1"/>
      <w:numFmt w:val="bullet"/>
      <w:lvlText w:val=""/>
      <w:lvlJc w:val="left"/>
      <w:pPr>
        <w:tabs>
          <w:tab w:val="num" w:pos="4298"/>
        </w:tabs>
        <w:ind w:left="4298" w:hanging="480"/>
      </w:pPr>
      <w:rPr>
        <w:rFonts w:ascii="Wingdings" w:hAnsi="Wingdings" w:hint="default"/>
      </w:rPr>
    </w:lvl>
    <w:lvl w:ilvl="6" w:tplc="0409000F" w:tentative="1">
      <w:start w:val="1"/>
      <w:numFmt w:val="bullet"/>
      <w:lvlText w:val=""/>
      <w:lvlJc w:val="left"/>
      <w:pPr>
        <w:tabs>
          <w:tab w:val="num" w:pos="4778"/>
        </w:tabs>
        <w:ind w:left="4778" w:hanging="480"/>
      </w:pPr>
      <w:rPr>
        <w:rFonts w:ascii="Wingdings" w:hAnsi="Wingdings" w:hint="default"/>
      </w:rPr>
    </w:lvl>
    <w:lvl w:ilvl="7" w:tplc="04090019" w:tentative="1">
      <w:start w:val="1"/>
      <w:numFmt w:val="bullet"/>
      <w:lvlText w:val=""/>
      <w:lvlJc w:val="left"/>
      <w:pPr>
        <w:tabs>
          <w:tab w:val="num" w:pos="5258"/>
        </w:tabs>
        <w:ind w:left="5258" w:hanging="480"/>
      </w:pPr>
      <w:rPr>
        <w:rFonts w:ascii="Wingdings" w:hAnsi="Wingdings" w:hint="default"/>
      </w:rPr>
    </w:lvl>
    <w:lvl w:ilvl="8" w:tplc="0409001B" w:tentative="1">
      <w:start w:val="1"/>
      <w:numFmt w:val="bullet"/>
      <w:lvlText w:val=""/>
      <w:lvlJc w:val="left"/>
      <w:pPr>
        <w:tabs>
          <w:tab w:val="num" w:pos="5738"/>
        </w:tabs>
        <w:ind w:left="5738" w:hanging="480"/>
      </w:pPr>
      <w:rPr>
        <w:rFonts w:ascii="Wingdings" w:hAnsi="Wingdings" w:hint="default"/>
      </w:rPr>
    </w:lvl>
  </w:abstractNum>
  <w:abstractNum w:abstractNumId="4">
    <w:nsid w:val="555E39F2"/>
    <w:multiLevelType w:val="hybridMultilevel"/>
    <w:tmpl w:val="96CC7F16"/>
    <w:lvl w:ilvl="0" w:tplc="0409000B">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5">
    <w:nsid w:val="60BF454C"/>
    <w:multiLevelType w:val="hybridMultilevel"/>
    <w:tmpl w:val="39F0F896"/>
    <w:lvl w:ilvl="0" w:tplc="04090001">
      <w:start w:val="1"/>
      <w:numFmt w:val="bullet"/>
      <w:pStyle w:val="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AFA3A79"/>
    <w:multiLevelType w:val="multilevel"/>
    <w:tmpl w:val="E7E03F54"/>
    <w:lvl w:ilvl="0">
      <w:start w:val="1"/>
      <w:numFmt w:val="decimal"/>
      <w:pStyle w:val="1"/>
      <w:lvlText w:val="%1"/>
      <w:lvlJc w:val="left"/>
      <w:pPr>
        <w:tabs>
          <w:tab w:val="num" w:pos="432"/>
        </w:tabs>
        <w:ind w:left="432" w:hanging="432"/>
      </w:pPr>
      <w:rPr>
        <w:rFonts w:ascii="Arial" w:hAnsi="Arial" w:cs="Arial" w:hint="default"/>
        <w:color w:val="000000"/>
        <w:sz w:val="28"/>
        <w:szCs w:val="28"/>
      </w:rPr>
    </w:lvl>
    <w:lvl w:ilvl="1">
      <w:start w:val="1"/>
      <w:numFmt w:val="decimal"/>
      <w:pStyle w:val="2"/>
      <w:lvlText w:val="%1.%2"/>
      <w:lvlJc w:val="left"/>
      <w:pPr>
        <w:tabs>
          <w:tab w:val="num" w:pos="576"/>
        </w:tabs>
        <w:ind w:left="576" w:hanging="576"/>
      </w:pPr>
      <w:rPr>
        <w:rFonts w:ascii="Arial" w:hAnsi="Arial" w:cs="Arial" w:hint="default"/>
        <w:color w:val="000000"/>
        <w:sz w:val="24"/>
        <w:szCs w:val="24"/>
      </w:rPr>
    </w:lvl>
    <w:lvl w:ilvl="2">
      <w:start w:val="1"/>
      <w:numFmt w:val="decimal"/>
      <w:lvlText w:val="%1.%2.%3"/>
      <w:lvlJc w:val="left"/>
      <w:pPr>
        <w:tabs>
          <w:tab w:val="num" w:pos="810"/>
        </w:tabs>
        <w:ind w:left="810" w:hanging="720"/>
      </w:pPr>
      <w:rPr>
        <w:rFonts w:ascii="Arial" w:hAnsi="Arial" w:cs="Arial" w:hint="default"/>
        <w:color w:val="000000"/>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790F139A"/>
    <w:multiLevelType w:val="multilevel"/>
    <w:tmpl w:val="8636373A"/>
    <w:lvl w:ilvl="0">
      <w:start w:val="1"/>
      <w:numFmt w:val="decimal"/>
      <w:lvlText w:val="%1"/>
      <w:lvlJc w:val="left"/>
      <w:pPr>
        <w:tabs>
          <w:tab w:val="num" w:pos="432"/>
        </w:tabs>
        <w:ind w:left="432" w:hanging="432"/>
      </w:pPr>
      <w:rPr>
        <w:rFonts w:hint="eastAsia"/>
        <w:lang w:val="en-US"/>
      </w:rPr>
    </w:lvl>
    <w:lvl w:ilvl="1">
      <w:start w:val="3"/>
      <w:numFmt w:val="decimal"/>
      <w:lvlText w:val="%1.%2"/>
      <w:lvlJc w:val="left"/>
      <w:pPr>
        <w:tabs>
          <w:tab w:val="num" w:pos="576"/>
        </w:tabs>
        <w:ind w:left="576" w:hanging="576"/>
      </w:pPr>
      <w:rPr>
        <w:rFonts w:hint="eastAsia"/>
        <w:lang w:val="en-US"/>
      </w:rPr>
    </w:lvl>
    <w:lvl w:ilvl="2">
      <w:start w:val="1"/>
      <w:numFmt w:val="decimal"/>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5"/>
  </w:num>
  <w:num w:numId="2">
    <w:abstractNumId w:val="7"/>
  </w:num>
  <w:num w:numId="3">
    <w:abstractNumId w:val="1"/>
    <w:lvlOverride w:ilvl="0">
      <w:startOverride w:val="1"/>
    </w:lvlOverride>
  </w:num>
  <w:num w:numId="4">
    <w:abstractNumId w:val="6"/>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3"/>
  </w:num>
  <w:num w:numId="15">
    <w:abstractNumId w:val="0"/>
  </w:num>
  <w:num w:numId="16">
    <w:abstractNumId w:val="1"/>
  </w:num>
  <w:num w:numId="17">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DFF"/>
    <w:rsid w:val="00000D2F"/>
    <w:rsid w:val="00001DBD"/>
    <w:rsid w:val="00002F94"/>
    <w:rsid w:val="00003947"/>
    <w:rsid w:val="00004F78"/>
    <w:rsid w:val="00007C4C"/>
    <w:rsid w:val="000146B4"/>
    <w:rsid w:val="000148FF"/>
    <w:rsid w:val="000150F3"/>
    <w:rsid w:val="00015E44"/>
    <w:rsid w:val="00016117"/>
    <w:rsid w:val="00017571"/>
    <w:rsid w:val="000209C7"/>
    <w:rsid w:val="0002134E"/>
    <w:rsid w:val="0002191C"/>
    <w:rsid w:val="00022C4A"/>
    <w:rsid w:val="00022D33"/>
    <w:rsid w:val="00022F9C"/>
    <w:rsid w:val="00024A6C"/>
    <w:rsid w:val="00025B43"/>
    <w:rsid w:val="00027C87"/>
    <w:rsid w:val="00027ED9"/>
    <w:rsid w:val="00030807"/>
    <w:rsid w:val="000308BC"/>
    <w:rsid w:val="0003090C"/>
    <w:rsid w:val="00030BC2"/>
    <w:rsid w:val="000315DC"/>
    <w:rsid w:val="00031C6D"/>
    <w:rsid w:val="00034C26"/>
    <w:rsid w:val="00035640"/>
    <w:rsid w:val="000359A3"/>
    <w:rsid w:val="000374EB"/>
    <w:rsid w:val="0004035A"/>
    <w:rsid w:val="0004339F"/>
    <w:rsid w:val="000443F4"/>
    <w:rsid w:val="0004495E"/>
    <w:rsid w:val="00045110"/>
    <w:rsid w:val="000466B0"/>
    <w:rsid w:val="00046A57"/>
    <w:rsid w:val="0004742C"/>
    <w:rsid w:val="000510F3"/>
    <w:rsid w:val="000515BE"/>
    <w:rsid w:val="00051BBE"/>
    <w:rsid w:val="0005229B"/>
    <w:rsid w:val="00052471"/>
    <w:rsid w:val="0005316B"/>
    <w:rsid w:val="0005441A"/>
    <w:rsid w:val="00054E0A"/>
    <w:rsid w:val="00055690"/>
    <w:rsid w:val="000614FA"/>
    <w:rsid w:val="00061E6B"/>
    <w:rsid w:val="00065DA9"/>
    <w:rsid w:val="000664F5"/>
    <w:rsid w:val="000722D0"/>
    <w:rsid w:val="000723B4"/>
    <w:rsid w:val="0007357B"/>
    <w:rsid w:val="00073A3B"/>
    <w:rsid w:val="0007478E"/>
    <w:rsid w:val="00074C04"/>
    <w:rsid w:val="00080A8C"/>
    <w:rsid w:val="0008335E"/>
    <w:rsid w:val="00083686"/>
    <w:rsid w:val="000854F7"/>
    <w:rsid w:val="000859F3"/>
    <w:rsid w:val="00085BEE"/>
    <w:rsid w:val="00091A0B"/>
    <w:rsid w:val="00093C70"/>
    <w:rsid w:val="000944A5"/>
    <w:rsid w:val="000951CF"/>
    <w:rsid w:val="00096A03"/>
    <w:rsid w:val="00096FE7"/>
    <w:rsid w:val="0009781F"/>
    <w:rsid w:val="000979A3"/>
    <w:rsid w:val="00097AFF"/>
    <w:rsid w:val="000A179B"/>
    <w:rsid w:val="000A297D"/>
    <w:rsid w:val="000A5091"/>
    <w:rsid w:val="000B01EF"/>
    <w:rsid w:val="000B1CA9"/>
    <w:rsid w:val="000B26EF"/>
    <w:rsid w:val="000B2A5C"/>
    <w:rsid w:val="000B3372"/>
    <w:rsid w:val="000B3D79"/>
    <w:rsid w:val="000B3F9C"/>
    <w:rsid w:val="000B5F78"/>
    <w:rsid w:val="000B6B5A"/>
    <w:rsid w:val="000C05EA"/>
    <w:rsid w:val="000C0AF3"/>
    <w:rsid w:val="000C1210"/>
    <w:rsid w:val="000C1D39"/>
    <w:rsid w:val="000C20B7"/>
    <w:rsid w:val="000C303C"/>
    <w:rsid w:val="000C67FC"/>
    <w:rsid w:val="000C6841"/>
    <w:rsid w:val="000C78E9"/>
    <w:rsid w:val="000D03FB"/>
    <w:rsid w:val="000D09A4"/>
    <w:rsid w:val="000D1B79"/>
    <w:rsid w:val="000D1DEA"/>
    <w:rsid w:val="000D235A"/>
    <w:rsid w:val="000D24B0"/>
    <w:rsid w:val="000D3F75"/>
    <w:rsid w:val="000D6020"/>
    <w:rsid w:val="000D671C"/>
    <w:rsid w:val="000D6DD5"/>
    <w:rsid w:val="000D7D9C"/>
    <w:rsid w:val="000E194E"/>
    <w:rsid w:val="000E2E88"/>
    <w:rsid w:val="000E358B"/>
    <w:rsid w:val="000E50AF"/>
    <w:rsid w:val="000E61C2"/>
    <w:rsid w:val="000E730B"/>
    <w:rsid w:val="000E7BCA"/>
    <w:rsid w:val="000E7C2D"/>
    <w:rsid w:val="000F2404"/>
    <w:rsid w:val="000F33CB"/>
    <w:rsid w:val="000F39B2"/>
    <w:rsid w:val="000F410B"/>
    <w:rsid w:val="000F6D12"/>
    <w:rsid w:val="000F7D9B"/>
    <w:rsid w:val="000F7EF5"/>
    <w:rsid w:val="00100D57"/>
    <w:rsid w:val="00100D62"/>
    <w:rsid w:val="00103825"/>
    <w:rsid w:val="001039B7"/>
    <w:rsid w:val="001047CC"/>
    <w:rsid w:val="00104C2B"/>
    <w:rsid w:val="00105AF5"/>
    <w:rsid w:val="001069DC"/>
    <w:rsid w:val="00107237"/>
    <w:rsid w:val="00107888"/>
    <w:rsid w:val="00110E9D"/>
    <w:rsid w:val="00111024"/>
    <w:rsid w:val="001118D1"/>
    <w:rsid w:val="001123F7"/>
    <w:rsid w:val="00113934"/>
    <w:rsid w:val="00113C59"/>
    <w:rsid w:val="001141DC"/>
    <w:rsid w:val="00114CD1"/>
    <w:rsid w:val="00114F6A"/>
    <w:rsid w:val="00115622"/>
    <w:rsid w:val="00116F23"/>
    <w:rsid w:val="00117FBC"/>
    <w:rsid w:val="001208E0"/>
    <w:rsid w:val="001220F0"/>
    <w:rsid w:val="001238AD"/>
    <w:rsid w:val="00125205"/>
    <w:rsid w:val="00125279"/>
    <w:rsid w:val="00125AB6"/>
    <w:rsid w:val="00125D99"/>
    <w:rsid w:val="00125F81"/>
    <w:rsid w:val="00126C5A"/>
    <w:rsid w:val="00131C7B"/>
    <w:rsid w:val="0013243C"/>
    <w:rsid w:val="00132464"/>
    <w:rsid w:val="00133691"/>
    <w:rsid w:val="0013467D"/>
    <w:rsid w:val="001354EE"/>
    <w:rsid w:val="00135DFF"/>
    <w:rsid w:val="00136090"/>
    <w:rsid w:val="00136B7E"/>
    <w:rsid w:val="00136DF0"/>
    <w:rsid w:val="00136E53"/>
    <w:rsid w:val="0014005A"/>
    <w:rsid w:val="0014177E"/>
    <w:rsid w:val="0014469F"/>
    <w:rsid w:val="00147323"/>
    <w:rsid w:val="00147B57"/>
    <w:rsid w:val="001506ED"/>
    <w:rsid w:val="00151A42"/>
    <w:rsid w:val="0015216C"/>
    <w:rsid w:val="00152951"/>
    <w:rsid w:val="00153A98"/>
    <w:rsid w:val="00154671"/>
    <w:rsid w:val="00154B84"/>
    <w:rsid w:val="00154BAB"/>
    <w:rsid w:val="00155F41"/>
    <w:rsid w:val="0016140C"/>
    <w:rsid w:val="00161F3E"/>
    <w:rsid w:val="00162499"/>
    <w:rsid w:val="00165852"/>
    <w:rsid w:val="0017009E"/>
    <w:rsid w:val="00170E42"/>
    <w:rsid w:val="00173826"/>
    <w:rsid w:val="001774CC"/>
    <w:rsid w:val="00177789"/>
    <w:rsid w:val="00180445"/>
    <w:rsid w:val="00186C1E"/>
    <w:rsid w:val="00187CE2"/>
    <w:rsid w:val="00187E11"/>
    <w:rsid w:val="001901B1"/>
    <w:rsid w:val="00193DCD"/>
    <w:rsid w:val="00194432"/>
    <w:rsid w:val="0019686B"/>
    <w:rsid w:val="001A0021"/>
    <w:rsid w:val="001A306A"/>
    <w:rsid w:val="001A3796"/>
    <w:rsid w:val="001A52F4"/>
    <w:rsid w:val="001A633A"/>
    <w:rsid w:val="001B046F"/>
    <w:rsid w:val="001B0604"/>
    <w:rsid w:val="001B283D"/>
    <w:rsid w:val="001B28E2"/>
    <w:rsid w:val="001B2910"/>
    <w:rsid w:val="001B29EA"/>
    <w:rsid w:val="001B3395"/>
    <w:rsid w:val="001B3D7A"/>
    <w:rsid w:val="001B685C"/>
    <w:rsid w:val="001C0BE0"/>
    <w:rsid w:val="001C1CF2"/>
    <w:rsid w:val="001C2392"/>
    <w:rsid w:val="001C29AC"/>
    <w:rsid w:val="001C2E23"/>
    <w:rsid w:val="001C3D56"/>
    <w:rsid w:val="001C4922"/>
    <w:rsid w:val="001C4AEB"/>
    <w:rsid w:val="001C4E76"/>
    <w:rsid w:val="001C68D2"/>
    <w:rsid w:val="001D13C2"/>
    <w:rsid w:val="001D7A25"/>
    <w:rsid w:val="001D7F72"/>
    <w:rsid w:val="001E24C3"/>
    <w:rsid w:val="001E2601"/>
    <w:rsid w:val="001E2653"/>
    <w:rsid w:val="001E2C93"/>
    <w:rsid w:val="001E2F0D"/>
    <w:rsid w:val="001E373D"/>
    <w:rsid w:val="001E38A5"/>
    <w:rsid w:val="001E42C0"/>
    <w:rsid w:val="001E4A92"/>
    <w:rsid w:val="001E735D"/>
    <w:rsid w:val="001E73CC"/>
    <w:rsid w:val="001F0BDC"/>
    <w:rsid w:val="001F1BD1"/>
    <w:rsid w:val="001F1FC2"/>
    <w:rsid w:val="001F25BD"/>
    <w:rsid w:val="001F2EBE"/>
    <w:rsid w:val="001F32E2"/>
    <w:rsid w:val="001F40F0"/>
    <w:rsid w:val="001F514B"/>
    <w:rsid w:val="001F724F"/>
    <w:rsid w:val="001F7C02"/>
    <w:rsid w:val="002003CC"/>
    <w:rsid w:val="002043D5"/>
    <w:rsid w:val="002059E7"/>
    <w:rsid w:val="00206348"/>
    <w:rsid w:val="00207AB7"/>
    <w:rsid w:val="002104A2"/>
    <w:rsid w:val="00210CF0"/>
    <w:rsid w:val="0021264E"/>
    <w:rsid w:val="002130E9"/>
    <w:rsid w:val="00213C2B"/>
    <w:rsid w:val="00216CDF"/>
    <w:rsid w:val="00217769"/>
    <w:rsid w:val="00220BDD"/>
    <w:rsid w:val="00221B12"/>
    <w:rsid w:val="00223092"/>
    <w:rsid w:val="00231591"/>
    <w:rsid w:val="002344ED"/>
    <w:rsid w:val="002373A8"/>
    <w:rsid w:val="00241358"/>
    <w:rsid w:val="00244DF8"/>
    <w:rsid w:val="002543D3"/>
    <w:rsid w:val="0025480A"/>
    <w:rsid w:val="00254A33"/>
    <w:rsid w:val="002564D5"/>
    <w:rsid w:val="002577D5"/>
    <w:rsid w:val="00261252"/>
    <w:rsid w:val="00261C74"/>
    <w:rsid w:val="00261D0C"/>
    <w:rsid w:val="00262307"/>
    <w:rsid w:val="00262586"/>
    <w:rsid w:val="0026320D"/>
    <w:rsid w:val="00264551"/>
    <w:rsid w:val="00265967"/>
    <w:rsid w:val="00265BD4"/>
    <w:rsid w:val="00271FC5"/>
    <w:rsid w:val="00272749"/>
    <w:rsid w:val="0027287B"/>
    <w:rsid w:val="00272C9C"/>
    <w:rsid w:val="002738D2"/>
    <w:rsid w:val="00274058"/>
    <w:rsid w:val="002740D3"/>
    <w:rsid w:val="00276CDE"/>
    <w:rsid w:val="00276F1A"/>
    <w:rsid w:val="00280991"/>
    <w:rsid w:val="00280D43"/>
    <w:rsid w:val="002837EC"/>
    <w:rsid w:val="0028474A"/>
    <w:rsid w:val="0028737F"/>
    <w:rsid w:val="0029101B"/>
    <w:rsid w:val="002912E5"/>
    <w:rsid w:val="002913D6"/>
    <w:rsid w:val="002934CA"/>
    <w:rsid w:val="0029367E"/>
    <w:rsid w:val="00293F02"/>
    <w:rsid w:val="00295E72"/>
    <w:rsid w:val="002962C9"/>
    <w:rsid w:val="002A0EED"/>
    <w:rsid w:val="002A13AE"/>
    <w:rsid w:val="002A2168"/>
    <w:rsid w:val="002A28AB"/>
    <w:rsid w:val="002A3BDB"/>
    <w:rsid w:val="002A450F"/>
    <w:rsid w:val="002A45E7"/>
    <w:rsid w:val="002A5DBA"/>
    <w:rsid w:val="002A619E"/>
    <w:rsid w:val="002A7103"/>
    <w:rsid w:val="002B1E79"/>
    <w:rsid w:val="002B1F70"/>
    <w:rsid w:val="002B4263"/>
    <w:rsid w:val="002B46A3"/>
    <w:rsid w:val="002B5388"/>
    <w:rsid w:val="002B64EE"/>
    <w:rsid w:val="002B6CDA"/>
    <w:rsid w:val="002B73F6"/>
    <w:rsid w:val="002C3528"/>
    <w:rsid w:val="002C44E1"/>
    <w:rsid w:val="002C7B60"/>
    <w:rsid w:val="002D1DC8"/>
    <w:rsid w:val="002D2717"/>
    <w:rsid w:val="002D2992"/>
    <w:rsid w:val="002D4541"/>
    <w:rsid w:val="002D528F"/>
    <w:rsid w:val="002D5ED3"/>
    <w:rsid w:val="002E12BB"/>
    <w:rsid w:val="002E14E4"/>
    <w:rsid w:val="002E158C"/>
    <w:rsid w:val="002E19C1"/>
    <w:rsid w:val="002E1B3E"/>
    <w:rsid w:val="002E2B85"/>
    <w:rsid w:val="002E3227"/>
    <w:rsid w:val="002E3480"/>
    <w:rsid w:val="002E5ABA"/>
    <w:rsid w:val="002E62AB"/>
    <w:rsid w:val="002E64E9"/>
    <w:rsid w:val="002E74DA"/>
    <w:rsid w:val="002F017F"/>
    <w:rsid w:val="002F0AFA"/>
    <w:rsid w:val="002F1091"/>
    <w:rsid w:val="002F217D"/>
    <w:rsid w:val="002F33F6"/>
    <w:rsid w:val="002F3EB2"/>
    <w:rsid w:val="002F3F8E"/>
    <w:rsid w:val="002F42C2"/>
    <w:rsid w:val="002F44EC"/>
    <w:rsid w:val="002F5822"/>
    <w:rsid w:val="002F692B"/>
    <w:rsid w:val="003035BB"/>
    <w:rsid w:val="00304B16"/>
    <w:rsid w:val="00304CAF"/>
    <w:rsid w:val="00307EFD"/>
    <w:rsid w:val="0031312A"/>
    <w:rsid w:val="00315C69"/>
    <w:rsid w:val="00316585"/>
    <w:rsid w:val="00316BCC"/>
    <w:rsid w:val="00322F74"/>
    <w:rsid w:val="003237C3"/>
    <w:rsid w:val="003251A0"/>
    <w:rsid w:val="003267EB"/>
    <w:rsid w:val="003271E4"/>
    <w:rsid w:val="0033049E"/>
    <w:rsid w:val="00330BF1"/>
    <w:rsid w:val="00331A33"/>
    <w:rsid w:val="00332060"/>
    <w:rsid w:val="00332606"/>
    <w:rsid w:val="00332691"/>
    <w:rsid w:val="003331E4"/>
    <w:rsid w:val="003331FA"/>
    <w:rsid w:val="00335B29"/>
    <w:rsid w:val="00337A65"/>
    <w:rsid w:val="00341C16"/>
    <w:rsid w:val="00342828"/>
    <w:rsid w:val="003430C0"/>
    <w:rsid w:val="003433A8"/>
    <w:rsid w:val="00343777"/>
    <w:rsid w:val="0034395B"/>
    <w:rsid w:val="00345ACA"/>
    <w:rsid w:val="00346788"/>
    <w:rsid w:val="00351938"/>
    <w:rsid w:val="00351CF5"/>
    <w:rsid w:val="00352E03"/>
    <w:rsid w:val="003536FE"/>
    <w:rsid w:val="00355278"/>
    <w:rsid w:val="00356C04"/>
    <w:rsid w:val="00360FAD"/>
    <w:rsid w:val="00361C26"/>
    <w:rsid w:val="00364235"/>
    <w:rsid w:val="00367CA1"/>
    <w:rsid w:val="00370969"/>
    <w:rsid w:val="00371181"/>
    <w:rsid w:val="0037271B"/>
    <w:rsid w:val="00372907"/>
    <w:rsid w:val="00375093"/>
    <w:rsid w:val="0037533E"/>
    <w:rsid w:val="00375D3E"/>
    <w:rsid w:val="00377008"/>
    <w:rsid w:val="0038088D"/>
    <w:rsid w:val="00380B15"/>
    <w:rsid w:val="00380F01"/>
    <w:rsid w:val="003814F3"/>
    <w:rsid w:val="003827E9"/>
    <w:rsid w:val="00387B83"/>
    <w:rsid w:val="003915AD"/>
    <w:rsid w:val="00391BCE"/>
    <w:rsid w:val="00391D18"/>
    <w:rsid w:val="00392526"/>
    <w:rsid w:val="00393463"/>
    <w:rsid w:val="003945B4"/>
    <w:rsid w:val="003951E0"/>
    <w:rsid w:val="00395749"/>
    <w:rsid w:val="00395AA5"/>
    <w:rsid w:val="00395C0E"/>
    <w:rsid w:val="00396D92"/>
    <w:rsid w:val="00397B5F"/>
    <w:rsid w:val="00397BFF"/>
    <w:rsid w:val="00397C5E"/>
    <w:rsid w:val="003A00A5"/>
    <w:rsid w:val="003A02C4"/>
    <w:rsid w:val="003A0C5A"/>
    <w:rsid w:val="003A0CF8"/>
    <w:rsid w:val="003A2ED0"/>
    <w:rsid w:val="003A3709"/>
    <w:rsid w:val="003A437D"/>
    <w:rsid w:val="003A750C"/>
    <w:rsid w:val="003A7F0C"/>
    <w:rsid w:val="003B0986"/>
    <w:rsid w:val="003B1654"/>
    <w:rsid w:val="003B1DEE"/>
    <w:rsid w:val="003B3613"/>
    <w:rsid w:val="003B3F82"/>
    <w:rsid w:val="003B41B6"/>
    <w:rsid w:val="003B4283"/>
    <w:rsid w:val="003B609F"/>
    <w:rsid w:val="003B6EC1"/>
    <w:rsid w:val="003B6ED5"/>
    <w:rsid w:val="003C0317"/>
    <w:rsid w:val="003C1860"/>
    <w:rsid w:val="003C20B5"/>
    <w:rsid w:val="003C2A4B"/>
    <w:rsid w:val="003C34C6"/>
    <w:rsid w:val="003C3637"/>
    <w:rsid w:val="003C3AFA"/>
    <w:rsid w:val="003C43A1"/>
    <w:rsid w:val="003C5796"/>
    <w:rsid w:val="003C5AC4"/>
    <w:rsid w:val="003C6480"/>
    <w:rsid w:val="003C77EC"/>
    <w:rsid w:val="003D0060"/>
    <w:rsid w:val="003D1CF2"/>
    <w:rsid w:val="003D21C2"/>
    <w:rsid w:val="003D3BBA"/>
    <w:rsid w:val="003D3C8C"/>
    <w:rsid w:val="003D3F41"/>
    <w:rsid w:val="003D609A"/>
    <w:rsid w:val="003D69B9"/>
    <w:rsid w:val="003D6BFA"/>
    <w:rsid w:val="003D750C"/>
    <w:rsid w:val="003E0378"/>
    <w:rsid w:val="003E1B34"/>
    <w:rsid w:val="003E3749"/>
    <w:rsid w:val="003E4C18"/>
    <w:rsid w:val="003E7CD0"/>
    <w:rsid w:val="003E7E41"/>
    <w:rsid w:val="003F0A73"/>
    <w:rsid w:val="003F2D11"/>
    <w:rsid w:val="003F3887"/>
    <w:rsid w:val="003F3AA2"/>
    <w:rsid w:val="003F401C"/>
    <w:rsid w:val="003F484E"/>
    <w:rsid w:val="003F4C8C"/>
    <w:rsid w:val="00400EB4"/>
    <w:rsid w:val="00402081"/>
    <w:rsid w:val="00403B24"/>
    <w:rsid w:val="00404FBD"/>
    <w:rsid w:val="00406B74"/>
    <w:rsid w:val="00407EF8"/>
    <w:rsid w:val="004105A7"/>
    <w:rsid w:val="0041062E"/>
    <w:rsid w:val="00410B20"/>
    <w:rsid w:val="004128A2"/>
    <w:rsid w:val="00413EA1"/>
    <w:rsid w:val="004140F7"/>
    <w:rsid w:val="0041530A"/>
    <w:rsid w:val="0041557C"/>
    <w:rsid w:val="00415A14"/>
    <w:rsid w:val="004161CE"/>
    <w:rsid w:val="00416EA0"/>
    <w:rsid w:val="00421352"/>
    <w:rsid w:val="004247A3"/>
    <w:rsid w:val="00425909"/>
    <w:rsid w:val="004261CE"/>
    <w:rsid w:val="0042698B"/>
    <w:rsid w:val="00426EDB"/>
    <w:rsid w:val="0043404D"/>
    <w:rsid w:val="00436127"/>
    <w:rsid w:val="00437DFF"/>
    <w:rsid w:val="004406FB"/>
    <w:rsid w:val="00440EA7"/>
    <w:rsid w:val="004416C7"/>
    <w:rsid w:val="00442702"/>
    <w:rsid w:val="004464F2"/>
    <w:rsid w:val="00446B0C"/>
    <w:rsid w:val="00446F65"/>
    <w:rsid w:val="00450794"/>
    <w:rsid w:val="00453253"/>
    <w:rsid w:val="00453B95"/>
    <w:rsid w:val="004540FE"/>
    <w:rsid w:val="0045760E"/>
    <w:rsid w:val="0045764A"/>
    <w:rsid w:val="00457AF0"/>
    <w:rsid w:val="00462CBD"/>
    <w:rsid w:val="00463F3F"/>
    <w:rsid w:val="004649C0"/>
    <w:rsid w:val="004665FB"/>
    <w:rsid w:val="00467F3A"/>
    <w:rsid w:val="004715B4"/>
    <w:rsid w:val="004722F8"/>
    <w:rsid w:val="00472FEA"/>
    <w:rsid w:val="00473896"/>
    <w:rsid w:val="0047751E"/>
    <w:rsid w:val="00480320"/>
    <w:rsid w:val="0048146E"/>
    <w:rsid w:val="004818E6"/>
    <w:rsid w:val="00481A13"/>
    <w:rsid w:val="00482D2F"/>
    <w:rsid w:val="00482ECF"/>
    <w:rsid w:val="0048573F"/>
    <w:rsid w:val="00485B6A"/>
    <w:rsid w:val="00486900"/>
    <w:rsid w:val="00486C8D"/>
    <w:rsid w:val="00490817"/>
    <w:rsid w:val="0049200E"/>
    <w:rsid w:val="00492A41"/>
    <w:rsid w:val="004931ED"/>
    <w:rsid w:val="0049556E"/>
    <w:rsid w:val="00495FF3"/>
    <w:rsid w:val="00496778"/>
    <w:rsid w:val="00496B7D"/>
    <w:rsid w:val="004A070C"/>
    <w:rsid w:val="004A11D9"/>
    <w:rsid w:val="004A2912"/>
    <w:rsid w:val="004A343C"/>
    <w:rsid w:val="004A3676"/>
    <w:rsid w:val="004A3986"/>
    <w:rsid w:val="004A3BA0"/>
    <w:rsid w:val="004A5785"/>
    <w:rsid w:val="004A60B1"/>
    <w:rsid w:val="004A61BE"/>
    <w:rsid w:val="004A6C55"/>
    <w:rsid w:val="004B0DE9"/>
    <w:rsid w:val="004B1142"/>
    <w:rsid w:val="004B297B"/>
    <w:rsid w:val="004B29CD"/>
    <w:rsid w:val="004B4B89"/>
    <w:rsid w:val="004C01D4"/>
    <w:rsid w:val="004C0750"/>
    <w:rsid w:val="004C44CB"/>
    <w:rsid w:val="004C4BEA"/>
    <w:rsid w:val="004C4D27"/>
    <w:rsid w:val="004C63B7"/>
    <w:rsid w:val="004C6739"/>
    <w:rsid w:val="004C67EB"/>
    <w:rsid w:val="004C69C0"/>
    <w:rsid w:val="004C6F82"/>
    <w:rsid w:val="004C7BA4"/>
    <w:rsid w:val="004D08CA"/>
    <w:rsid w:val="004D0971"/>
    <w:rsid w:val="004D2610"/>
    <w:rsid w:val="004D39CE"/>
    <w:rsid w:val="004D3CEB"/>
    <w:rsid w:val="004D54DF"/>
    <w:rsid w:val="004D58B4"/>
    <w:rsid w:val="004D6AA3"/>
    <w:rsid w:val="004D728D"/>
    <w:rsid w:val="004D77D5"/>
    <w:rsid w:val="004D7B0B"/>
    <w:rsid w:val="004E0E37"/>
    <w:rsid w:val="004E0F33"/>
    <w:rsid w:val="004E21DC"/>
    <w:rsid w:val="004E2BB7"/>
    <w:rsid w:val="004E2FFB"/>
    <w:rsid w:val="004E3EE0"/>
    <w:rsid w:val="004E48A6"/>
    <w:rsid w:val="004E49D7"/>
    <w:rsid w:val="004E56CB"/>
    <w:rsid w:val="004E68EB"/>
    <w:rsid w:val="004E7353"/>
    <w:rsid w:val="004E796F"/>
    <w:rsid w:val="004F1907"/>
    <w:rsid w:val="004F4182"/>
    <w:rsid w:val="004F43EB"/>
    <w:rsid w:val="004F536C"/>
    <w:rsid w:val="004F5B95"/>
    <w:rsid w:val="004F6EA5"/>
    <w:rsid w:val="004F7995"/>
    <w:rsid w:val="004F7A8B"/>
    <w:rsid w:val="00502120"/>
    <w:rsid w:val="005027EB"/>
    <w:rsid w:val="00503A68"/>
    <w:rsid w:val="0050578C"/>
    <w:rsid w:val="00506BB8"/>
    <w:rsid w:val="0050787A"/>
    <w:rsid w:val="00507E55"/>
    <w:rsid w:val="00510111"/>
    <w:rsid w:val="00511777"/>
    <w:rsid w:val="0051215B"/>
    <w:rsid w:val="005131C1"/>
    <w:rsid w:val="005133E7"/>
    <w:rsid w:val="00513A14"/>
    <w:rsid w:val="00514640"/>
    <w:rsid w:val="00514A4A"/>
    <w:rsid w:val="00515870"/>
    <w:rsid w:val="00515AA4"/>
    <w:rsid w:val="00515CB4"/>
    <w:rsid w:val="005164EA"/>
    <w:rsid w:val="00517179"/>
    <w:rsid w:val="00520ABD"/>
    <w:rsid w:val="005217F0"/>
    <w:rsid w:val="00523290"/>
    <w:rsid w:val="00524C0E"/>
    <w:rsid w:val="00525178"/>
    <w:rsid w:val="00527E95"/>
    <w:rsid w:val="005300F5"/>
    <w:rsid w:val="00533723"/>
    <w:rsid w:val="00535F59"/>
    <w:rsid w:val="00536DE9"/>
    <w:rsid w:val="00536EEE"/>
    <w:rsid w:val="00540336"/>
    <w:rsid w:val="005406EA"/>
    <w:rsid w:val="005414F4"/>
    <w:rsid w:val="00541FEA"/>
    <w:rsid w:val="00544276"/>
    <w:rsid w:val="00547446"/>
    <w:rsid w:val="005503EF"/>
    <w:rsid w:val="00550816"/>
    <w:rsid w:val="005536DD"/>
    <w:rsid w:val="00553ED5"/>
    <w:rsid w:val="00554315"/>
    <w:rsid w:val="00556785"/>
    <w:rsid w:val="00556B07"/>
    <w:rsid w:val="00556BF0"/>
    <w:rsid w:val="00556FD6"/>
    <w:rsid w:val="00557A01"/>
    <w:rsid w:val="0056142D"/>
    <w:rsid w:val="00562537"/>
    <w:rsid w:val="00563E54"/>
    <w:rsid w:val="0056771D"/>
    <w:rsid w:val="005677B7"/>
    <w:rsid w:val="00571A68"/>
    <w:rsid w:val="00575E5A"/>
    <w:rsid w:val="005814C0"/>
    <w:rsid w:val="0058159B"/>
    <w:rsid w:val="0058186E"/>
    <w:rsid w:val="005819EE"/>
    <w:rsid w:val="005848D3"/>
    <w:rsid w:val="00584C42"/>
    <w:rsid w:val="005858A3"/>
    <w:rsid w:val="0058609F"/>
    <w:rsid w:val="00591E40"/>
    <w:rsid w:val="005923DD"/>
    <w:rsid w:val="00592D79"/>
    <w:rsid w:val="005930FB"/>
    <w:rsid w:val="005938B8"/>
    <w:rsid w:val="00597F8B"/>
    <w:rsid w:val="005A1370"/>
    <w:rsid w:val="005A14DC"/>
    <w:rsid w:val="005A1868"/>
    <w:rsid w:val="005A447A"/>
    <w:rsid w:val="005A56B9"/>
    <w:rsid w:val="005A5F19"/>
    <w:rsid w:val="005A68D2"/>
    <w:rsid w:val="005A7396"/>
    <w:rsid w:val="005A7722"/>
    <w:rsid w:val="005A7C08"/>
    <w:rsid w:val="005B19BB"/>
    <w:rsid w:val="005B2369"/>
    <w:rsid w:val="005B2F8E"/>
    <w:rsid w:val="005B3062"/>
    <w:rsid w:val="005B308F"/>
    <w:rsid w:val="005B3489"/>
    <w:rsid w:val="005B3FE4"/>
    <w:rsid w:val="005B49CA"/>
    <w:rsid w:val="005C26BA"/>
    <w:rsid w:val="005C54CD"/>
    <w:rsid w:val="005C5630"/>
    <w:rsid w:val="005C5804"/>
    <w:rsid w:val="005C5EDF"/>
    <w:rsid w:val="005D04F8"/>
    <w:rsid w:val="005D094D"/>
    <w:rsid w:val="005D296F"/>
    <w:rsid w:val="005D2A61"/>
    <w:rsid w:val="005D45DF"/>
    <w:rsid w:val="005D45F6"/>
    <w:rsid w:val="005D4E1F"/>
    <w:rsid w:val="005D679E"/>
    <w:rsid w:val="005D6D9C"/>
    <w:rsid w:val="005D7729"/>
    <w:rsid w:val="005E2C30"/>
    <w:rsid w:val="005E32B4"/>
    <w:rsid w:val="005E484B"/>
    <w:rsid w:val="005E4F2E"/>
    <w:rsid w:val="005E6AE1"/>
    <w:rsid w:val="005E6C8B"/>
    <w:rsid w:val="005F0BDD"/>
    <w:rsid w:val="005F1D28"/>
    <w:rsid w:val="005F2541"/>
    <w:rsid w:val="005F399D"/>
    <w:rsid w:val="005F5E21"/>
    <w:rsid w:val="00602DE1"/>
    <w:rsid w:val="00604295"/>
    <w:rsid w:val="006049B4"/>
    <w:rsid w:val="0060556D"/>
    <w:rsid w:val="00607381"/>
    <w:rsid w:val="00610261"/>
    <w:rsid w:val="00611619"/>
    <w:rsid w:val="00611EB0"/>
    <w:rsid w:val="00614ED3"/>
    <w:rsid w:val="006153E8"/>
    <w:rsid w:val="0062155F"/>
    <w:rsid w:val="00621885"/>
    <w:rsid w:val="006223AB"/>
    <w:rsid w:val="00622838"/>
    <w:rsid w:val="0062455B"/>
    <w:rsid w:val="0062469A"/>
    <w:rsid w:val="006248D1"/>
    <w:rsid w:val="00624B56"/>
    <w:rsid w:val="00626FA2"/>
    <w:rsid w:val="006334A5"/>
    <w:rsid w:val="0063413A"/>
    <w:rsid w:val="0063629F"/>
    <w:rsid w:val="006366FE"/>
    <w:rsid w:val="00637598"/>
    <w:rsid w:val="00637611"/>
    <w:rsid w:val="00637B6A"/>
    <w:rsid w:val="006407C2"/>
    <w:rsid w:val="006413B4"/>
    <w:rsid w:val="00642EFA"/>
    <w:rsid w:val="006439B0"/>
    <w:rsid w:val="0064436F"/>
    <w:rsid w:val="00645839"/>
    <w:rsid w:val="00650757"/>
    <w:rsid w:val="00651CD0"/>
    <w:rsid w:val="00652A35"/>
    <w:rsid w:val="00652D06"/>
    <w:rsid w:val="00654337"/>
    <w:rsid w:val="00656CA2"/>
    <w:rsid w:val="006571C6"/>
    <w:rsid w:val="006572FE"/>
    <w:rsid w:val="006576C4"/>
    <w:rsid w:val="00657791"/>
    <w:rsid w:val="006600D3"/>
    <w:rsid w:val="006600D4"/>
    <w:rsid w:val="00662112"/>
    <w:rsid w:val="00662205"/>
    <w:rsid w:val="00662BE3"/>
    <w:rsid w:val="0066407A"/>
    <w:rsid w:val="00664449"/>
    <w:rsid w:val="006647E9"/>
    <w:rsid w:val="0066755C"/>
    <w:rsid w:val="0066776B"/>
    <w:rsid w:val="00667E8A"/>
    <w:rsid w:val="0067208B"/>
    <w:rsid w:val="006721B7"/>
    <w:rsid w:val="00672A13"/>
    <w:rsid w:val="00673C6A"/>
    <w:rsid w:val="00674648"/>
    <w:rsid w:val="006754FE"/>
    <w:rsid w:val="0067556F"/>
    <w:rsid w:val="0067697E"/>
    <w:rsid w:val="00676B02"/>
    <w:rsid w:val="0067776A"/>
    <w:rsid w:val="00681779"/>
    <w:rsid w:val="0068186E"/>
    <w:rsid w:val="0068190D"/>
    <w:rsid w:val="00681DFA"/>
    <w:rsid w:val="006823BA"/>
    <w:rsid w:val="00682A39"/>
    <w:rsid w:val="00682F8F"/>
    <w:rsid w:val="006837D2"/>
    <w:rsid w:val="00685C02"/>
    <w:rsid w:val="00687311"/>
    <w:rsid w:val="006900C1"/>
    <w:rsid w:val="0069072A"/>
    <w:rsid w:val="00691BA3"/>
    <w:rsid w:val="00694740"/>
    <w:rsid w:val="00695B72"/>
    <w:rsid w:val="0069667C"/>
    <w:rsid w:val="00697E71"/>
    <w:rsid w:val="006A126C"/>
    <w:rsid w:val="006A201D"/>
    <w:rsid w:val="006A2FAF"/>
    <w:rsid w:val="006A314B"/>
    <w:rsid w:val="006A4A31"/>
    <w:rsid w:val="006A5219"/>
    <w:rsid w:val="006A5384"/>
    <w:rsid w:val="006A5830"/>
    <w:rsid w:val="006A58B3"/>
    <w:rsid w:val="006A6357"/>
    <w:rsid w:val="006B0283"/>
    <w:rsid w:val="006B069A"/>
    <w:rsid w:val="006B0B3E"/>
    <w:rsid w:val="006B0DDB"/>
    <w:rsid w:val="006B1B5D"/>
    <w:rsid w:val="006B5DFB"/>
    <w:rsid w:val="006B6F7A"/>
    <w:rsid w:val="006B73DF"/>
    <w:rsid w:val="006B7749"/>
    <w:rsid w:val="006B78E1"/>
    <w:rsid w:val="006C136D"/>
    <w:rsid w:val="006C199D"/>
    <w:rsid w:val="006C798C"/>
    <w:rsid w:val="006D1AB1"/>
    <w:rsid w:val="006D3316"/>
    <w:rsid w:val="006D4064"/>
    <w:rsid w:val="006D4E2D"/>
    <w:rsid w:val="006D5840"/>
    <w:rsid w:val="006D62B1"/>
    <w:rsid w:val="006D6AD7"/>
    <w:rsid w:val="006D792A"/>
    <w:rsid w:val="006E10A1"/>
    <w:rsid w:val="006E1D04"/>
    <w:rsid w:val="006E1D7F"/>
    <w:rsid w:val="006E1D9C"/>
    <w:rsid w:val="006E50FD"/>
    <w:rsid w:val="006E58B7"/>
    <w:rsid w:val="006E6130"/>
    <w:rsid w:val="006E6A51"/>
    <w:rsid w:val="006E6E34"/>
    <w:rsid w:val="006E775D"/>
    <w:rsid w:val="006F0156"/>
    <w:rsid w:val="006F024E"/>
    <w:rsid w:val="006F3305"/>
    <w:rsid w:val="006F4DAA"/>
    <w:rsid w:val="006F6108"/>
    <w:rsid w:val="006F6D59"/>
    <w:rsid w:val="006F7CDD"/>
    <w:rsid w:val="00700AC7"/>
    <w:rsid w:val="00700C5C"/>
    <w:rsid w:val="00701B99"/>
    <w:rsid w:val="007022B2"/>
    <w:rsid w:val="0070339F"/>
    <w:rsid w:val="00706926"/>
    <w:rsid w:val="00707D83"/>
    <w:rsid w:val="007102F5"/>
    <w:rsid w:val="007114D2"/>
    <w:rsid w:val="00711560"/>
    <w:rsid w:val="00711B88"/>
    <w:rsid w:val="0071341B"/>
    <w:rsid w:val="0071549F"/>
    <w:rsid w:val="00720271"/>
    <w:rsid w:val="007208C0"/>
    <w:rsid w:val="00722A5A"/>
    <w:rsid w:val="0072431A"/>
    <w:rsid w:val="007246C6"/>
    <w:rsid w:val="00724D6B"/>
    <w:rsid w:val="00725045"/>
    <w:rsid w:val="00726141"/>
    <w:rsid w:val="00726F52"/>
    <w:rsid w:val="00727977"/>
    <w:rsid w:val="0073282C"/>
    <w:rsid w:val="007342FA"/>
    <w:rsid w:val="007346BB"/>
    <w:rsid w:val="00737321"/>
    <w:rsid w:val="007416B2"/>
    <w:rsid w:val="00744881"/>
    <w:rsid w:val="00747382"/>
    <w:rsid w:val="007503A0"/>
    <w:rsid w:val="007517AD"/>
    <w:rsid w:val="0075333A"/>
    <w:rsid w:val="00753C1B"/>
    <w:rsid w:val="00753CA4"/>
    <w:rsid w:val="00754B15"/>
    <w:rsid w:val="00760297"/>
    <w:rsid w:val="00760B27"/>
    <w:rsid w:val="0076187B"/>
    <w:rsid w:val="00761B0D"/>
    <w:rsid w:val="0076266E"/>
    <w:rsid w:val="00762852"/>
    <w:rsid w:val="00763694"/>
    <w:rsid w:val="00766C9F"/>
    <w:rsid w:val="00767273"/>
    <w:rsid w:val="00767B99"/>
    <w:rsid w:val="00770004"/>
    <w:rsid w:val="00772178"/>
    <w:rsid w:val="00772C6D"/>
    <w:rsid w:val="00774454"/>
    <w:rsid w:val="00776212"/>
    <w:rsid w:val="00777ADB"/>
    <w:rsid w:val="00777FE2"/>
    <w:rsid w:val="0078155E"/>
    <w:rsid w:val="007830BD"/>
    <w:rsid w:val="0078360E"/>
    <w:rsid w:val="00784A68"/>
    <w:rsid w:val="0078768A"/>
    <w:rsid w:val="00787A89"/>
    <w:rsid w:val="00790AB0"/>
    <w:rsid w:val="00791D98"/>
    <w:rsid w:val="00792005"/>
    <w:rsid w:val="00792169"/>
    <w:rsid w:val="007924AC"/>
    <w:rsid w:val="00792F3F"/>
    <w:rsid w:val="007949A1"/>
    <w:rsid w:val="007969F1"/>
    <w:rsid w:val="007A064E"/>
    <w:rsid w:val="007A1025"/>
    <w:rsid w:val="007A1C90"/>
    <w:rsid w:val="007A498B"/>
    <w:rsid w:val="007A5200"/>
    <w:rsid w:val="007A660B"/>
    <w:rsid w:val="007B03F1"/>
    <w:rsid w:val="007B407F"/>
    <w:rsid w:val="007B5230"/>
    <w:rsid w:val="007B779D"/>
    <w:rsid w:val="007C168C"/>
    <w:rsid w:val="007C4568"/>
    <w:rsid w:val="007C7303"/>
    <w:rsid w:val="007D18D0"/>
    <w:rsid w:val="007D2620"/>
    <w:rsid w:val="007D28B7"/>
    <w:rsid w:val="007D2938"/>
    <w:rsid w:val="007D3AF4"/>
    <w:rsid w:val="007D3E87"/>
    <w:rsid w:val="007D4184"/>
    <w:rsid w:val="007D55F6"/>
    <w:rsid w:val="007D5B00"/>
    <w:rsid w:val="007D7901"/>
    <w:rsid w:val="007E1F00"/>
    <w:rsid w:val="007E38EC"/>
    <w:rsid w:val="007E4485"/>
    <w:rsid w:val="007E5F73"/>
    <w:rsid w:val="007E6298"/>
    <w:rsid w:val="007E73AE"/>
    <w:rsid w:val="007F1882"/>
    <w:rsid w:val="007F1DD9"/>
    <w:rsid w:val="007F1E45"/>
    <w:rsid w:val="007F355D"/>
    <w:rsid w:val="007F3EDB"/>
    <w:rsid w:val="007F61A4"/>
    <w:rsid w:val="007F66A0"/>
    <w:rsid w:val="007F6C5A"/>
    <w:rsid w:val="007F7543"/>
    <w:rsid w:val="007F7A9D"/>
    <w:rsid w:val="007F7AAB"/>
    <w:rsid w:val="00800070"/>
    <w:rsid w:val="00800410"/>
    <w:rsid w:val="00800EBB"/>
    <w:rsid w:val="00801BA9"/>
    <w:rsid w:val="00802110"/>
    <w:rsid w:val="0080470E"/>
    <w:rsid w:val="0080519A"/>
    <w:rsid w:val="0080640B"/>
    <w:rsid w:val="00806A3A"/>
    <w:rsid w:val="00807B26"/>
    <w:rsid w:val="00807DFD"/>
    <w:rsid w:val="00810169"/>
    <w:rsid w:val="00810DED"/>
    <w:rsid w:val="008113F9"/>
    <w:rsid w:val="00811A69"/>
    <w:rsid w:val="00812167"/>
    <w:rsid w:val="0081324F"/>
    <w:rsid w:val="00814F3E"/>
    <w:rsid w:val="00815B66"/>
    <w:rsid w:val="00815C70"/>
    <w:rsid w:val="0081608A"/>
    <w:rsid w:val="00816CC9"/>
    <w:rsid w:val="00817340"/>
    <w:rsid w:val="00821DE7"/>
    <w:rsid w:val="00823318"/>
    <w:rsid w:val="008235D5"/>
    <w:rsid w:val="00825BB7"/>
    <w:rsid w:val="00825D17"/>
    <w:rsid w:val="008261B5"/>
    <w:rsid w:val="00827B92"/>
    <w:rsid w:val="00830DF2"/>
    <w:rsid w:val="008324DD"/>
    <w:rsid w:val="008329DF"/>
    <w:rsid w:val="0083437F"/>
    <w:rsid w:val="008400CF"/>
    <w:rsid w:val="0084039F"/>
    <w:rsid w:val="00843C3A"/>
    <w:rsid w:val="00843FAC"/>
    <w:rsid w:val="00844770"/>
    <w:rsid w:val="00845813"/>
    <w:rsid w:val="00846686"/>
    <w:rsid w:val="00846B87"/>
    <w:rsid w:val="00850B28"/>
    <w:rsid w:val="0085141D"/>
    <w:rsid w:val="0085186F"/>
    <w:rsid w:val="00852703"/>
    <w:rsid w:val="00852751"/>
    <w:rsid w:val="00853AD2"/>
    <w:rsid w:val="00855742"/>
    <w:rsid w:val="008618AF"/>
    <w:rsid w:val="008631E7"/>
    <w:rsid w:val="00865453"/>
    <w:rsid w:val="008661C8"/>
    <w:rsid w:val="008669A9"/>
    <w:rsid w:val="00870E62"/>
    <w:rsid w:val="0087103D"/>
    <w:rsid w:val="00872A60"/>
    <w:rsid w:val="00873EDB"/>
    <w:rsid w:val="00875B8D"/>
    <w:rsid w:val="00880548"/>
    <w:rsid w:val="008806F4"/>
    <w:rsid w:val="00882D59"/>
    <w:rsid w:val="00886681"/>
    <w:rsid w:val="00887563"/>
    <w:rsid w:val="008878E1"/>
    <w:rsid w:val="00891189"/>
    <w:rsid w:val="0089180C"/>
    <w:rsid w:val="00892E10"/>
    <w:rsid w:val="008942B6"/>
    <w:rsid w:val="00894764"/>
    <w:rsid w:val="0089682C"/>
    <w:rsid w:val="00896AAE"/>
    <w:rsid w:val="00896B8A"/>
    <w:rsid w:val="008A0C58"/>
    <w:rsid w:val="008A2662"/>
    <w:rsid w:val="008A36DB"/>
    <w:rsid w:val="008A5547"/>
    <w:rsid w:val="008A611E"/>
    <w:rsid w:val="008A7299"/>
    <w:rsid w:val="008A7655"/>
    <w:rsid w:val="008B0C79"/>
    <w:rsid w:val="008B20F3"/>
    <w:rsid w:val="008B2614"/>
    <w:rsid w:val="008B3B75"/>
    <w:rsid w:val="008B6440"/>
    <w:rsid w:val="008B69A1"/>
    <w:rsid w:val="008B6D80"/>
    <w:rsid w:val="008B6F57"/>
    <w:rsid w:val="008B79CA"/>
    <w:rsid w:val="008B7AD6"/>
    <w:rsid w:val="008C2E33"/>
    <w:rsid w:val="008C366E"/>
    <w:rsid w:val="008C4D23"/>
    <w:rsid w:val="008C65AE"/>
    <w:rsid w:val="008C6FD3"/>
    <w:rsid w:val="008C78C9"/>
    <w:rsid w:val="008D10B7"/>
    <w:rsid w:val="008D17D9"/>
    <w:rsid w:val="008D30CF"/>
    <w:rsid w:val="008D5209"/>
    <w:rsid w:val="008D59B6"/>
    <w:rsid w:val="008D69AD"/>
    <w:rsid w:val="008D6F56"/>
    <w:rsid w:val="008D7824"/>
    <w:rsid w:val="008D7CFD"/>
    <w:rsid w:val="008E1619"/>
    <w:rsid w:val="008E1BA8"/>
    <w:rsid w:val="008E29BD"/>
    <w:rsid w:val="008E30A9"/>
    <w:rsid w:val="008E38B3"/>
    <w:rsid w:val="008E53E5"/>
    <w:rsid w:val="008F0B5A"/>
    <w:rsid w:val="008F179D"/>
    <w:rsid w:val="008F280F"/>
    <w:rsid w:val="008F3B54"/>
    <w:rsid w:val="008F3BF4"/>
    <w:rsid w:val="008F42E7"/>
    <w:rsid w:val="008F4561"/>
    <w:rsid w:val="008F4BEE"/>
    <w:rsid w:val="0090156F"/>
    <w:rsid w:val="00903064"/>
    <w:rsid w:val="00903DEB"/>
    <w:rsid w:val="00904123"/>
    <w:rsid w:val="00904521"/>
    <w:rsid w:val="0090496A"/>
    <w:rsid w:val="00904D33"/>
    <w:rsid w:val="00905180"/>
    <w:rsid w:val="00905E97"/>
    <w:rsid w:val="00905EB9"/>
    <w:rsid w:val="00905FD8"/>
    <w:rsid w:val="00906486"/>
    <w:rsid w:val="00907A48"/>
    <w:rsid w:val="00911B02"/>
    <w:rsid w:val="009121CF"/>
    <w:rsid w:val="0091443B"/>
    <w:rsid w:val="00916C08"/>
    <w:rsid w:val="00920320"/>
    <w:rsid w:val="00920381"/>
    <w:rsid w:val="00920715"/>
    <w:rsid w:val="00921216"/>
    <w:rsid w:val="00921BF2"/>
    <w:rsid w:val="0092293C"/>
    <w:rsid w:val="009270EA"/>
    <w:rsid w:val="00930088"/>
    <w:rsid w:val="00930F58"/>
    <w:rsid w:val="00933037"/>
    <w:rsid w:val="0093372F"/>
    <w:rsid w:val="009338B2"/>
    <w:rsid w:val="00934545"/>
    <w:rsid w:val="00934AB1"/>
    <w:rsid w:val="00934E6E"/>
    <w:rsid w:val="009372F8"/>
    <w:rsid w:val="00937768"/>
    <w:rsid w:val="00940319"/>
    <w:rsid w:val="009404DE"/>
    <w:rsid w:val="00941979"/>
    <w:rsid w:val="00942FA8"/>
    <w:rsid w:val="00945348"/>
    <w:rsid w:val="009464C8"/>
    <w:rsid w:val="0094788A"/>
    <w:rsid w:val="0094799D"/>
    <w:rsid w:val="009514B5"/>
    <w:rsid w:val="00952379"/>
    <w:rsid w:val="009531E5"/>
    <w:rsid w:val="0095332E"/>
    <w:rsid w:val="0095513D"/>
    <w:rsid w:val="009617CE"/>
    <w:rsid w:val="00962D23"/>
    <w:rsid w:val="00964D6F"/>
    <w:rsid w:val="00965419"/>
    <w:rsid w:val="00965655"/>
    <w:rsid w:val="00967460"/>
    <w:rsid w:val="009702DD"/>
    <w:rsid w:val="0097172D"/>
    <w:rsid w:val="00971E95"/>
    <w:rsid w:val="00973465"/>
    <w:rsid w:val="00973EE6"/>
    <w:rsid w:val="00974ACB"/>
    <w:rsid w:val="0097532F"/>
    <w:rsid w:val="00977D02"/>
    <w:rsid w:val="00980A83"/>
    <w:rsid w:val="00981B63"/>
    <w:rsid w:val="0098320E"/>
    <w:rsid w:val="00984473"/>
    <w:rsid w:val="00987BE9"/>
    <w:rsid w:val="00990111"/>
    <w:rsid w:val="009928C6"/>
    <w:rsid w:val="009938B7"/>
    <w:rsid w:val="009970E5"/>
    <w:rsid w:val="0099728C"/>
    <w:rsid w:val="009A0A5B"/>
    <w:rsid w:val="009A2CE2"/>
    <w:rsid w:val="009A2D0A"/>
    <w:rsid w:val="009A306C"/>
    <w:rsid w:val="009A4DBC"/>
    <w:rsid w:val="009A606C"/>
    <w:rsid w:val="009B20A7"/>
    <w:rsid w:val="009B2157"/>
    <w:rsid w:val="009B2DA5"/>
    <w:rsid w:val="009B2DC1"/>
    <w:rsid w:val="009B4799"/>
    <w:rsid w:val="009B527F"/>
    <w:rsid w:val="009B5601"/>
    <w:rsid w:val="009B5945"/>
    <w:rsid w:val="009B6C53"/>
    <w:rsid w:val="009C02DA"/>
    <w:rsid w:val="009C21B3"/>
    <w:rsid w:val="009C2BFD"/>
    <w:rsid w:val="009C3C85"/>
    <w:rsid w:val="009C46BC"/>
    <w:rsid w:val="009C50F3"/>
    <w:rsid w:val="009C6A07"/>
    <w:rsid w:val="009C7132"/>
    <w:rsid w:val="009D045E"/>
    <w:rsid w:val="009D1997"/>
    <w:rsid w:val="009D19CA"/>
    <w:rsid w:val="009D3AF0"/>
    <w:rsid w:val="009D4604"/>
    <w:rsid w:val="009E0765"/>
    <w:rsid w:val="009E1682"/>
    <w:rsid w:val="009E17EE"/>
    <w:rsid w:val="009E184C"/>
    <w:rsid w:val="009E195B"/>
    <w:rsid w:val="009E1BE0"/>
    <w:rsid w:val="009E31E7"/>
    <w:rsid w:val="009E596D"/>
    <w:rsid w:val="009E5EF4"/>
    <w:rsid w:val="009E7081"/>
    <w:rsid w:val="009E7F88"/>
    <w:rsid w:val="009F0859"/>
    <w:rsid w:val="009F0E1A"/>
    <w:rsid w:val="009F118B"/>
    <w:rsid w:val="009F1709"/>
    <w:rsid w:val="009F1E6A"/>
    <w:rsid w:val="009F1EE6"/>
    <w:rsid w:val="00A01002"/>
    <w:rsid w:val="00A03EA0"/>
    <w:rsid w:val="00A04CF0"/>
    <w:rsid w:val="00A04E97"/>
    <w:rsid w:val="00A0506B"/>
    <w:rsid w:val="00A069B9"/>
    <w:rsid w:val="00A06AE7"/>
    <w:rsid w:val="00A06E58"/>
    <w:rsid w:val="00A07648"/>
    <w:rsid w:val="00A10624"/>
    <w:rsid w:val="00A118C4"/>
    <w:rsid w:val="00A12A69"/>
    <w:rsid w:val="00A136E8"/>
    <w:rsid w:val="00A14CA8"/>
    <w:rsid w:val="00A14D60"/>
    <w:rsid w:val="00A1643C"/>
    <w:rsid w:val="00A20483"/>
    <w:rsid w:val="00A20F03"/>
    <w:rsid w:val="00A215E2"/>
    <w:rsid w:val="00A2555F"/>
    <w:rsid w:val="00A25712"/>
    <w:rsid w:val="00A264E6"/>
    <w:rsid w:val="00A273AE"/>
    <w:rsid w:val="00A34A15"/>
    <w:rsid w:val="00A35A52"/>
    <w:rsid w:val="00A43004"/>
    <w:rsid w:val="00A4349C"/>
    <w:rsid w:val="00A43867"/>
    <w:rsid w:val="00A439E2"/>
    <w:rsid w:val="00A442A2"/>
    <w:rsid w:val="00A44C5A"/>
    <w:rsid w:val="00A47DD6"/>
    <w:rsid w:val="00A50210"/>
    <w:rsid w:val="00A524B6"/>
    <w:rsid w:val="00A52A94"/>
    <w:rsid w:val="00A54766"/>
    <w:rsid w:val="00A55068"/>
    <w:rsid w:val="00A570D2"/>
    <w:rsid w:val="00A576AF"/>
    <w:rsid w:val="00A605EA"/>
    <w:rsid w:val="00A6299B"/>
    <w:rsid w:val="00A62AEB"/>
    <w:rsid w:val="00A64BA8"/>
    <w:rsid w:val="00A6608D"/>
    <w:rsid w:val="00A66DC7"/>
    <w:rsid w:val="00A7032F"/>
    <w:rsid w:val="00A703D1"/>
    <w:rsid w:val="00A70959"/>
    <w:rsid w:val="00A7136D"/>
    <w:rsid w:val="00A72D51"/>
    <w:rsid w:val="00A73953"/>
    <w:rsid w:val="00A74C56"/>
    <w:rsid w:val="00A76C6B"/>
    <w:rsid w:val="00A773F7"/>
    <w:rsid w:val="00A77732"/>
    <w:rsid w:val="00A77E1C"/>
    <w:rsid w:val="00A8070A"/>
    <w:rsid w:val="00A80808"/>
    <w:rsid w:val="00A81009"/>
    <w:rsid w:val="00A8350B"/>
    <w:rsid w:val="00A83948"/>
    <w:rsid w:val="00A8563E"/>
    <w:rsid w:val="00A85C8A"/>
    <w:rsid w:val="00A86ED5"/>
    <w:rsid w:val="00A87B30"/>
    <w:rsid w:val="00A90AB7"/>
    <w:rsid w:val="00A93032"/>
    <w:rsid w:val="00A936D9"/>
    <w:rsid w:val="00A93761"/>
    <w:rsid w:val="00A93877"/>
    <w:rsid w:val="00A938D9"/>
    <w:rsid w:val="00A93AE2"/>
    <w:rsid w:val="00A93AED"/>
    <w:rsid w:val="00A96D5A"/>
    <w:rsid w:val="00A97038"/>
    <w:rsid w:val="00A97221"/>
    <w:rsid w:val="00AA0C4D"/>
    <w:rsid w:val="00AA0E17"/>
    <w:rsid w:val="00AA2577"/>
    <w:rsid w:val="00AA25C7"/>
    <w:rsid w:val="00AA287D"/>
    <w:rsid w:val="00AA33D2"/>
    <w:rsid w:val="00AA3A27"/>
    <w:rsid w:val="00AA4131"/>
    <w:rsid w:val="00AA5485"/>
    <w:rsid w:val="00AA54D4"/>
    <w:rsid w:val="00AA6116"/>
    <w:rsid w:val="00AB16A8"/>
    <w:rsid w:val="00AB2066"/>
    <w:rsid w:val="00AB33B2"/>
    <w:rsid w:val="00AB43CA"/>
    <w:rsid w:val="00AB5D24"/>
    <w:rsid w:val="00AB619E"/>
    <w:rsid w:val="00AB6BBB"/>
    <w:rsid w:val="00AB7108"/>
    <w:rsid w:val="00AC05C6"/>
    <w:rsid w:val="00AC068D"/>
    <w:rsid w:val="00AC095C"/>
    <w:rsid w:val="00AC2842"/>
    <w:rsid w:val="00AC3046"/>
    <w:rsid w:val="00AC3294"/>
    <w:rsid w:val="00AC3ABE"/>
    <w:rsid w:val="00AC426B"/>
    <w:rsid w:val="00AC48B5"/>
    <w:rsid w:val="00AC7AE5"/>
    <w:rsid w:val="00AD0484"/>
    <w:rsid w:val="00AD2EB7"/>
    <w:rsid w:val="00AD4CD6"/>
    <w:rsid w:val="00AD57FC"/>
    <w:rsid w:val="00AD694C"/>
    <w:rsid w:val="00AD6DC5"/>
    <w:rsid w:val="00AD7816"/>
    <w:rsid w:val="00AE0EE0"/>
    <w:rsid w:val="00AE204F"/>
    <w:rsid w:val="00AE34B1"/>
    <w:rsid w:val="00AE74FE"/>
    <w:rsid w:val="00AE7ABC"/>
    <w:rsid w:val="00AF00D3"/>
    <w:rsid w:val="00AF046E"/>
    <w:rsid w:val="00AF0A12"/>
    <w:rsid w:val="00AF16DF"/>
    <w:rsid w:val="00AF2CED"/>
    <w:rsid w:val="00AF3868"/>
    <w:rsid w:val="00AF5A65"/>
    <w:rsid w:val="00AF5CCB"/>
    <w:rsid w:val="00AF6A3B"/>
    <w:rsid w:val="00AF7378"/>
    <w:rsid w:val="00B004C1"/>
    <w:rsid w:val="00B0125A"/>
    <w:rsid w:val="00B012BF"/>
    <w:rsid w:val="00B0231A"/>
    <w:rsid w:val="00B02835"/>
    <w:rsid w:val="00B02B84"/>
    <w:rsid w:val="00B04DE0"/>
    <w:rsid w:val="00B056DF"/>
    <w:rsid w:val="00B0590F"/>
    <w:rsid w:val="00B05F61"/>
    <w:rsid w:val="00B0626D"/>
    <w:rsid w:val="00B0673B"/>
    <w:rsid w:val="00B06BD4"/>
    <w:rsid w:val="00B10764"/>
    <w:rsid w:val="00B1204E"/>
    <w:rsid w:val="00B12EAA"/>
    <w:rsid w:val="00B17104"/>
    <w:rsid w:val="00B17BD0"/>
    <w:rsid w:val="00B17C45"/>
    <w:rsid w:val="00B20640"/>
    <w:rsid w:val="00B20D79"/>
    <w:rsid w:val="00B21398"/>
    <w:rsid w:val="00B2372B"/>
    <w:rsid w:val="00B2594D"/>
    <w:rsid w:val="00B25975"/>
    <w:rsid w:val="00B262B7"/>
    <w:rsid w:val="00B2660C"/>
    <w:rsid w:val="00B279D4"/>
    <w:rsid w:val="00B30553"/>
    <w:rsid w:val="00B33499"/>
    <w:rsid w:val="00B34289"/>
    <w:rsid w:val="00B36FAA"/>
    <w:rsid w:val="00B37BA5"/>
    <w:rsid w:val="00B420F5"/>
    <w:rsid w:val="00B4221B"/>
    <w:rsid w:val="00B4404E"/>
    <w:rsid w:val="00B4628C"/>
    <w:rsid w:val="00B46D12"/>
    <w:rsid w:val="00B47881"/>
    <w:rsid w:val="00B5070B"/>
    <w:rsid w:val="00B51F28"/>
    <w:rsid w:val="00B525FB"/>
    <w:rsid w:val="00B5282F"/>
    <w:rsid w:val="00B534A1"/>
    <w:rsid w:val="00B54EB9"/>
    <w:rsid w:val="00B555E1"/>
    <w:rsid w:val="00B55622"/>
    <w:rsid w:val="00B558B2"/>
    <w:rsid w:val="00B6020F"/>
    <w:rsid w:val="00B60349"/>
    <w:rsid w:val="00B65D43"/>
    <w:rsid w:val="00B6618E"/>
    <w:rsid w:val="00B66223"/>
    <w:rsid w:val="00B6634E"/>
    <w:rsid w:val="00B665E4"/>
    <w:rsid w:val="00B66DF9"/>
    <w:rsid w:val="00B67E37"/>
    <w:rsid w:val="00B71B7C"/>
    <w:rsid w:val="00B733C7"/>
    <w:rsid w:val="00B747D1"/>
    <w:rsid w:val="00B772DB"/>
    <w:rsid w:val="00B80664"/>
    <w:rsid w:val="00B80F75"/>
    <w:rsid w:val="00B817BE"/>
    <w:rsid w:val="00B83DB5"/>
    <w:rsid w:val="00B865E1"/>
    <w:rsid w:val="00B91775"/>
    <w:rsid w:val="00B9232E"/>
    <w:rsid w:val="00B92417"/>
    <w:rsid w:val="00B9581D"/>
    <w:rsid w:val="00B959E1"/>
    <w:rsid w:val="00B9618D"/>
    <w:rsid w:val="00BA0768"/>
    <w:rsid w:val="00BA611C"/>
    <w:rsid w:val="00BA74FF"/>
    <w:rsid w:val="00BB08E2"/>
    <w:rsid w:val="00BB28A3"/>
    <w:rsid w:val="00BB2F2C"/>
    <w:rsid w:val="00BB5289"/>
    <w:rsid w:val="00BB6B6E"/>
    <w:rsid w:val="00BB6EDE"/>
    <w:rsid w:val="00BB766D"/>
    <w:rsid w:val="00BC1EAD"/>
    <w:rsid w:val="00BC222B"/>
    <w:rsid w:val="00BC26C0"/>
    <w:rsid w:val="00BC28C5"/>
    <w:rsid w:val="00BC299B"/>
    <w:rsid w:val="00BC2FA9"/>
    <w:rsid w:val="00BC49FC"/>
    <w:rsid w:val="00BC4A4C"/>
    <w:rsid w:val="00BC5C13"/>
    <w:rsid w:val="00BC64EA"/>
    <w:rsid w:val="00BC6D25"/>
    <w:rsid w:val="00BD30A7"/>
    <w:rsid w:val="00BD3E7E"/>
    <w:rsid w:val="00BD44AC"/>
    <w:rsid w:val="00BD511C"/>
    <w:rsid w:val="00BD63F8"/>
    <w:rsid w:val="00BD6F56"/>
    <w:rsid w:val="00BD771F"/>
    <w:rsid w:val="00BE5DA2"/>
    <w:rsid w:val="00BE62FE"/>
    <w:rsid w:val="00BE6F13"/>
    <w:rsid w:val="00BF0007"/>
    <w:rsid w:val="00BF0D48"/>
    <w:rsid w:val="00BF2A4F"/>
    <w:rsid w:val="00BF31F5"/>
    <w:rsid w:val="00BF3795"/>
    <w:rsid w:val="00BF40C4"/>
    <w:rsid w:val="00BF5425"/>
    <w:rsid w:val="00BF6C2B"/>
    <w:rsid w:val="00BF75F3"/>
    <w:rsid w:val="00C0131F"/>
    <w:rsid w:val="00C01324"/>
    <w:rsid w:val="00C01F34"/>
    <w:rsid w:val="00C05552"/>
    <w:rsid w:val="00C06927"/>
    <w:rsid w:val="00C06A59"/>
    <w:rsid w:val="00C06D24"/>
    <w:rsid w:val="00C06F29"/>
    <w:rsid w:val="00C0792D"/>
    <w:rsid w:val="00C07E6F"/>
    <w:rsid w:val="00C101B6"/>
    <w:rsid w:val="00C10C2C"/>
    <w:rsid w:val="00C11858"/>
    <w:rsid w:val="00C11B07"/>
    <w:rsid w:val="00C11F4A"/>
    <w:rsid w:val="00C14005"/>
    <w:rsid w:val="00C141C6"/>
    <w:rsid w:val="00C14242"/>
    <w:rsid w:val="00C14AD5"/>
    <w:rsid w:val="00C156E9"/>
    <w:rsid w:val="00C15E66"/>
    <w:rsid w:val="00C16AC6"/>
    <w:rsid w:val="00C17699"/>
    <w:rsid w:val="00C206E7"/>
    <w:rsid w:val="00C20F58"/>
    <w:rsid w:val="00C2111B"/>
    <w:rsid w:val="00C21E4D"/>
    <w:rsid w:val="00C227DF"/>
    <w:rsid w:val="00C22E2D"/>
    <w:rsid w:val="00C242A8"/>
    <w:rsid w:val="00C31315"/>
    <w:rsid w:val="00C3171D"/>
    <w:rsid w:val="00C31C41"/>
    <w:rsid w:val="00C3428A"/>
    <w:rsid w:val="00C35186"/>
    <w:rsid w:val="00C35332"/>
    <w:rsid w:val="00C37F49"/>
    <w:rsid w:val="00C437D7"/>
    <w:rsid w:val="00C43C31"/>
    <w:rsid w:val="00C44D2D"/>
    <w:rsid w:val="00C475B8"/>
    <w:rsid w:val="00C522B4"/>
    <w:rsid w:val="00C52A20"/>
    <w:rsid w:val="00C533FB"/>
    <w:rsid w:val="00C53C03"/>
    <w:rsid w:val="00C53D6A"/>
    <w:rsid w:val="00C54535"/>
    <w:rsid w:val="00C55935"/>
    <w:rsid w:val="00C61870"/>
    <w:rsid w:val="00C61E66"/>
    <w:rsid w:val="00C63139"/>
    <w:rsid w:val="00C64D09"/>
    <w:rsid w:val="00C66ACB"/>
    <w:rsid w:val="00C6763F"/>
    <w:rsid w:val="00C678F1"/>
    <w:rsid w:val="00C67FE5"/>
    <w:rsid w:val="00C71D5F"/>
    <w:rsid w:val="00C75AD6"/>
    <w:rsid w:val="00C762EE"/>
    <w:rsid w:val="00C76E56"/>
    <w:rsid w:val="00C77274"/>
    <w:rsid w:val="00C8462F"/>
    <w:rsid w:val="00C86359"/>
    <w:rsid w:val="00C86452"/>
    <w:rsid w:val="00C8667A"/>
    <w:rsid w:val="00C91AFC"/>
    <w:rsid w:val="00C91BE2"/>
    <w:rsid w:val="00C931AA"/>
    <w:rsid w:val="00C945AC"/>
    <w:rsid w:val="00C949B7"/>
    <w:rsid w:val="00C94DA1"/>
    <w:rsid w:val="00C96746"/>
    <w:rsid w:val="00C96DF6"/>
    <w:rsid w:val="00C97647"/>
    <w:rsid w:val="00CA2C43"/>
    <w:rsid w:val="00CA34E7"/>
    <w:rsid w:val="00CA383F"/>
    <w:rsid w:val="00CA4F5B"/>
    <w:rsid w:val="00CA4FDD"/>
    <w:rsid w:val="00CA6608"/>
    <w:rsid w:val="00CB063F"/>
    <w:rsid w:val="00CB1F2D"/>
    <w:rsid w:val="00CB290D"/>
    <w:rsid w:val="00CB2E69"/>
    <w:rsid w:val="00CB3617"/>
    <w:rsid w:val="00CB3B52"/>
    <w:rsid w:val="00CB5D64"/>
    <w:rsid w:val="00CB6931"/>
    <w:rsid w:val="00CC0B9E"/>
    <w:rsid w:val="00CC2094"/>
    <w:rsid w:val="00CC5C1A"/>
    <w:rsid w:val="00CC69BE"/>
    <w:rsid w:val="00CC77CA"/>
    <w:rsid w:val="00CD208F"/>
    <w:rsid w:val="00CD2182"/>
    <w:rsid w:val="00CD372C"/>
    <w:rsid w:val="00CD4267"/>
    <w:rsid w:val="00CD46B8"/>
    <w:rsid w:val="00CD51A5"/>
    <w:rsid w:val="00CD54D0"/>
    <w:rsid w:val="00CD65D8"/>
    <w:rsid w:val="00CD76BE"/>
    <w:rsid w:val="00CE022E"/>
    <w:rsid w:val="00CE7BDB"/>
    <w:rsid w:val="00CE7EA6"/>
    <w:rsid w:val="00CF0EBD"/>
    <w:rsid w:val="00CF16BC"/>
    <w:rsid w:val="00CF3598"/>
    <w:rsid w:val="00CF3F59"/>
    <w:rsid w:val="00CF4ABA"/>
    <w:rsid w:val="00CF512D"/>
    <w:rsid w:val="00CF7DF6"/>
    <w:rsid w:val="00CF7EBF"/>
    <w:rsid w:val="00D005C6"/>
    <w:rsid w:val="00D00D93"/>
    <w:rsid w:val="00D01437"/>
    <w:rsid w:val="00D02568"/>
    <w:rsid w:val="00D02F95"/>
    <w:rsid w:val="00D03231"/>
    <w:rsid w:val="00D0380C"/>
    <w:rsid w:val="00D03E2F"/>
    <w:rsid w:val="00D0405C"/>
    <w:rsid w:val="00D10152"/>
    <w:rsid w:val="00D13595"/>
    <w:rsid w:val="00D14CD8"/>
    <w:rsid w:val="00D165C3"/>
    <w:rsid w:val="00D16BED"/>
    <w:rsid w:val="00D20091"/>
    <w:rsid w:val="00D20CDA"/>
    <w:rsid w:val="00D21015"/>
    <w:rsid w:val="00D23A17"/>
    <w:rsid w:val="00D25FAD"/>
    <w:rsid w:val="00D2600C"/>
    <w:rsid w:val="00D26139"/>
    <w:rsid w:val="00D26EA7"/>
    <w:rsid w:val="00D2759A"/>
    <w:rsid w:val="00D279AA"/>
    <w:rsid w:val="00D3054D"/>
    <w:rsid w:val="00D31609"/>
    <w:rsid w:val="00D341BD"/>
    <w:rsid w:val="00D351B5"/>
    <w:rsid w:val="00D3670D"/>
    <w:rsid w:val="00D36A56"/>
    <w:rsid w:val="00D43736"/>
    <w:rsid w:val="00D44D1C"/>
    <w:rsid w:val="00D460B7"/>
    <w:rsid w:val="00D46288"/>
    <w:rsid w:val="00D512BA"/>
    <w:rsid w:val="00D521F5"/>
    <w:rsid w:val="00D55EFF"/>
    <w:rsid w:val="00D5660E"/>
    <w:rsid w:val="00D5697A"/>
    <w:rsid w:val="00D5766C"/>
    <w:rsid w:val="00D57ECE"/>
    <w:rsid w:val="00D6129C"/>
    <w:rsid w:val="00D6182D"/>
    <w:rsid w:val="00D62AD7"/>
    <w:rsid w:val="00D67293"/>
    <w:rsid w:val="00D70444"/>
    <w:rsid w:val="00D70B1F"/>
    <w:rsid w:val="00D723FF"/>
    <w:rsid w:val="00D74074"/>
    <w:rsid w:val="00D7546C"/>
    <w:rsid w:val="00D76142"/>
    <w:rsid w:val="00D7692C"/>
    <w:rsid w:val="00D76B25"/>
    <w:rsid w:val="00D80513"/>
    <w:rsid w:val="00D80BC5"/>
    <w:rsid w:val="00D816A2"/>
    <w:rsid w:val="00D8380A"/>
    <w:rsid w:val="00D83B44"/>
    <w:rsid w:val="00D841ED"/>
    <w:rsid w:val="00D87072"/>
    <w:rsid w:val="00D87E97"/>
    <w:rsid w:val="00D87F7E"/>
    <w:rsid w:val="00D92C89"/>
    <w:rsid w:val="00D949E1"/>
    <w:rsid w:val="00D979F9"/>
    <w:rsid w:val="00D97D40"/>
    <w:rsid w:val="00DA17DA"/>
    <w:rsid w:val="00DA1D68"/>
    <w:rsid w:val="00DA3672"/>
    <w:rsid w:val="00DA3C89"/>
    <w:rsid w:val="00DA3CCB"/>
    <w:rsid w:val="00DA48D7"/>
    <w:rsid w:val="00DA4C1C"/>
    <w:rsid w:val="00DA571A"/>
    <w:rsid w:val="00DA63F7"/>
    <w:rsid w:val="00DB1338"/>
    <w:rsid w:val="00DB5415"/>
    <w:rsid w:val="00DB564A"/>
    <w:rsid w:val="00DB6CA2"/>
    <w:rsid w:val="00DB7801"/>
    <w:rsid w:val="00DC06D1"/>
    <w:rsid w:val="00DC1A3C"/>
    <w:rsid w:val="00DC240B"/>
    <w:rsid w:val="00DC2B4A"/>
    <w:rsid w:val="00DC47FE"/>
    <w:rsid w:val="00DC6642"/>
    <w:rsid w:val="00DC77BC"/>
    <w:rsid w:val="00DD089B"/>
    <w:rsid w:val="00DD0D8F"/>
    <w:rsid w:val="00DD1CE3"/>
    <w:rsid w:val="00DD1E41"/>
    <w:rsid w:val="00DD21D7"/>
    <w:rsid w:val="00DD3D83"/>
    <w:rsid w:val="00DD47EA"/>
    <w:rsid w:val="00DD54BE"/>
    <w:rsid w:val="00DD69A6"/>
    <w:rsid w:val="00DD7055"/>
    <w:rsid w:val="00DD777D"/>
    <w:rsid w:val="00DE1264"/>
    <w:rsid w:val="00DE3A4D"/>
    <w:rsid w:val="00DE413A"/>
    <w:rsid w:val="00DE4144"/>
    <w:rsid w:val="00DE4BC5"/>
    <w:rsid w:val="00DF0191"/>
    <w:rsid w:val="00DF0B9C"/>
    <w:rsid w:val="00DF15F1"/>
    <w:rsid w:val="00DF169D"/>
    <w:rsid w:val="00DF248A"/>
    <w:rsid w:val="00DF3451"/>
    <w:rsid w:val="00DF6635"/>
    <w:rsid w:val="00E00136"/>
    <w:rsid w:val="00E001F5"/>
    <w:rsid w:val="00E019BA"/>
    <w:rsid w:val="00E01BFC"/>
    <w:rsid w:val="00E04067"/>
    <w:rsid w:val="00E0474D"/>
    <w:rsid w:val="00E06CC7"/>
    <w:rsid w:val="00E06E8B"/>
    <w:rsid w:val="00E07469"/>
    <w:rsid w:val="00E10AB1"/>
    <w:rsid w:val="00E10EDB"/>
    <w:rsid w:val="00E1438D"/>
    <w:rsid w:val="00E14D03"/>
    <w:rsid w:val="00E14E05"/>
    <w:rsid w:val="00E14EEB"/>
    <w:rsid w:val="00E20E4D"/>
    <w:rsid w:val="00E21683"/>
    <w:rsid w:val="00E22C89"/>
    <w:rsid w:val="00E23DB0"/>
    <w:rsid w:val="00E25835"/>
    <w:rsid w:val="00E306CB"/>
    <w:rsid w:val="00E30B8A"/>
    <w:rsid w:val="00E30CA3"/>
    <w:rsid w:val="00E31914"/>
    <w:rsid w:val="00E3209A"/>
    <w:rsid w:val="00E3255D"/>
    <w:rsid w:val="00E351E9"/>
    <w:rsid w:val="00E35BE7"/>
    <w:rsid w:val="00E36D8B"/>
    <w:rsid w:val="00E371C2"/>
    <w:rsid w:val="00E3740D"/>
    <w:rsid w:val="00E41D23"/>
    <w:rsid w:val="00E4294C"/>
    <w:rsid w:val="00E44561"/>
    <w:rsid w:val="00E45A61"/>
    <w:rsid w:val="00E45D0F"/>
    <w:rsid w:val="00E47A43"/>
    <w:rsid w:val="00E47FDF"/>
    <w:rsid w:val="00E515C7"/>
    <w:rsid w:val="00E51636"/>
    <w:rsid w:val="00E51828"/>
    <w:rsid w:val="00E51AD8"/>
    <w:rsid w:val="00E52608"/>
    <w:rsid w:val="00E54B79"/>
    <w:rsid w:val="00E5752E"/>
    <w:rsid w:val="00E57757"/>
    <w:rsid w:val="00E60923"/>
    <w:rsid w:val="00E60CC5"/>
    <w:rsid w:val="00E61677"/>
    <w:rsid w:val="00E6196B"/>
    <w:rsid w:val="00E61F95"/>
    <w:rsid w:val="00E6357E"/>
    <w:rsid w:val="00E6678A"/>
    <w:rsid w:val="00E703B6"/>
    <w:rsid w:val="00E70AAB"/>
    <w:rsid w:val="00E70E7A"/>
    <w:rsid w:val="00E712FE"/>
    <w:rsid w:val="00E71714"/>
    <w:rsid w:val="00E71C55"/>
    <w:rsid w:val="00E72C38"/>
    <w:rsid w:val="00E75E9F"/>
    <w:rsid w:val="00E77292"/>
    <w:rsid w:val="00E80797"/>
    <w:rsid w:val="00E809C4"/>
    <w:rsid w:val="00E827FC"/>
    <w:rsid w:val="00E83404"/>
    <w:rsid w:val="00E84099"/>
    <w:rsid w:val="00E87DC3"/>
    <w:rsid w:val="00E9265D"/>
    <w:rsid w:val="00E92C01"/>
    <w:rsid w:val="00E93E16"/>
    <w:rsid w:val="00E94083"/>
    <w:rsid w:val="00E951E5"/>
    <w:rsid w:val="00E9565A"/>
    <w:rsid w:val="00E958B1"/>
    <w:rsid w:val="00E95DCD"/>
    <w:rsid w:val="00E963E6"/>
    <w:rsid w:val="00E96937"/>
    <w:rsid w:val="00E96C21"/>
    <w:rsid w:val="00E96DFC"/>
    <w:rsid w:val="00E96FEE"/>
    <w:rsid w:val="00E97226"/>
    <w:rsid w:val="00EA160A"/>
    <w:rsid w:val="00EA3053"/>
    <w:rsid w:val="00EA395D"/>
    <w:rsid w:val="00EA472D"/>
    <w:rsid w:val="00EA504F"/>
    <w:rsid w:val="00EA6355"/>
    <w:rsid w:val="00EA6391"/>
    <w:rsid w:val="00EA692F"/>
    <w:rsid w:val="00EA74F7"/>
    <w:rsid w:val="00EB22CC"/>
    <w:rsid w:val="00EB234B"/>
    <w:rsid w:val="00EB27F5"/>
    <w:rsid w:val="00EB3181"/>
    <w:rsid w:val="00EB3BA2"/>
    <w:rsid w:val="00EC0329"/>
    <w:rsid w:val="00EC0B43"/>
    <w:rsid w:val="00EC0EE3"/>
    <w:rsid w:val="00EC1B6F"/>
    <w:rsid w:val="00EC28E9"/>
    <w:rsid w:val="00EC4744"/>
    <w:rsid w:val="00EC4D76"/>
    <w:rsid w:val="00EC5BAC"/>
    <w:rsid w:val="00EC634B"/>
    <w:rsid w:val="00EC6D9B"/>
    <w:rsid w:val="00EC75FE"/>
    <w:rsid w:val="00ED1671"/>
    <w:rsid w:val="00ED2002"/>
    <w:rsid w:val="00ED250A"/>
    <w:rsid w:val="00ED2865"/>
    <w:rsid w:val="00ED33A0"/>
    <w:rsid w:val="00ED34BC"/>
    <w:rsid w:val="00ED47F0"/>
    <w:rsid w:val="00ED79EE"/>
    <w:rsid w:val="00ED7B1B"/>
    <w:rsid w:val="00ED7E0C"/>
    <w:rsid w:val="00EE0E78"/>
    <w:rsid w:val="00EE52D5"/>
    <w:rsid w:val="00EE543D"/>
    <w:rsid w:val="00EE6CED"/>
    <w:rsid w:val="00EE782D"/>
    <w:rsid w:val="00EE7AC8"/>
    <w:rsid w:val="00EE7FCF"/>
    <w:rsid w:val="00EF002C"/>
    <w:rsid w:val="00EF082E"/>
    <w:rsid w:val="00EF28D3"/>
    <w:rsid w:val="00EF3322"/>
    <w:rsid w:val="00EF3D23"/>
    <w:rsid w:val="00EF3F55"/>
    <w:rsid w:val="00EF3FD0"/>
    <w:rsid w:val="00EF61A2"/>
    <w:rsid w:val="00F00014"/>
    <w:rsid w:val="00F01F6D"/>
    <w:rsid w:val="00F02098"/>
    <w:rsid w:val="00F02F8C"/>
    <w:rsid w:val="00F03F90"/>
    <w:rsid w:val="00F0448E"/>
    <w:rsid w:val="00F047A5"/>
    <w:rsid w:val="00F07FE3"/>
    <w:rsid w:val="00F105FD"/>
    <w:rsid w:val="00F10EAC"/>
    <w:rsid w:val="00F12450"/>
    <w:rsid w:val="00F145BE"/>
    <w:rsid w:val="00F16621"/>
    <w:rsid w:val="00F21CAA"/>
    <w:rsid w:val="00F2404F"/>
    <w:rsid w:val="00F26084"/>
    <w:rsid w:val="00F262FC"/>
    <w:rsid w:val="00F30878"/>
    <w:rsid w:val="00F32867"/>
    <w:rsid w:val="00F33D99"/>
    <w:rsid w:val="00F347FC"/>
    <w:rsid w:val="00F34E2C"/>
    <w:rsid w:val="00F372F6"/>
    <w:rsid w:val="00F37D3F"/>
    <w:rsid w:val="00F37E83"/>
    <w:rsid w:val="00F37F36"/>
    <w:rsid w:val="00F40336"/>
    <w:rsid w:val="00F4144D"/>
    <w:rsid w:val="00F42326"/>
    <w:rsid w:val="00F43BEB"/>
    <w:rsid w:val="00F445CB"/>
    <w:rsid w:val="00F44609"/>
    <w:rsid w:val="00F45E90"/>
    <w:rsid w:val="00F479A6"/>
    <w:rsid w:val="00F50394"/>
    <w:rsid w:val="00F5409F"/>
    <w:rsid w:val="00F54CE3"/>
    <w:rsid w:val="00F55530"/>
    <w:rsid w:val="00F5662D"/>
    <w:rsid w:val="00F56838"/>
    <w:rsid w:val="00F56B53"/>
    <w:rsid w:val="00F57D7E"/>
    <w:rsid w:val="00F60532"/>
    <w:rsid w:val="00F608CF"/>
    <w:rsid w:val="00F61651"/>
    <w:rsid w:val="00F619CF"/>
    <w:rsid w:val="00F62BCD"/>
    <w:rsid w:val="00F63A9A"/>
    <w:rsid w:val="00F64F87"/>
    <w:rsid w:val="00F65D3C"/>
    <w:rsid w:val="00F671F8"/>
    <w:rsid w:val="00F702F8"/>
    <w:rsid w:val="00F714DD"/>
    <w:rsid w:val="00F71E6D"/>
    <w:rsid w:val="00F71FA9"/>
    <w:rsid w:val="00F73949"/>
    <w:rsid w:val="00F73FAE"/>
    <w:rsid w:val="00F746CE"/>
    <w:rsid w:val="00F7546C"/>
    <w:rsid w:val="00F763AE"/>
    <w:rsid w:val="00F76A1A"/>
    <w:rsid w:val="00F76A1D"/>
    <w:rsid w:val="00F80FCE"/>
    <w:rsid w:val="00F8268C"/>
    <w:rsid w:val="00F82E9D"/>
    <w:rsid w:val="00F832F4"/>
    <w:rsid w:val="00F84EB2"/>
    <w:rsid w:val="00F85591"/>
    <w:rsid w:val="00F855AA"/>
    <w:rsid w:val="00F861FC"/>
    <w:rsid w:val="00F9070B"/>
    <w:rsid w:val="00F91958"/>
    <w:rsid w:val="00F934D9"/>
    <w:rsid w:val="00F95C45"/>
    <w:rsid w:val="00F961CC"/>
    <w:rsid w:val="00F96278"/>
    <w:rsid w:val="00F9682E"/>
    <w:rsid w:val="00F97200"/>
    <w:rsid w:val="00FA2BF3"/>
    <w:rsid w:val="00FA469C"/>
    <w:rsid w:val="00FA6801"/>
    <w:rsid w:val="00FB0324"/>
    <w:rsid w:val="00FB0BC4"/>
    <w:rsid w:val="00FB28B8"/>
    <w:rsid w:val="00FB2B7B"/>
    <w:rsid w:val="00FB2F10"/>
    <w:rsid w:val="00FB3B44"/>
    <w:rsid w:val="00FB4C9B"/>
    <w:rsid w:val="00FB5D29"/>
    <w:rsid w:val="00FB7318"/>
    <w:rsid w:val="00FC00F0"/>
    <w:rsid w:val="00FC12C5"/>
    <w:rsid w:val="00FC328A"/>
    <w:rsid w:val="00FC3F26"/>
    <w:rsid w:val="00FC4E46"/>
    <w:rsid w:val="00FC5A69"/>
    <w:rsid w:val="00FC5C49"/>
    <w:rsid w:val="00FC727C"/>
    <w:rsid w:val="00FD07F2"/>
    <w:rsid w:val="00FD0BBD"/>
    <w:rsid w:val="00FD1F05"/>
    <w:rsid w:val="00FD2566"/>
    <w:rsid w:val="00FD3192"/>
    <w:rsid w:val="00FD3E6C"/>
    <w:rsid w:val="00FD4EB2"/>
    <w:rsid w:val="00FD5093"/>
    <w:rsid w:val="00FD6AE7"/>
    <w:rsid w:val="00FD7152"/>
    <w:rsid w:val="00FD7312"/>
    <w:rsid w:val="00FE1C16"/>
    <w:rsid w:val="00FE266E"/>
    <w:rsid w:val="00FE44F9"/>
    <w:rsid w:val="00FE77B1"/>
    <w:rsid w:val="00FF172A"/>
    <w:rsid w:val="00FF2E57"/>
    <w:rsid w:val="00FF4883"/>
    <w:rsid w:val="00FF4E2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FA3371"/>
  <w15:docId w15:val="{0018AA91-8185-4CA8-A735-8A75F2C13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0">
    <w:name w:val="Normal"/>
    <w:qFormat/>
    <w:rsid w:val="00CF7DF6"/>
    <w:pPr>
      <w:spacing w:after="120"/>
    </w:pPr>
    <w:rPr>
      <w:rFonts w:ascii="Arial" w:hAnsi="Arial"/>
      <w:szCs w:val="24"/>
    </w:rPr>
  </w:style>
  <w:style w:type="paragraph" w:styleId="1">
    <w:name w:val="heading 1"/>
    <w:aliases w:val="Style 82"/>
    <w:basedOn w:val="a0"/>
    <w:next w:val="a0"/>
    <w:qFormat/>
    <w:rsid w:val="00CF7DF6"/>
    <w:pPr>
      <w:keepNext/>
      <w:numPr>
        <w:numId w:val="4"/>
      </w:numPr>
      <w:spacing w:before="120" w:line="360" w:lineRule="auto"/>
      <w:outlineLvl w:val="0"/>
    </w:pPr>
    <w:rPr>
      <w:rFonts w:eastAsia="黑体" w:cs="Arial"/>
      <w:sz w:val="28"/>
      <w:szCs w:val="40"/>
      <w:lang w:val="en-GB"/>
    </w:rPr>
  </w:style>
  <w:style w:type="paragraph" w:styleId="2">
    <w:name w:val="heading 2"/>
    <w:aliases w:val="HD2,H2,Style 28"/>
    <w:basedOn w:val="a0"/>
    <w:next w:val="a0"/>
    <w:qFormat/>
    <w:rsid w:val="00CF7DF6"/>
    <w:pPr>
      <w:keepNext/>
      <w:numPr>
        <w:ilvl w:val="1"/>
        <w:numId w:val="4"/>
      </w:numPr>
      <w:spacing w:before="240" w:after="60"/>
      <w:outlineLvl w:val="1"/>
    </w:pPr>
    <w:rPr>
      <w:rFonts w:eastAsia="黑体" w:cs="Arial"/>
      <w:sz w:val="28"/>
      <w:szCs w:val="28"/>
      <w:lang w:val="en-GB"/>
    </w:rPr>
  </w:style>
  <w:style w:type="paragraph" w:styleId="30">
    <w:name w:val="heading 3"/>
    <w:aliases w:val="Style 84"/>
    <w:basedOn w:val="a0"/>
    <w:next w:val="a0"/>
    <w:uiPriority w:val="9"/>
    <w:qFormat/>
    <w:rsid w:val="00CF7DF6"/>
    <w:pPr>
      <w:keepNext/>
      <w:shd w:val="solid" w:color="FFFFFF" w:fill="FFFFFF"/>
      <w:spacing w:before="240"/>
      <w:outlineLvl w:val="2"/>
    </w:pPr>
    <w:rPr>
      <w:rFonts w:eastAsia="黑体" w:cs="Arial"/>
      <w:bCs/>
      <w:sz w:val="24"/>
      <w:lang w:val="en-GB"/>
    </w:rPr>
  </w:style>
  <w:style w:type="paragraph" w:styleId="4">
    <w:name w:val="heading 4"/>
    <w:aliases w:val="H4"/>
    <w:basedOn w:val="a0"/>
    <w:next w:val="a0"/>
    <w:qFormat/>
    <w:rsid w:val="00CF7DF6"/>
    <w:pPr>
      <w:keepNext/>
      <w:numPr>
        <w:ilvl w:val="3"/>
        <w:numId w:val="10"/>
      </w:numPr>
      <w:spacing w:before="240"/>
      <w:outlineLvl w:val="3"/>
    </w:pPr>
    <w:rPr>
      <w:rFonts w:cs="Arial"/>
      <w:b/>
      <w:bCs/>
      <w:i/>
      <w:iCs/>
      <w:lang w:val="en-GB"/>
    </w:rPr>
  </w:style>
  <w:style w:type="paragraph" w:styleId="5">
    <w:name w:val="heading 5"/>
    <w:aliases w:val="H5"/>
    <w:basedOn w:val="a0"/>
    <w:next w:val="a0"/>
    <w:qFormat/>
    <w:rsid w:val="00CF7DF6"/>
    <w:pPr>
      <w:keepNext/>
      <w:numPr>
        <w:ilvl w:val="4"/>
        <w:numId w:val="10"/>
      </w:numPr>
      <w:outlineLvl w:val="4"/>
    </w:pPr>
    <w:rPr>
      <w:b/>
      <w:bCs/>
    </w:rPr>
  </w:style>
  <w:style w:type="paragraph" w:styleId="6">
    <w:name w:val="heading 6"/>
    <w:basedOn w:val="a0"/>
    <w:next w:val="a0"/>
    <w:qFormat/>
    <w:rsid w:val="00CF7DF6"/>
    <w:pPr>
      <w:numPr>
        <w:ilvl w:val="5"/>
        <w:numId w:val="10"/>
      </w:numPr>
      <w:spacing w:before="240" w:after="60"/>
      <w:outlineLvl w:val="5"/>
    </w:pPr>
    <w:rPr>
      <w:rFonts w:ascii="Times New Roman" w:hAnsi="Times New Roman"/>
      <w:b/>
      <w:bCs/>
      <w:sz w:val="22"/>
      <w:szCs w:val="22"/>
    </w:rPr>
  </w:style>
  <w:style w:type="paragraph" w:styleId="7">
    <w:name w:val="heading 7"/>
    <w:basedOn w:val="a0"/>
    <w:next w:val="a0"/>
    <w:qFormat/>
    <w:rsid w:val="00CF7DF6"/>
    <w:pPr>
      <w:numPr>
        <w:ilvl w:val="6"/>
        <w:numId w:val="10"/>
      </w:numPr>
      <w:spacing w:before="240" w:after="60"/>
      <w:outlineLvl w:val="6"/>
    </w:pPr>
    <w:rPr>
      <w:rFonts w:ascii="Times New Roman" w:hAnsi="Times New Roman"/>
    </w:rPr>
  </w:style>
  <w:style w:type="paragraph" w:styleId="8">
    <w:name w:val="heading 8"/>
    <w:basedOn w:val="a0"/>
    <w:next w:val="a0"/>
    <w:qFormat/>
    <w:rsid w:val="00CF7DF6"/>
    <w:pPr>
      <w:numPr>
        <w:ilvl w:val="7"/>
        <w:numId w:val="10"/>
      </w:numPr>
      <w:spacing w:before="240" w:after="60"/>
      <w:outlineLvl w:val="7"/>
    </w:pPr>
    <w:rPr>
      <w:rFonts w:ascii="Times New Roman" w:hAnsi="Times New Roman"/>
      <w:i/>
      <w:iCs/>
    </w:rPr>
  </w:style>
  <w:style w:type="paragraph" w:styleId="9">
    <w:name w:val="heading 9"/>
    <w:basedOn w:val="a0"/>
    <w:next w:val="a0"/>
    <w:qFormat/>
    <w:rsid w:val="00CF7DF6"/>
    <w:pPr>
      <w:numPr>
        <w:ilvl w:val="8"/>
        <w:numId w:val="10"/>
      </w:numPr>
      <w:spacing w:before="240" w:after="60"/>
      <w:outlineLvl w:val="8"/>
    </w:pPr>
    <w:rPr>
      <w:rFonts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0">
    <w:name w:val="toc 1"/>
    <w:basedOn w:val="a0"/>
    <w:next w:val="a0"/>
    <w:autoRedefine/>
    <w:semiHidden/>
    <w:rsid w:val="009F0859"/>
    <w:pPr>
      <w:spacing w:before="120"/>
    </w:pPr>
    <w:rPr>
      <w:rFonts w:asciiTheme="minorHAnsi" w:hAnsiTheme="minorHAnsi"/>
      <w:b/>
      <w:bCs/>
      <w:caps/>
      <w:szCs w:val="20"/>
    </w:rPr>
  </w:style>
  <w:style w:type="paragraph" w:styleId="20">
    <w:name w:val="toc 2"/>
    <w:basedOn w:val="a0"/>
    <w:next w:val="a0"/>
    <w:autoRedefine/>
    <w:semiHidden/>
    <w:rsid w:val="00CF7DF6"/>
    <w:pPr>
      <w:spacing w:after="0"/>
      <w:ind w:left="200"/>
    </w:pPr>
    <w:rPr>
      <w:rFonts w:asciiTheme="minorHAnsi" w:hAnsiTheme="minorHAnsi"/>
      <w:smallCaps/>
      <w:szCs w:val="20"/>
    </w:rPr>
  </w:style>
  <w:style w:type="paragraph" w:styleId="31">
    <w:name w:val="toc 3"/>
    <w:basedOn w:val="a0"/>
    <w:next w:val="a0"/>
    <w:autoRedefine/>
    <w:semiHidden/>
    <w:rsid w:val="00CF7DF6"/>
    <w:pPr>
      <w:spacing w:after="0"/>
      <w:ind w:left="400"/>
    </w:pPr>
    <w:rPr>
      <w:rFonts w:asciiTheme="minorHAnsi" w:hAnsiTheme="minorHAnsi"/>
      <w:i/>
      <w:iCs/>
      <w:szCs w:val="20"/>
    </w:rPr>
  </w:style>
  <w:style w:type="paragraph" w:styleId="40">
    <w:name w:val="toc 4"/>
    <w:basedOn w:val="a0"/>
    <w:next w:val="a0"/>
    <w:autoRedefine/>
    <w:semiHidden/>
    <w:rsid w:val="00CF7DF6"/>
    <w:pPr>
      <w:spacing w:after="0"/>
      <w:ind w:left="600"/>
    </w:pPr>
    <w:rPr>
      <w:rFonts w:asciiTheme="minorHAnsi" w:hAnsiTheme="minorHAnsi"/>
      <w:sz w:val="18"/>
      <w:szCs w:val="18"/>
    </w:rPr>
  </w:style>
  <w:style w:type="paragraph" w:styleId="50">
    <w:name w:val="toc 5"/>
    <w:basedOn w:val="a0"/>
    <w:next w:val="a0"/>
    <w:autoRedefine/>
    <w:semiHidden/>
    <w:rsid w:val="00CF7DF6"/>
    <w:pPr>
      <w:spacing w:after="0"/>
      <w:ind w:left="800"/>
    </w:pPr>
    <w:rPr>
      <w:rFonts w:asciiTheme="minorHAnsi" w:hAnsiTheme="minorHAnsi"/>
      <w:sz w:val="18"/>
      <w:szCs w:val="18"/>
    </w:rPr>
  </w:style>
  <w:style w:type="paragraph" w:styleId="60">
    <w:name w:val="toc 6"/>
    <w:basedOn w:val="a0"/>
    <w:next w:val="a0"/>
    <w:autoRedefine/>
    <w:semiHidden/>
    <w:rsid w:val="00CF7DF6"/>
    <w:pPr>
      <w:spacing w:after="0"/>
      <w:ind w:left="1000"/>
    </w:pPr>
    <w:rPr>
      <w:rFonts w:asciiTheme="minorHAnsi" w:hAnsiTheme="minorHAnsi"/>
      <w:sz w:val="18"/>
      <w:szCs w:val="18"/>
    </w:rPr>
  </w:style>
  <w:style w:type="paragraph" w:styleId="70">
    <w:name w:val="toc 7"/>
    <w:basedOn w:val="a0"/>
    <w:next w:val="a0"/>
    <w:autoRedefine/>
    <w:semiHidden/>
    <w:rsid w:val="00CF7DF6"/>
    <w:pPr>
      <w:spacing w:after="0"/>
      <w:ind w:left="1200"/>
    </w:pPr>
    <w:rPr>
      <w:rFonts w:asciiTheme="minorHAnsi" w:hAnsiTheme="minorHAnsi"/>
      <w:sz w:val="18"/>
      <w:szCs w:val="18"/>
    </w:rPr>
  </w:style>
  <w:style w:type="paragraph" w:styleId="80">
    <w:name w:val="toc 8"/>
    <w:basedOn w:val="a0"/>
    <w:next w:val="a0"/>
    <w:autoRedefine/>
    <w:semiHidden/>
    <w:rsid w:val="00CF7DF6"/>
    <w:pPr>
      <w:spacing w:after="0"/>
      <w:ind w:left="1400"/>
    </w:pPr>
    <w:rPr>
      <w:rFonts w:asciiTheme="minorHAnsi" w:hAnsiTheme="minorHAnsi"/>
      <w:sz w:val="18"/>
      <w:szCs w:val="18"/>
    </w:rPr>
  </w:style>
  <w:style w:type="paragraph" w:styleId="90">
    <w:name w:val="toc 9"/>
    <w:basedOn w:val="a0"/>
    <w:next w:val="a0"/>
    <w:autoRedefine/>
    <w:semiHidden/>
    <w:rsid w:val="00CF7DF6"/>
    <w:pPr>
      <w:spacing w:after="0"/>
      <w:ind w:left="1600"/>
    </w:pPr>
    <w:rPr>
      <w:rFonts w:asciiTheme="minorHAnsi" w:hAnsiTheme="minorHAnsi"/>
      <w:sz w:val="18"/>
      <w:szCs w:val="18"/>
    </w:rPr>
  </w:style>
  <w:style w:type="character" w:styleId="a4">
    <w:name w:val="Hyperlink"/>
    <w:rsid w:val="00CF7DF6"/>
    <w:rPr>
      <w:color w:val="0000FF"/>
      <w:u w:val="single"/>
    </w:rPr>
  </w:style>
  <w:style w:type="paragraph" w:styleId="a5">
    <w:name w:val="footnote text"/>
    <w:basedOn w:val="a0"/>
    <w:semiHidden/>
    <w:rsid w:val="00CF7DF6"/>
    <w:rPr>
      <w:szCs w:val="20"/>
    </w:rPr>
  </w:style>
  <w:style w:type="character" w:styleId="a6">
    <w:name w:val="footnote reference"/>
    <w:semiHidden/>
    <w:rsid w:val="00CF7DF6"/>
    <w:rPr>
      <w:vertAlign w:val="superscript"/>
    </w:rPr>
  </w:style>
  <w:style w:type="paragraph" w:styleId="a7">
    <w:name w:val="caption"/>
    <w:basedOn w:val="a0"/>
    <w:next w:val="a0"/>
    <w:qFormat/>
    <w:rsid w:val="00CF7DF6"/>
    <w:pPr>
      <w:spacing w:before="120"/>
    </w:pPr>
    <w:rPr>
      <w:b/>
      <w:bCs/>
      <w:szCs w:val="20"/>
    </w:rPr>
  </w:style>
  <w:style w:type="paragraph" w:styleId="a8">
    <w:name w:val="header"/>
    <w:aliases w:val="h,Ò³Ã¼,Draft,Table header,Draft1,Draft2"/>
    <w:basedOn w:val="a0"/>
    <w:link w:val="a9"/>
    <w:rsid w:val="00CF7DF6"/>
    <w:pPr>
      <w:tabs>
        <w:tab w:val="center" w:pos="4320"/>
        <w:tab w:val="right" w:pos="8640"/>
      </w:tabs>
    </w:pPr>
  </w:style>
  <w:style w:type="paragraph" w:styleId="aa">
    <w:name w:val="footer"/>
    <w:basedOn w:val="a0"/>
    <w:link w:val="ab"/>
    <w:uiPriority w:val="99"/>
    <w:rsid w:val="00CF7DF6"/>
    <w:pPr>
      <w:tabs>
        <w:tab w:val="center" w:pos="4320"/>
        <w:tab w:val="right" w:pos="8640"/>
      </w:tabs>
    </w:pPr>
  </w:style>
  <w:style w:type="character" w:styleId="ac">
    <w:name w:val="page number"/>
    <w:basedOn w:val="a1"/>
    <w:rsid w:val="00CF7DF6"/>
  </w:style>
  <w:style w:type="paragraph" w:styleId="ad">
    <w:name w:val="Date"/>
    <w:basedOn w:val="a0"/>
    <w:next w:val="a0"/>
    <w:rsid w:val="00CF7DF6"/>
  </w:style>
  <w:style w:type="character" w:styleId="ae">
    <w:name w:val="FollowedHyperlink"/>
    <w:rsid w:val="00CF7DF6"/>
    <w:rPr>
      <w:color w:val="800080"/>
      <w:u w:val="single"/>
    </w:rPr>
  </w:style>
  <w:style w:type="paragraph" w:styleId="af">
    <w:name w:val="Title"/>
    <w:basedOn w:val="a0"/>
    <w:qFormat/>
    <w:rsid w:val="00CF7DF6"/>
    <w:pPr>
      <w:spacing w:before="240" w:after="60"/>
      <w:jc w:val="center"/>
    </w:pPr>
    <w:rPr>
      <w:rFonts w:eastAsia="Times New Roman"/>
      <w:b/>
      <w:noProof/>
      <w:kern w:val="28"/>
      <w:sz w:val="32"/>
      <w:szCs w:val="20"/>
      <w:lang w:val="de-AT" w:eastAsia="de-DE"/>
    </w:rPr>
  </w:style>
  <w:style w:type="paragraph" w:styleId="3">
    <w:name w:val="Body Text 3"/>
    <w:basedOn w:val="a0"/>
    <w:rsid w:val="00CF7DF6"/>
    <w:pPr>
      <w:numPr>
        <w:numId w:val="1"/>
      </w:numPr>
      <w:spacing w:line="300" w:lineRule="auto"/>
      <w:jc w:val="both"/>
    </w:pPr>
    <w:rPr>
      <w:rFonts w:ascii="TKTypeRegular" w:hAnsi="TKTypeRegular"/>
      <w:sz w:val="24"/>
      <w:lang w:val="en-GB" w:eastAsia="en-US"/>
    </w:rPr>
  </w:style>
  <w:style w:type="paragraph" w:styleId="af0">
    <w:name w:val="Body Text"/>
    <w:basedOn w:val="a0"/>
    <w:rsid w:val="00CF7DF6"/>
    <w:pPr>
      <w:spacing w:line="300" w:lineRule="auto"/>
      <w:ind w:firstLine="547"/>
    </w:pPr>
    <w:rPr>
      <w:sz w:val="24"/>
      <w:szCs w:val="20"/>
    </w:rPr>
  </w:style>
  <w:style w:type="paragraph" w:customStyle="1" w:styleId="af1">
    <w:name w:val="缺省文本"/>
    <w:basedOn w:val="a0"/>
    <w:rsid w:val="00CF7DF6"/>
    <w:pPr>
      <w:widowControl w:val="0"/>
      <w:autoSpaceDE w:val="0"/>
      <w:autoSpaceDN w:val="0"/>
      <w:adjustRightInd w:val="0"/>
      <w:spacing w:after="0"/>
    </w:pPr>
    <w:rPr>
      <w:rFonts w:ascii="Times New Roman" w:hAnsi="Times New Roman"/>
      <w:sz w:val="24"/>
      <w:szCs w:val="20"/>
    </w:rPr>
  </w:style>
  <w:style w:type="paragraph" w:styleId="af2">
    <w:name w:val="Normal (Web)"/>
    <w:basedOn w:val="a0"/>
    <w:uiPriority w:val="99"/>
    <w:rsid w:val="00CF7DF6"/>
    <w:pPr>
      <w:spacing w:before="100" w:beforeAutospacing="1" w:after="100" w:afterAutospacing="1"/>
    </w:pPr>
    <w:rPr>
      <w:rFonts w:ascii="Arial Unicode MS" w:eastAsia="Arial Unicode MS" w:hAnsi="Arial Unicode MS" w:cs="Arial Unicode MS"/>
      <w:color w:val="000000"/>
      <w:sz w:val="24"/>
      <w:lang w:eastAsia="en-US"/>
    </w:rPr>
  </w:style>
  <w:style w:type="paragraph" w:styleId="21">
    <w:name w:val="Body Text 2"/>
    <w:basedOn w:val="a0"/>
    <w:rsid w:val="00CF7DF6"/>
    <w:pPr>
      <w:spacing w:line="300" w:lineRule="auto"/>
    </w:pPr>
    <w:rPr>
      <w:color w:val="000000"/>
      <w:sz w:val="24"/>
    </w:rPr>
  </w:style>
  <w:style w:type="character" w:styleId="af3">
    <w:name w:val="annotation reference"/>
    <w:semiHidden/>
    <w:rsid w:val="00CF7DF6"/>
    <w:rPr>
      <w:sz w:val="21"/>
      <w:szCs w:val="21"/>
    </w:rPr>
  </w:style>
  <w:style w:type="paragraph" w:styleId="af4">
    <w:name w:val="annotation text"/>
    <w:basedOn w:val="a0"/>
    <w:semiHidden/>
    <w:rsid w:val="00CF7DF6"/>
  </w:style>
  <w:style w:type="paragraph" w:customStyle="1" w:styleId="Informal1">
    <w:name w:val="Informal1"/>
    <w:rsid w:val="00CF7DF6"/>
    <w:pPr>
      <w:spacing w:before="60" w:after="60"/>
    </w:pPr>
    <w:rPr>
      <w:noProof/>
      <w:lang w:eastAsia="en-US"/>
    </w:rPr>
  </w:style>
  <w:style w:type="paragraph" w:customStyle="1" w:styleId="Tableau">
    <w:name w:val="Tableau"/>
    <w:basedOn w:val="a0"/>
    <w:rsid w:val="00CF7DF6"/>
    <w:pPr>
      <w:widowControl w:val="0"/>
      <w:spacing w:before="60" w:after="60"/>
      <w:jc w:val="both"/>
    </w:pPr>
    <w:rPr>
      <w:snapToGrid w:val="0"/>
      <w:szCs w:val="20"/>
      <w:lang w:val="fr-FR" w:eastAsia="fr-FR"/>
    </w:rPr>
  </w:style>
  <w:style w:type="paragraph" w:customStyle="1" w:styleId="text">
    <w:name w:val="text"/>
    <w:basedOn w:val="a0"/>
    <w:rsid w:val="00CF7DF6"/>
    <w:pPr>
      <w:widowControl w:val="0"/>
      <w:spacing w:after="0" w:line="360" w:lineRule="auto"/>
      <w:jc w:val="both"/>
    </w:pPr>
    <w:rPr>
      <w:rFonts w:ascii="Times New Roman" w:hAnsi="Times New Roman"/>
      <w:kern w:val="2"/>
      <w:sz w:val="18"/>
    </w:rPr>
  </w:style>
  <w:style w:type="paragraph" w:customStyle="1" w:styleId="Table1">
    <w:name w:val="Table1"/>
    <w:basedOn w:val="a0"/>
    <w:rsid w:val="00022D33"/>
    <w:pPr>
      <w:overflowPunct w:val="0"/>
      <w:autoSpaceDE w:val="0"/>
      <w:autoSpaceDN w:val="0"/>
      <w:adjustRightInd w:val="0"/>
      <w:spacing w:after="0"/>
      <w:textAlignment w:val="baseline"/>
    </w:pPr>
    <w:rPr>
      <w:b/>
      <w:i/>
      <w:color w:val="000000"/>
      <w:szCs w:val="20"/>
    </w:rPr>
  </w:style>
  <w:style w:type="paragraph" w:customStyle="1" w:styleId="Table1Input">
    <w:name w:val="Table1 Input"/>
    <w:basedOn w:val="Table1"/>
    <w:rsid w:val="00022D33"/>
    <w:rPr>
      <w:color w:val="FF0000"/>
    </w:rPr>
  </w:style>
  <w:style w:type="paragraph" w:customStyle="1" w:styleId="NormalComment">
    <w:name w:val="Normal Comment"/>
    <w:basedOn w:val="a0"/>
    <w:rsid w:val="00DD3D83"/>
    <w:pPr>
      <w:overflowPunct w:val="0"/>
      <w:autoSpaceDE w:val="0"/>
      <w:autoSpaceDN w:val="0"/>
      <w:adjustRightInd w:val="0"/>
      <w:spacing w:after="0"/>
      <w:textAlignment w:val="baseline"/>
    </w:pPr>
    <w:rPr>
      <w:color w:val="FF0000"/>
      <w:szCs w:val="20"/>
    </w:rPr>
  </w:style>
  <w:style w:type="paragraph" w:styleId="af5">
    <w:name w:val="Balloon Text"/>
    <w:basedOn w:val="a0"/>
    <w:semiHidden/>
    <w:rsid w:val="00DD3D83"/>
    <w:rPr>
      <w:sz w:val="18"/>
      <w:szCs w:val="18"/>
    </w:rPr>
  </w:style>
  <w:style w:type="paragraph" w:customStyle="1" w:styleId="BodyText1">
    <w:name w:val="Body Text 1"/>
    <w:basedOn w:val="af0"/>
    <w:rsid w:val="00393463"/>
    <w:pPr>
      <w:spacing w:before="60" w:after="60" w:line="240" w:lineRule="auto"/>
      <w:ind w:left="851" w:firstLine="0"/>
    </w:pPr>
    <w:rPr>
      <w:rFonts w:eastAsia="Times New Roman"/>
      <w:sz w:val="22"/>
    </w:rPr>
  </w:style>
  <w:style w:type="table" w:styleId="af6">
    <w:name w:val="Table Grid"/>
    <w:basedOn w:val="a2"/>
    <w:rsid w:val="0098320E"/>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TableText"/>
    <w:rsid w:val="004416C7"/>
    <w:pPr>
      <w:spacing w:before="120" w:after="120"/>
    </w:pPr>
    <w:rPr>
      <w:b/>
    </w:rPr>
  </w:style>
  <w:style w:type="paragraph" w:customStyle="1" w:styleId="TableText">
    <w:name w:val="Table Text"/>
    <w:basedOn w:val="a0"/>
    <w:rsid w:val="004416C7"/>
    <w:pPr>
      <w:keepLines/>
      <w:overflowPunct w:val="0"/>
      <w:autoSpaceDE w:val="0"/>
      <w:autoSpaceDN w:val="0"/>
      <w:adjustRightInd w:val="0"/>
      <w:spacing w:after="0"/>
      <w:textAlignment w:val="baseline"/>
    </w:pPr>
    <w:rPr>
      <w:rFonts w:ascii="Times New Roman" w:hAnsi="Times New Roman"/>
      <w:sz w:val="18"/>
      <w:szCs w:val="20"/>
      <w:lang w:eastAsia="en-US"/>
    </w:rPr>
  </w:style>
  <w:style w:type="paragraph" w:styleId="af7">
    <w:name w:val="Document Map"/>
    <w:basedOn w:val="a0"/>
    <w:link w:val="af8"/>
    <w:rsid w:val="00667E8A"/>
    <w:rPr>
      <w:rFonts w:ascii="宋体"/>
      <w:sz w:val="18"/>
      <w:szCs w:val="18"/>
    </w:rPr>
  </w:style>
  <w:style w:type="character" w:customStyle="1" w:styleId="af8">
    <w:name w:val="文档结构图字符"/>
    <w:link w:val="af7"/>
    <w:rsid w:val="00667E8A"/>
    <w:rPr>
      <w:rFonts w:ascii="宋体" w:hAnsi="Arial"/>
      <w:sz w:val="18"/>
      <w:szCs w:val="18"/>
    </w:rPr>
  </w:style>
  <w:style w:type="paragraph" w:customStyle="1" w:styleId="a">
    <w:name w:val="编号正文（首行缩进两字）"/>
    <w:basedOn w:val="af9"/>
    <w:rsid w:val="00554315"/>
    <w:pPr>
      <w:widowControl w:val="0"/>
      <w:numPr>
        <w:numId w:val="3"/>
      </w:numPr>
      <w:tabs>
        <w:tab w:val="num" w:pos="1245"/>
      </w:tabs>
      <w:spacing w:after="0" w:line="360" w:lineRule="auto"/>
      <w:ind w:left="-2" w:firstLineChars="0" w:firstLine="0"/>
      <w:jc w:val="both"/>
    </w:pPr>
    <w:rPr>
      <w:rFonts w:ascii="仿宋_GB2312" w:eastAsia="仿宋_GB2312" w:hAnsi="Times New Roman"/>
      <w:kern w:val="2"/>
      <w:sz w:val="24"/>
      <w:szCs w:val="20"/>
    </w:rPr>
  </w:style>
  <w:style w:type="paragraph" w:styleId="af9">
    <w:name w:val="Normal Indent"/>
    <w:basedOn w:val="a0"/>
    <w:rsid w:val="00554315"/>
    <w:pPr>
      <w:ind w:firstLineChars="200" w:firstLine="420"/>
    </w:pPr>
  </w:style>
  <w:style w:type="paragraph" w:styleId="afa">
    <w:name w:val="List Paragraph"/>
    <w:basedOn w:val="a0"/>
    <w:uiPriority w:val="34"/>
    <w:qFormat/>
    <w:rsid w:val="004F5B95"/>
    <w:pPr>
      <w:ind w:firstLineChars="200" w:firstLine="420"/>
    </w:pPr>
  </w:style>
  <w:style w:type="paragraph" w:customStyle="1" w:styleId="Default">
    <w:name w:val="Default"/>
    <w:rsid w:val="00816CC9"/>
    <w:pPr>
      <w:widowControl w:val="0"/>
      <w:autoSpaceDE w:val="0"/>
      <w:autoSpaceDN w:val="0"/>
      <w:adjustRightInd w:val="0"/>
    </w:pPr>
    <w:rPr>
      <w:rFonts w:ascii="微软雅黑" w:eastAsia="微软雅黑" w:cs="微软雅黑"/>
      <w:color w:val="000000"/>
      <w:sz w:val="24"/>
      <w:szCs w:val="24"/>
    </w:rPr>
  </w:style>
  <w:style w:type="character" w:customStyle="1" w:styleId="a9">
    <w:name w:val="页眉字符"/>
    <w:aliases w:val="h字符,Ò³Ã¼字符,Draft字符,Table header字符,Draft1字符,Draft2字符"/>
    <w:basedOn w:val="a1"/>
    <w:link w:val="a8"/>
    <w:rsid w:val="005F1D28"/>
    <w:rPr>
      <w:rFonts w:ascii="Arial" w:hAnsi="Arial"/>
      <w:szCs w:val="24"/>
    </w:rPr>
  </w:style>
  <w:style w:type="character" w:customStyle="1" w:styleId="ab">
    <w:name w:val="页脚字符"/>
    <w:basedOn w:val="a1"/>
    <w:link w:val="aa"/>
    <w:uiPriority w:val="99"/>
    <w:rsid w:val="005F1D28"/>
    <w:rPr>
      <w:rFonts w:ascii="Arial" w:hAnsi="Arial"/>
      <w:szCs w:val="24"/>
    </w:rPr>
  </w:style>
  <w:style w:type="character" w:styleId="afb">
    <w:name w:val="Intense Emphasis"/>
    <w:basedOn w:val="a1"/>
    <w:uiPriority w:val="21"/>
    <w:qFormat/>
    <w:rsid w:val="00BD63F8"/>
    <w:rPr>
      <w:b/>
      <w:bCs/>
      <w:i/>
      <w:iCs/>
      <w:color w:val="4F81BD" w:themeColor="accent1"/>
    </w:rPr>
  </w:style>
  <w:style w:type="paragraph" w:customStyle="1" w:styleId="Bulletxxx">
    <w:name w:val="Bullet x.x.x"/>
    <w:basedOn w:val="a0"/>
    <w:rsid w:val="002A619E"/>
    <w:pPr>
      <w:widowControl w:val="0"/>
      <w:numPr>
        <w:numId w:val="14"/>
      </w:numPr>
      <w:tabs>
        <w:tab w:val="left" w:pos="300"/>
      </w:tabs>
      <w:snapToGrid w:val="0"/>
      <w:spacing w:before="60" w:after="0" w:line="312" w:lineRule="auto"/>
      <w:jc w:val="both"/>
    </w:pPr>
    <w:rPr>
      <w:rFonts w:ascii="Times New Roman" w:eastAsia="PMingLiU" w:hAnsi="Times New Roman"/>
      <w:szCs w:val="20"/>
      <w:lang w:eastAsia="zh-TW"/>
    </w:rPr>
  </w:style>
  <w:style w:type="paragraph" w:styleId="HTML">
    <w:name w:val="HTML Preformatted"/>
    <w:basedOn w:val="a0"/>
    <w:link w:val="HTML0"/>
    <w:uiPriority w:val="99"/>
    <w:unhideWhenUsed/>
    <w:rsid w:val="00825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rPr>
  </w:style>
  <w:style w:type="character" w:customStyle="1" w:styleId="HTML0">
    <w:name w:val="HTML 预设格式字符"/>
    <w:basedOn w:val="a1"/>
    <w:link w:val="HTML"/>
    <w:uiPriority w:val="99"/>
    <w:rsid w:val="00825D17"/>
    <w:rPr>
      <w:rFonts w:ascii="宋体" w:hAnsi="宋体" w:cs="宋体"/>
      <w:sz w:val="24"/>
      <w:szCs w:val="24"/>
    </w:rPr>
  </w:style>
  <w:style w:type="paragraph" w:styleId="11">
    <w:name w:val="index 1"/>
    <w:basedOn w:val="a0"/>
    <w:next w:val="a0"/>
    <w:autoRedefine/>
    <w:rsid w:val="00EA6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06621">
      <w:bodyDiv w:val="1"/>
      <w:marLeft w:val="0"/>
      <w:marRight w:val="0"/>
      <w:marTop w:val="0"/>
      <w:marBottom w:val="0"/>
      <w:divBdr>
        <w:top w:val="none" w:sz="0" w:space="0" w:color="auto"/>
        <w:left w:val="none" w:sz="0" w:space="0" w:color="auto"/>
        <w:bottom w:val="none" w:sz="0" w:space="0" w:color="auto"/>
        <w:right w:val="none" w:sz="0" w:space="0" w:color="auto"/>
      </w:divBdr>
    </w:div>
    <w:div w:id="281378666">
      <w:bodyDiv w:val="1"/>
      <w:marLeft w:val="0"/>
      <w:marRight w:val="0"/>
      <w:marTop w:val="0"/>
      <w:marBottom w:val="0"/>
      <w:divBdr>
        <w:top w:val="none" w:sz="0" w:space="0" w:color="auto"/>
        <w:left w:val="none" w:sz="0" w:space="0" w:color="auto"/>
        <w:bottom w:val="none" w:sz="0" w:space="0" w:color="auto"/>
        <w:right w:val="none" w:sz="0" w:space="0" w:color="auto"/>
      </w:divBdr>
    </w:div>
    <w:div w:id="348145374">
      <w:bodyDiv w:val="1"/>
      <w:marLeft w:val="0"/>
      <w:marRight w:val="0"/>
      <w:marTop w:val="0"/>
      <w:marBottom w:val="0"/>
      <w:divBdr>
        <w:top w:val="none" w:sz="0" w:space="0" w:color="auto"/>
        <w:left w:val="none" w:sz="0" w:space="0" w:color="auto"/>
        <w:bottom w:val="none" w:sz="0" w:space="0" w:color="auto"/>
        <w:right w:val="none" w:sz="0" w:space="0" w:color="auto"/>
      </w:divBdr>
    </w:div>
    <w:div w:id="572084215">
      <w:bodyDiv w:val="1"/>
      <w:marLeft w:val="0"/>
      <w:marRight w:val="0"/>
      <w:marTop w:val="0"/>
      <w:marBottom w:val="0"/>
      <w:divBdr>
        <w:top w:val="none" w:sz="0" w:space="0" w:color="auto"/>
        <w:left w:val="none" w:sz="0" w:space="0" w:color="auto"/>
        <w:bottom w:val="none" w:sz="0" w:space="0" w:color="auto"/>
        <w:right w:val="none" w:sz="0" w:space="0" w:color="auto"/>
      </w:divBdr>
    </w:div>
    <w:div w:id="969631579">
      <w:bodyDiv w:val="1"/>
      <w:marLeft w:val="0"/>
      <w:marRight w:val="0"/>
      <w:marTop w:val="0"/>
      <w:marBottom w:val="0"/>
      <w:divBdr>
        <w:top w:val="none" w:sz="0" w:space="0" w:color="auto"/>
        <w:left w:val="none" w:sz="0" w:space="0" w:color="auto"/>
        <w:bottom w:val="none" w:sz="0" w:space="0" w:color="auto"/>
        <w:right w:val="none" w:sz="0" w:space="0" w:color="auto"/>
      </w:divBdr>
    </w:div>
    <w:div w:id="1134758720">
      <w:bodyDiv w:val="1"/>
      <w:marLeft w:val="0"/>
      <w:marRight w:val="0"/>
      <w:marTop w:val="0"/>
      <w:marBottom w:val="0"/>
      <w:divBdr>
        <w:top w:val="none" w:sz="0" w:space="0" w:color="auto"/>
        <w:left w:val="none" w:sz="0" w:space="0" w:color="auto"/>
        <w:bottom w:val="none" w:sz="0" w:space="0" w:color="auto"/>
        <w:right w:val="none" w:sz="0" w:space="0" w:color="auto"/>
      </w:divBdr>
    </w:div>
    <w:div w:id="1253468306">
      <w:bodyDiv w:val="1"/>
      <w:marLeft w:val="0"/>
      <w:marRight w:val="0"/>
      <w:marTop w:val="0"/>
      <w:marBottom w:val="0"/>
      <w:divBdr>
        <w:top w:val="none" w:sz="0" w:space="0" w:color="auto"/>
        <w:left w:val="none" w:sz="0" w:space="0" w:color="auto"/>
        <w:bottom w:val="none" w:sz="0" w:space="0" w:color="auto"/>
        <w:right w:val="none" w:sz="0" w:space="0" w:color="auto"/>
      </w:divBdr>
    </w:div>
    <w:div w:id="1391533298">
      <w:bodyDiv w:val="1"/>
      <w:marLeft w:val="0"/>
      <w:marRight w:val="0"/>
      <w:marTop w:val="0"/>
      <w:marBottom w:val="0"/>
      <w:divBdr>
        <w:top w:val="none" w:sz="0" w:space="0" w:color="auto"/>
        <w:left w:val="none" w:sz="0" w:space="0" w:color="auto"/>
        <w:bottom w:val="none" w:sz="0" w:space="0" w:color="auto"/>
        <w:right w:val="none" w:sz="0" w:space="0" w:color="auto"/>
      </w:divBdr>
    </w:div>
    <w:div w:id="1469319145">
      <w:bodyDiv w:val="1"/>
      <w:marLeft w:val="0"/>
      <w:marRight w:val="0"/>
      <w:marTop w:val="0"/>
      <w:marBottom w:val="0"/>
      <w:divBdr>
        <w:top w:val="none" w:sz="0" w:space="0" w:color="auto"/>
        <w:left w:val="none" w:sz="0" w:space="0" w:color="auto"/>
        <w:bottom w:val="none" w:sz="0" w:space="0" w:color="auto"/>
        <w:right w:val="none" w:sz="0" w:space="0" w:color="auto"/>
      </w:divBdr>
    </w:div>
    <w:div w:id="1763606112">
      <w:bodyDiv w:val="1"/>
      <w:marLeft w:val="0"/>
      <w:marRight w:val="0"/>
      <w:marTop w:val="0"/>
      <w:marBottom w:val="0"/>
      <w:divBdr>
        <w:top w:val="none" w:sz="0" w:space="0" w:color="auto"/>
        <w:left w:val="none" w:sz="0" w:space="0" w:color="auto"/>
        <w:bottom w:val="none" w:sz="0" w:space="0" w:color="auto"/>
        <w:right w:val="none" w:sz="0" w:space="0" w:color="auto"/>
      </w:divBdr>
    </w:div>
    <w:div w:id="1784181079">
      <w:bodyDiv w:val="1"/>
      <w:marLeft w:val="0"/>
      <w:marRight w:val="0"/>
      <w:marTop w:val="0"/>
      <w:marBottom w:val="0"/>
      <w:divBdr>
        <w:top w:val="none" w:sz="0" w:space="0" w:color="auto"/>
        <w:left w:val="none" w:sz="0" w:space="0" w:color="auto"/>
        <w:bottom w:val="none" w:sz="0" w:space="0" w:color="auto"/>
        <w:right w:val="none" w:sz="0" w:space="0" w:color="auto"/>
      </w:divBdr>
    </w:div>
    <w:div w:id="1898976023">
      <w:bodyDiv w:val="1"/>
      <w:marLeft w:val="0"/>
      <w:marRight w:val="0"/>
      <w:marTop w:val="0"/>
      <w:marBottom w:val="0"/>
      <w:divBdr>
        <w:top w:val="none" w:sz="0" w:space="0" w:color="auto"/>
        <w:left w:val="none" w:sz="0" w:space="0" w:color="auto"/>
        <w:bottom w:val="none" w:sz="0" w:space="0" w:color="auto"/>
        <w:right w:val="none" w:sz="0" w:space="0" w:color="auto"/>
      </w:divBdr>
    </w:div>
    <w:div w:id="208845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021110\Desktop\DPCA\BP\Document_Template\&#19994;&#21153;&#34013;&#22270;-&#20998;&#27169;&#22359;&#25551;&#3684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08CFEFF-4A3B-AB48-9914-0C41C08D2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Settings\i021110\Desktop\DPCA\BP\Document_Template\业务蓝图-分模块描述.dot</Template>
  <TotalTime>7</TotalTime>
  <Pages>6</Pages>
  <Words>400</Words>
  <Characters>2285</Characters>
  <Application>Microsoft Macintosh Word</Application>
  <DocSecurity>0</DocSecurity>
  <Lines>19</Lines>
  <Paragraphs>5</Paragraphs>
  <ScaleCrop>false</ScaleCrop>
  <Company>haier</Company>
  <LinksUpToDate>false</LinksUpToDate>
  <CharactersWithSpaces>2680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 blueprint</dc:title>
  <dc:creator>PSI-PMO</dc:creator>
  <cp:lastModifiedBy>陈力杰</cp:lastModifiedBy>
  <cp:revision>4</cp:revision>
  <cp:lastPrinted>2013-02-20T03:28:00Z</cp:lastPrinted>
  <dcterms:created xsi:type="dcterms:W3CDTF">2017-10-19T07:59:00Z</dcterms:created>
  <dcterms:modified xsi:type="dcterms:W3CDTF">2017-10-19T08:05:00Z</dcterms:modified>
</cp:coreProperties>
</file>